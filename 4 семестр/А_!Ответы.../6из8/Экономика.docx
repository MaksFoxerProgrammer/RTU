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FC4840" w14:textId="576C36C2" w:rsidR="009546D0" w:rsidRPr="00503886" w:rsidRDefault="009546D0" w:rsidP="00F25DA8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503886">
        <w:rPr>
          <w:rFonts w:cstheme="minorHAnsi"/>
          <w:b/>
          <w:sz w:val="24"/>
          <w:szCs w:val="24"/>
        </w:rPr>
        <w:t>Тема 1</w:t>
      </w:r>
      <w:r w:rsidR="004E4FFC" w:rsidRPr="00503886">
        <w:rPr>
          <w:rFonts w:cstheme="minorHAnsi"/>
          <w:b/>
          <w:sz w:val="24"/>
          <w:szCs w:val="24"/>
        </w:rPr>
        <w:t xml:space="preserve">. </w:t>
      </w:r>
      <w:r w:rsidR="007054CA" w:rsidRPr="00503886">
        <w:rPr>
          <w:rFonts w:cstheme="minorHAnsi"/>
          <w:b/>
          <w:sz w:val="24"/>
          <w:szCs w:val="24"/>
        </w:rPr>
        <w:t xml:space="preserve">Предмет и метод экономической </w:t>
      </w:r>
      <w:proofErr w:type="spellStart"/>
      <w:proofErr w:type="gramStart"/>
      <w:r w:rsidR="007054CA" w:rsidRPr="00503886">
        <w:rPr>
          <w:rFonts w:cstheme="minorHAnsi"/>
          <w:b/>
          <w:sz w:val="24"/>
          <w:szCs w:val="24"/>
        </w:rPr>
        <w:t>теории.Базовые</w:t>
      </w:r>
      <w:proofErr w:type="spellEnd"/>
      <w:proofErr w:type="gramEnd"/>
      <w:r w:rsidR="007054CA" w:rsidRPr="00503886">
        <w:rPr>
          <w:rFonts w:cstheme="minorHAnsi"/>
          <w:b/>
          <w:sz w:val="24"/>
          <w:szCs w:val="24"/>
        </w:rPr>
        <w:t xml:space="preserve"> экономические понятия.</w:t>
      </w:r>
      <w:bookmarkStart w:id="0" w:name="_GoBack"/>
      <w:bookmarkEnd w:id="0"/>
    </w:p>
    <w:p w14:paraId="616CA081" w14:textId="77777777" w:rsidR="00F25DA8" w:rsidRPr="00503886" w:rsidRDefault="00F25DA8" w:rsidP="00F25DA8">
      <w:pPr>
        <w:pStyle w:val="af3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</w:p>
    <w:p w14:paraId="7EB8083E" w14:textId="21D37F53" w:rsidR="0081260F" w:rsidRPr="00503886" w:rsidRDefault="00690DB8" w:rsidP="0081260F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503886">
        <w:rPr>
          <w:rFonts w:cstheme="minorHAnsi"/>
          <w:b/>
          <w:sz w:val="24"/>
          <w:szCs w:val="24"/>
        </w:rPr>
        <w:t>1</w:t>
      </w:r>
      <w:r w:rsidR="0081260F" w:rsidRPr="00503886">
        <w:rPr>
          <w:rFonts w:cstheme="minorHAnsi"/>
          <w:b/>
          <w:sz w:val="24"/>
          <w:szCs w:val="24"/>
        </w:rPr>
        <w:t>. Термин «экономика» впервые в научный оборот ввёл:</w:t>
      </w:r>
    </w:p>
    <w:p w14:paraId="2904041F" w14:textId="4CA13231" w:rsidR="0081260F" w:rsidRPr="00503886" w:rsidRDefault="0081260F" w:rsidP="007F2F00">
      <w:pPr>
        <w:pStyle w:val="af0"/>
        <w:numPr>
          <w:ilvl w:val="0"/>
          <w:numId w:val="1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503886">
        <w:rPr>
          <w:rFonts w:cstheme="minorHAnsi"/>
          <w:sz w:val="24"/>
          <w:szCs w:val="24"/>
        </w:rPr>
        <w:t>Платон</w:t>
      </w:r>
    </w:p>
    <w:p w14:paraId="72EB6C28" w14:textId="6BB42ED1" w:rsidR="0081260F" w:rsidRPr="00503886" w:rsidRDefault="0081260F" w:rsidP="007F2F00">
      <w:pPr>
        <w:pStyle w:val="af0"/>
        <w:numPr>
          <w:ilvl w:val="0"/>
          <w:numId w:val="1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503886">
        <w:rPr>
          <w:rFonts w:cstheme="minorHAnsi"/>
          <w:sz w:val="24"/>
          <w:szCs w:val="24"/>
        </w:rPr>
        <w:t>Пифагор</w:t>
      </w:r>
    </w:p>
    <w:p w14:paraId="5F0F5EC9" w14:textId="73C34E64" w:rsidR="0081260F" w:rsidRPr="00503886" w:rsidRDefault="0081260F" w:rsidP="007F2F00">
      <w:pPr>
        <w:pStyle w:val="af0"/>
        <w:numPr>
          <w:ilvl w:val="0"/>
          <w:numId w:val="1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503886">
        <w:rPr>
          <w:rFonts w:cstheme="minorHAnsi"/>
          <w:sz w:val="24"/>
          <w:szCs w:val="24"/>
        </w:rPr>
        <w:t>Конфуций</w:t>
      </w:r>
    </w:p>
    <w:p w14:paraId="7A74F40B" w14:textId="42403E18" w:rsidR="0081260F" w:rsidRPr="00503886" w:rsidRDefault="0081260F" w:rsidP="007F2F00">
      <w:pPr>
        <w:pStyle w:val="af0"/>
        <w:numPr>
          <w:ilvl w:val="0"/>
          <w:numId w:val="1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503886">
        <w:rPr>
          <w:rFonts w:cstheme="minorHAnsi"/>
          <w:sz w:val="24"/>
          <w:szCs w:val="24"/>
        </w:rPr>
        <w:t>*Ксенофонт</w:t>
      </w:r>
    </w:p>
    <w:p w14:paraId="26A35109" w14:textId="5DF95BB6" w:rsidR="0081260F" w:rsidRPr="00503886" w:rsidRDefault="0081260F" w:rsidP="007F2F00">
      <w:pPr>
        <w:pStyle w:val="af0"/>
        <w:numPr>
          <w:ilvl w:val="0"/>
          <w:numId w:val="1"/>
        </w:numPr>
        <w:spacing w:after="0" w:line="240" w:lineRule="auto"/>
        <w:jc w:val="both"/>
        <w:rPr>
          <w:rFonts w:cstheme="minorHAnsi"/>
          <w:sz w:val="24"/>
          <w:szCs w:val="24"/>
        </w:rPr>
      </w:pPr>
      <w:proofErr w:type="spellStart"/>
      <w:r w:rsidRPr="00503886">
        <w:rPr>
          <w:rFonts w:cstheme="minorHAnsi"/>
          <w:sz w:val="24"/>
          <w:szCs w:val="24"/>
        </w:rPr>
        <w:t>Сакрат</w:t>
      </w:r>
      <w:proofErr w:type="spellEnd"/>
    </w:p>
    <w:p w14:paraId="6DCE34E5" w14:textId="77777777" w:rsidR="00CC2526" w:rsidRPr="00503886" w:rsidRDefault="00CC2526" w:rsidP="00CC2526">
      <w:pPr>
        <w:pStyle w:val="af0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359AE48E" w14:textId="244D1486" w:rsidR="0081260F" w:rsidRPr="00503886" w:rsidRDefault="00690DB8" w:rsidP="0081260F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503886">
        <w:rPr>
          <w:rFonts w:cstheme="minorHAnsi"/>
          <w:b/>
          <w:sz w:val="24"/>
          <w:szCs w:val="24"/>
        </w:rPr>
        <w:t>2</w:t>
      </w:r>
      <w:r w:rsidR="0081260F" w:rsidRPr="00503886">
        <w:rPr>
          <w:rFonts w:cstheme="minorHAnsi"/>
          <w:b/>
          <w:sz w:val="24"/>
          <w:szCs w:val="24"/>
        </w:rPr>
        <w:t>. Что из перечисленного не относится к основным фразам воспроизводства:</w:t>
      </w:r>
    </w:p>
    <w:p w14:paraId="68855790" w14:textId="533A4882" w:rsidR="0081260F" w:rsidRPr="00503886" w:rsidRDefault="00690DB8" w:rsidP="007F2F00">
      <w:pPr>
        <w:pStyle w:val="af0"/>
        <w:numPr>
          <w:ilvl w:val="0"/>
          <w:numId w:val="2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503886">
        <w:rPr>
          <w:rFonts w:cstheme="minorHAnsi"/>
          <w:sz w:val="24"/>
          <w:szCs w:val="24"/>
        </w:rPr>
        <w:t xml:space="preserve"> обмен</w:t>
      </w:r>
    </w:p>
    <w:p w14:paraId="669EB709" w14:textId="5CFD2853" w:rsidR="00690DB8" w:rsidRPr="00503886" w:rsidRDefault="00690DB8" w:rsidP="007F2F00">
      <w:pPr>
        <w:pStyle w:val="af0"/>
        <w:numPr>
          <w:ilvl w:val="0"/>
          <w:numId w:val="2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503886">
        <w:rPr>
          <w:rFonts w:cstheme="minorHAnsi"/>
          <w:sz w:val="24"/>
          <w:szCs w:val="24"/>
        </w:rPr>
        <w:t>потребление</w:t>
      </w:r>
    </w:p>
    <w:p w14:paraId="394B38A3" w14:textId="24F4171A" w:rsidR="00690DB8" w:rsidRPr="00503886" w:rsidRDefault="00EA358D" w:rsidP="007F2F00">
      <w:pPr>
        <w:pStyle w:val="af0"/>
        <w:numPr>
          <w:ilvl w:val="0"/>
          <w:numId w:val="2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503886">
        <w:rPr>
          <w:rFonts w:cstheme="minorHAnsi"/>
          <w:sz w:val="24"/>
          <w:szCs w:val="24"/>
        </w:rPr>
        <w:t>распределение</w:t>
      </w:r>
    </w:p>
    <w:p w14:paraId="15C88DD3" w14:textId="7933A486" w:rsidR="00690DB8" w:rsidRPr="00503886" w:rsidRDefault="00690DB8" w:rsidP="007F2F00">
      <w:pPr>
        <w:pStyle w:val="af0"/>
        <w:numPr>
          <w:ilvl w:val="0"/>
          <w:numId w:val="2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503886">
        <w:rPr>
          <w:rFonts w:cstheme="minorHAnsi"/>
          <w:sz w:val="24"/>
          <w:szCs w:val="24"/>
        </w:rPr>
        <w:t>*присвоение</w:t>
      </w:r>
    </w:p>
    <w:p w14:paraId="1AD01733" w14:textId="77777777" w:rsidR="00CC2526" w:rsidRPr="00503886" w:rsidRDefault="00CC2526" w:rsidP="00CC2526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655B4C68" w14:textId="29CB96FF" w:rsidR="00690DB8" w:rsidRPr="00503886" w:rsidRDefault="00690DB8" w:rsidP="00690DB8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503886">
        <w:rPr>
          <w:rFonts w:cstheme="minorHAnsi"/>
          <w:b/>
          <w:sz w:val="24"/>
          <w:szCs w:val="24"/>
        </w:rPr>
        <w:t>3. В понятие факторы производства включаются:</w:t>
      </w:r>
    </w:p>
    <w:p w14:paraId="58C29CC4" w14:textId="036647E4" w:rsidR="00690DB8" w:rsidRPr="00503886" w:rsidRDefault="00690DB8" w:rsidP="007F2F00">
      <w:pPr>
        <w:pStyle w:val="af0"/>
        <w:numPr>
          <w:ilvl w:val="0"/>
          <w:numId w:val="3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503886">
        <w:rPr>
          <w:rFonts w:cstheme="minorHAnsi"/>
          <w:sz w:val="24"/>
          <w:szCs w:val="24"/>
        </w:rPr>
        <w:t>капитал</w:t>
      </w:r>
    </w:p>
    <w:p w14:paraId="36E6C334" w14:textId="13DDA8C4" w:rsidR="00690DB8" w:rsidRPr="00503886" w:rsidRDefault="00690DB8" w:rsidP="007F2F00">
      <w:pPr>
        <w:pStyle w:val="af0"/>
        <w:numPr>
          <w:ilvl w:val="0"/>
          <w:numId w:val="3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503886">
        <w:rPr>
          <w:rFonts w:cstheme="minorHAnsi"/>
          <w:sz w:val="24"/>
          <w:szCs w:val="24"/>
        </w:rPr>
        <w:t>труд</w:t>
      </w:r>
    </w:p>
    <w:p w14:paraId="78B08065" w14:textId="4E51B533" w:rsidR="00690DB8" w:rsidRPr="00503886" w:rsidRDefault="00690DB8" w:rsidP="007F2F00">
      <w:pPr>
        <w:pStyle w:val="af0"/>
        <w:numPr>
          <w:ilvl w:val="0"/>
          <w:numId w:val="3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503886">
        <w:rPr>
          <w:rFonts w:cstheme="minorHAnsi"/>
          <w:sz w:val="24"/>
          <w:szCs w:val="24"/>
        </w:rPr>
        <w:t>земля</w:t>
      </w:r>
    </w:p>
    <w:p w14:paraId="3190C810" w14:textId="48063B49" w:rsidR="00690DB8" w:rsidRPr="00503886" w:rsidRDefault="00EA358D" w:rsidP="007F2F00">
      <w:pPr>
        <w:pStyle w:val="af0"/>
        <w:numPr>
          <w:ilvl w:val="0"/>
          <w:numId w:val="3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503886">
        <w:rPr>
          <w:rFonts w:cstheme="minorHAnsi"/>
          <w:sz w:val="24"/>
          <w:szCs w:val="24"/>
        </w:rPr>
        <w:t>*</w:t>
      </w:r>
      <w:r w:rsidR="00690DB8" w:rsidRPr="00503886">
        <w:rPr>
          <w:rFonts w:cstheme="minorHAnsi"/>
          <w:sz w:val="24"/>
          <w:szCs w:val="24"/>
        </w:rPr>
        <w:t>все ответы верны</w:t>
      </w:r>
    </w:p>
    <w:p w14:paraId="6D58D0DC" w14:textId="77777777" w:rsidR="00CC2526" w:rsidRPr="00503886" w:rsidRDefault="00CC2526" w:rsidP="00CC2526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35F7CA87" w14:textId="160519A3" w:rsidR="00690DB8" w:rsidRPr="00503886" w:rsidRDefault="00690DB8" w:rsidP="00690DB8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503886">
        <w:rPr>
          <w:rFonts w:cstheme="minorHAnsi"/>
          <w:b/>
          <w:sz w:val="24"/>
          <w:szCs w:val="24"/>
        </w:rPr>
        <w:t>4. Термин «предельный» в экономике означает:</w:t>
      </w:r>
    </w:p>
    <w:p w14:paraId="42658205" w14:textId="47A1D5E0" w:rsidR="00690DB8" w:rsidRPr="00503886" w:rsidRDefault="00690DB8" w:rsidP="007F2F00">
      <w:pPr>
        <w:pStyle w:val="af0"/>
        <w:numPr>
          <w:ilvl w:val="0"/>
          <w:numId w:val="4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503886">
        <w:rPr>
          <w:rFonts w:cstheme="minorHAnsi"/>
          <w:sz w:val="24"/>
          <w:szCs w:val="24"/>
        </w:rPr>
        <w:t>максимально возможное изменение экономического показателя</w:t>
      </w:r>
    </w:p>
    <w:p w14:paraId="4681C56F" w14:textId="08628EA0" w:rsidR="00690DB8" w:rsidRPr="00503886" w:rsidRDefault="00EA358D" w:rsidP="007F2F00">
      <w:pPr>
        <w:pStyle w:val="af0"/>
        <w:numPr>
          <w:ilvl w:val="0"/>
          <w:numId w:val="4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503886">
        <w:rPr>
          <w:rFonts w:cstheme="minorHAnsi"/>
          <w:sz w:val="24"/>
          <w:szCs w:val="24"/>
        </w:rPr>
        <w:t>*</w:t>
      </w:r>
      <w:r w:rsidR="00690DB8" w:rsidRPr="00503886">
        <w:rPr>
          <w:rFonts w:cstheme="minorHAnsi"/>
          <w:sz w:val="24"/>
          <w:szCs w:val="24"/>
        </w:rPr>
        <w:t>дополнительное изменение экономического показателя</w:t>
      </w:r>
    </w:p>
    <w:p w14:paraId="7BA548FE" w14:textId="19460DD2" w:rsidR="00690DB8" w:rsidRPr="00503886" w:rsidRDefault="00690DB8" w:rsidP="007F2F00">
      <w:pPr>
        <w:pStyle w:val="af0"/>
        <w:numPr>
          <w:ilvl w:val="0"/>
          <w:numId w:val="4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503886">
        <w:rPr>
          <w:rFonts w:cstheme="minorHAnsi"/>
          <w:sz w:val="24"/>
          <w:szCs w:val="24"/>
        </w:rPr>
        <w:t>бесконечно малое изменение экономического показателя</w:t>
      </w:r>
    </w:p>
    <w:p w14:paraId="6845D47A" w14:textId="77777777" w:rsidR="00CC2526" w:rsidRPr="00503886" w:rsidRDefault="00CC2526" w:rsidP="00CC2526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65696183" w14:textId="42F3A6DE" w:rsidR="00690DB8" w:rsidRPr="00503886" w:rsidRDefault="00690DB8" w:rsidP="00690DB8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503886">
        <w:rPr>
          <w:rFonts w:cstheme="minorHAnsi"/>
          <w:b/>
          <w:sz w:val="24"/>
          <w:szCs w:val="24"/>
        </w:rPr>
        <w:t xml:space="preserve">5. Если экономический анализ строится на определении частностей на основе знаний </w:t>
      </w:r>
      <w:r w:rsidR="00CC2526" w:rsidRPr="00503886">
        <w:rPr>
          <w:rFonts w:cstheme="minorHAnsi"/>
          <w:b/>
          <w:sz w:val="24"/>
          <w:szCs w:val="24"/>
        </w:rPr>
        <w:t>общего, то</w:t>
      </w:r>
      <w:r w:rsidRPr="00503886">
        <w:rPr>
          <w:rFonts w:cstheme="minorHAnsi"/>
          <w:b/>
          <w:sz w:val="24"/>
          <w:szCs w:val="24"/>
        </w:rPr>
        <w:t xml:space="preserve"> такой метод называется:</w:t>
      </w:r>
    </w:p>
    <w:p w14:paraId="62F97AE5" w14:textId="4DE2E5D6" w:rsidR="00690DB8" w:rsidRPr="00503886" w:rsidRDefault="00690DB8" w:rsidP="007F2F00">
      <w:pPr>
        <w:pStyle w:val="af0"/>
        <w:numPr>
          <w:ilvl w:val="0"/>
          <w:numId w:val="5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503886">
        <w:rPr>
          <w:rFonts w:cstheme="minorHAnsi"/>
          <w:sz w:val="24"/>
          <w:szCs w:val="24"/>
        </w:rPr>
        <w:t>описательный</w:t>
      </w:r>
    </w:p>
    <w:p w14:paraId="66F906A7" w14:textId="2BBE0418" w:rsidR="00690DB8" w:rsidRPr="00503886" w:rsidRDefault="00690DB8" w:rsidP="007F2F00">
      <w:pPr>
        <w:pStyle w:val="af0"/>
        <w:numPr>
          <w:ilvl w:val="0"/>
          <w:numId w:val="5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503886">
        <w:rPr>
          <w:rFonts w:cstheme="minorHAnsi"/>
          <w:sz w:val="24"/>
          <w:szCs w:val="24"/>
        </w:rPr>
        <w:t>индивидуальный</w:t>
      </w:r>
    </w:p>
    <w:p w14:paraId="14982487" w14:textId="158AC98B" w:rsidR="00690DB8" w:rsidRPr="00503886" w:rsidRDefault="00EA358D" w:rsidP="007F2F00">
      <w:pPr>
        <w:pStyle w:val="af0"/>
        <w:numPr>
          <w:ilvl w:val="0"/>
          <w:numId w:val="5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503886">
        <w:rPr>
          <w:rFonts w:cstheme="minorHAnsi"/>
          <w:sz w:val="24"/>
          <w:szCs w:val="24"/>
        </w:rPr>
        <w:t>*</w:t>
      </w:r>
      <w:r w:rsidR="00690DB8" w:rsidRPr="00503886">
        <w:rPr>
          <w:rFonts w:cstheme="minorHAnsi"/>
          <w:sz w:val="24"/>
          <w:szCs w:val="24"/>
        </w:rPr>
        <w:t>дедуктивный</w:t>
      </w:r>
    </w:p>
    <w:p w14:paraId="33AFD746" w14:textId="4F8F6221" w:rsidR="00690DB8" w:rsidRPr="00503886" w:rsidRDefault="00CC2526" w:rsidP="007F2F00">
      <w:pPr>
        <w:pStyle w:val="af0"/>
        <w:numPr>
          <w:ilvl w:val="0"/>
          <w:numId w:val="5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503886">
        <w:rPr>
          <w:rFonts w:cstheme="minorHAnsi"/>
          <w:sz w:val="24"/>
          <w:szCs w:val="24"/>
        </w:rPr>
        <w:t>И</w:t>
      </w:r>
      <w:r w:rsidR="00690DB8" w:rsidRPr="00503886">
        <w:rPr>
          <w:rFonts w:cstheme="minorHAnsi"/>
          <w:sz w:val="24"/>
          <w:szCs w:val="24"/>
        </w:rPr>
        <w:t>ндуктивным</w:t>
      </w:r>
    </w:p>
    <w:p w14:paraId="0147FBB6" w14:textId="77777777" w:rsidR="00CC2526" w:rsidRPr="00503886" w:rsidRDefault="00CC2526" w:rsidP="00CC2526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37BCC475" w14:textId="10BE29CB" w:rsidR="00690DB8" w:rsidRPr="00503886" w:rsidRDefault="00690DB8" w:rsidP="00690DB8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503886">
        <w:rPr>
          <w:rFonts w:cstheme="minorHAnsi"/>
          <w:b/>
          <w:sz w:val="24"/>
          <w:szCs w:val="24"/>
        </w:rPr>
        <w:t>6. К определению предмета экономической науки не имеет отношение:</w:t>
      </w:r>
    </w:p>
    <w:p w14:paraId="71D4EE12" w14:textId="263D379A" w:rsidR="00690DB8" w:rsidRPr="00503886" w:rsidRDefault="00EA358D" w:rsidP="007F2F00">
      <w:pPr>
        <w:pStyle w:val="af0"/>
        <w:numPr>
          <w:ilvl w:val="0"/>
          <w:numId w:val="6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503886">
        <w:rPr>
          <w:rFonts w:cstheme="minorHAnsi"/>
          <w:sz w:val="24"/>
          <w:szCs w:val="24"/>
        </w:rPr>
        <w:t>*неограниченные производственные ресурсы</w:t>
      </w:r>
    </w:p>
    <w:p w14:paraId="2E1F2F02" w14:textId="75DD62E7" w:rsidR="00EA358D" w:rsidRPr="00503886" w:rsidRDefault="00EA358D" w:rsidP="007F2F00">
      <w:pPr>
        <w:pStyle w:val="af0"/>
        <w:numPr>
          <w:ilvl w:val="0"/>
          <w:numId w:val="6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503886">
        <w:rPr>
          <w:rFonts w:cstheme="minorHAnsi"/>
          <w:sz w:val="24"/>
          <w:szCs w:val="24"/>
        </w:rPr>
        <w:t>материальные и духовные потребности</w:t>
      </w:r>
    </w:p>
    <w:p w14:paraId="2FB9617A" w14:textId="4928331A" w:rsidR="00EA358D" w:rsidRPr="00503886" w:rsidRDefault="00EA358D" w:rsidP="007F2F00">
      <w:pPr>
        <w:pStyle w:val="af0"/>
        <w:numPr>
          <w:ilvl w:val="0"/>
          <w:numId w:val="6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503886">
        <w:rPr>
          <w:rFonts w:cstheme="minorHAnsi"/>
          <w:sz w:val="24"/>
          <w:szCs w:val="24"/>
        </w:rPr>
        <w:t>эффективное использование ресурсов</w:t>
      </w:r>
    </w:p>
    <w:p w14:paraId="45ABCD53" w14:textId="77777777" w:rsidR="00CC2526" w:rsidRPr="00503886" w:rsidRDefault="00CC2526" w:rsidP="00CC2526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51F6E31D" w14:textId="3DEFEA9D" w:rsidR="00B23505" w:rsidRPr="00503886" w:rsidRDefault="00B23505" w:rsidP="00B23505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503886">
        <w:rPr>
          <w:rFonts w:cstheme="minorHAnsi"/>
          <w:b/>
          <w:sz w:val="24"/>
          <w:szCs w:val="24"/>
        </w:rPr>
        <w:t>7.</w:t>
      </w:r>
      <w:r w:rsidR="00CC2526" w:rsidRPr="00503886">
        <w:rPr>
          <w:rFonts w:cstheme="minorHAnsi"/>
          <w:b/>
          <w:sz w:val="24"/>
          <w:szCs w:val="24"/>
        </w:rPr>
        <w:t xml:space="preserve"> Предметом труда является:</w:t>
      </w:r>
    </w:p>
    <w:p w14:paraId="6531AE13" w14:textId="60CD2D11" w:rsidR="00CC2526" w:rsidRPr="00503886" w:rsidRDefault="00CC2526" w:rsidP="007F2F00">
      <w:pPr>
        <w:pStyle w:val="af0"/>
        <w:numPr>
          <w:ilvl w:val="0"/>
          <w:numId w:val="7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503886">
        <w:rPr>
          <w:rFonts w:cstheme="minorHAnsi"/>
          <w:sz w:val="24"/>
          <w:szCs w:val="24"/>
        </w:rPr>
        <w:t>станок</w:t>
      </w:r>
    </w:p>
    <w:p w14:paraId="5D27F41F" w14:textId="46CA51BF" w:rsidR="00CC2526" w:rsidRPr="00503886" w:rsidRDefault="00CC2526" w:rsidP="007F2F00">
      <w:pPr>
        <w:pStyle w:val="af0"/>
        <w:numPr>
          <w:ilvl w:val="0"/>
          <w:numId w:val="7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503886">
        <w:rPr>
          <w:rFonts w:cstheme="minorHAnsi"/>
          <w:sz w:val="24"/>
          <w:szCs w:val="24"/>
        </w:rPr>
        <w:t>здание</w:t>
      </w:r>
    </w:p>
    <w:p w14:paraId="3A46BCEB" w14:textId="02BD5101" w:rsidR="00CC2526" w:rsidRPr="00503886" w:rsidRDefault="00CC2526" w:rsidP="007F2F00">
      <w:pPr>
        <w:pStyle w:val="af0"/>
        <w:numPr>
          <w:ilvl w:val="0"/>
          <w:numId w:val="7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503886">
        <w:rPr>
          <w:rFonts w:cstheme="minorHAnsi"/>
          <w:sz w:val="24"/>
          <w:szCs w:val="24"/>
        </w:rPr>
        <w:t>сооружение</w:t>
      </w:r>
    </w:p>
    <w:p w14:paraId="5AAEE613" w14:textId="225C2B42" w:rsidR="00CC2526" w:rsidRPr="00503886" w:rsidRDefault="00CC2526" w:rsidP="007F2F00">
      <w:pPr>
        <w:pStyle w:val="af0"/>
        <w:numPr>
          <w:ilvl w:val="0"/>
          <w:numId w:val="7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503886">
        <w:rPr>
          <w:rFonts w:cstheme="minorHAnsi"/>
          <w:sz w:val="24"/>
          <w:szCs w:val="24"/>
        </w:rPr>
        <w:t>*сырье</w:t>
      </w:r>
    </w:p>
    <w:p w14:paraId="1E030044" w14:textId="77777777" w:rsidR="00CC2526" w:rsidRPr="00503886" w:rsidRDefault="00CC2526" w:rsidP="00CC2526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33D94EA2" w14:textId="4914265D" w:rsidR="00CC2526" w:rsidRPr="00503886" w:rsidRDefault="00CC2526" w:rsidP="00CC2526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503886">
        <w:rPr>
          <w:rFonts w:cstheme="minorHAnsi"/>
          <w:b/>
          <w:sz w:val="24"/>
          <w:szCs w:val="24"/>
        </w:rPr>
        <w:t>8. Какому аспекту уделяется основное внимание в курсе экономической теории:</w:t>
      </w:r>
    </w:p>
    <w:p w14:paraId="06D48409" w14:textId="44F4387A" w:rsidR="00CC2526" w:rsidRPr="00503886" w:rsidRDefault="00CC2526" w:rsidP="007F2F00">
      <w:pPr>
        <w:pStyle w:val="af0"/>
        <w:numPr>
          <w:ilvl w:val="0"/>
          <w:numId w:val="8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503886">
        <w:rPr>
          <w:rFonts w:cstheme="minorHAnsi"/>
          <w:sz w:val="24"/>
          <w:szCs w:val="24"/>
        </w:rPr>
        <w:t>*социальному</w:t>
      </w:r>
    </w:p>
    <w:p w14:paraId="7383E028" w14:textId="684AC5E4" w:rsidR="00CC2526" w:rsidRPr="00503886" w:rsidRDefault="00CC2526" w:rsidP="007F2F00">
      <w:pPr>
        <w:pStyle w:val="af0"/>
        <w:numPr>
          <w:ilvl w:val="0"/>
          <w:numId w:val="8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503886">
        <w:rPr>
          <w:rFonts w:cstheme="minorHAnsi"/>
          <w:sz w:val="24"/>
          <w:szCs w:val="24"/>
        </w:rPr>
        <w:t>рациональному</w:t>
      </w:r>
    </w:p>
    <w:p w14:paraId="7046D448" w14:textId="087F8135" w:rsidR="00CC2526" w:rsidRPr="00503886" w:rsidRDefault="00CC2526" w:rsidP="007F2F00">
      <w:pPr>
        <w:pStyle w:val="af0"/>
        <w:numPr>
          <w:ilvl w:val="0"/>
          <w:numId w:val="8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503886">
        <w:rPr>
          <w:rFonts w:cstheme="minorHAnsi"/>
          <w:sz w:val="24"/>
          <w:szCs w:val="24"/>
        </w:rPr>
        <w:t>этическому</w:t>
      </w:r>
    </w:p>
    <w:p w14:paraId="17969FDC" w14:textId="11875B85" w:rsidR="00CC2526" w:rsidRPr="00503886" w:rsidRDefault="00CC2526" w:rsidP="007F2F00">
      <w:pPr>
        <w:pStyle w:val="af0"/>
        <w:numPr>
          <w:ilvl w:val="0"/>
          <w:numId w:val="8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503886">
        <w:rPr>
          <w:rFonts w:cstheme="minorHAnsi"/>
          <w:sz w:val="24"/>
          <w:szCs w:val="24"/>
        </w:rPr>
        <w:t>духовному</w:t>
      </w:r>
    </w:p>
    <w:p w14:paraId="34B083D0" w14:textId="77777777" w:rsidR="00CC2526" w:rsidRPr="00503886" w:rsidRDefault="00CC2526" w:rsidP="00CC2526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1E8C9045" w14:textId="1EE817D4" w:rsidR="00CC2526" w:rsidRPr="00503886" w:rsidRDefault="00CC2526" w:rsidP="00CC2526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503886">
        <w:rPr>
          <w:rFonts w:cstheme="minorHAnsi"/>
          <w:b/>
          <w:sz w:val="24"/>
          <w:szCs w:val="24"/>
        </w:rPr>
        <w:t>9. Что из перечисленного изучает микроэкономика:</w:t>
      </w:r>
    </w:p>
    <w:p w14:paraId="674747CF" w14:textId="5E5F84CC" w:rsidR="00CC2526" w:rsidRPr="00503886" w:rsidRDefault="00CC2526" w:rsidP="007F2F00">
      <w:pPr>
        <w:pStyle w:val="af0"/>
        <w:numPr>
          <w:ilvl w:val="0"/>
          <w:numId w:val="9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503886">
        <w:rPr>
          <w:rFonts w:cstheme="minorHAnsi"/>
          <w:sz w:val="24"/>
          <w:szCs w:val="24"/>
        </w:rPr>
        <w:lastRenderedPageBreak/>
        <w:t>производство в масштабах всей экономики</w:t>
      </w:r>
    </w:p>
    <w:p w14:paraId="504767A2" w14:textId="05BBD9E9" w:rsidR="00CC2526" w:rsidRPr="00503886" w:rsidRDefault="00CC2526" w:rsidP="007F2F00">
      <w:pPr>
        <w:pStyle w:val="af0"/>
        <w:numPr>
          <w:ilvl w:val="0"/>
          <w:numId w:val="9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503886">
        <w:rPr>
          <w:rFonts w:cstheme="minorHAnsi"/>
          <w:sz w:val="24"/>
          <w:szCs w:val="24"/>
        </w:rPr>
        <w:t>численность занятых в хозяйстве страны</w:t>
      </w:r>
    </w:p>
    <w:p w14:paraId="117662E0" w14:textId="12A36B68" w:rsidR="00CC2526" w:rsidRPr="00503886" w:rsidRDefault="00CC2526" w:rsidP="007F2F00">
      <w:pPr>
        <w:pStyle w:val="af0"/>
        <w:numPr>
          <w:ilvl w:val="0"/>
          <w:numId w:val="9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503886">
        <w:rPr>
          <w:rFonts w:cstheme="minorHAnsi"/>
          <w:sz w:val="24"/>
          <w:szCs w:val="24"/>
        </w:rPr>
        <w:t>общий уровень цен</w:t>
      </w:r>
    </w:p>
    <w:p w14:paraId="68276E52" w14:textId="4BC01D00" w:rsidR="00CC2526" w:rsidRPr="00503886" w:rsidRDefault="00CC2526" w:rsidP="007F2F00">
      <w:pPr>
        <w:pStyle w:val="af0"/>
        <w:numPr>
          <w:ilvl w:val="0"/>
          <w:numId w:val="9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503886">
        <w:rPr>
          <w:rFonts w:cstheme="minorHAnsi"/>
          <w:sz w:val="24"/>
          <w:szCs w:val="24"/>
        </w:rPr>
        <w:t>*производство сахара и динамику его цены</w:t>
      </w:r>
    </w:p>
    <w:p w14:paraId="56174063" w14:textId="77777777" w:rsidR="00CC2526" w:rsidRPr="00503886" w:rsidRDefault="00CC2526" w:rsidP="00CC2526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176DADD9" w14:textId="6F6B91D6" w:rsidR="00CC2526" w:rsidRPr="00503886" w:rsidRDefault="00CC2526" w:rsidP="00CC2526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503886">
        <w:rPr>
          <w:rFonts w:cstheme="minorHAnsi"/>
          <w:b/>
          <w:sz w:val="24"/>
          <w:szCs w:val="24"/>
        </w:rPr>
        <w:t>10. Какие черты характерны для административно-командной экономики?</w:t>
      </w:r>
    </w:p>
    <w:p w14:paraId="4B394727" w14:textId="041433B9" w:rsidR="00CC2526" w:rsidRPr="00503886" w:rsidRDefault="00CC2526" w:rsidP="007F2F00">
      <w:pPr>
        <w:pStyle w:val="af0"/>
        <w:numPr>
          <w:ilvl w:val="0"/>
          <w:numId w:val="10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503886">
        <w:rPr>
          <w:rFonts w:cstheme="minorHAnsi"/>
          <w:sz w:val="24"/>
          <w:szCs w:val="24"/>
        </w:rPr>
        <w:t>материальное стимулирование</w:t>
      </w:r>
    </w:p>
    <w:p w14:paraId="6CB87592" w14:textId="21AC65E8" w:rsidR="00CC2526" w:rsidRPr="00503886" w:rsidRDefault="00CC2526" w:rsidP="007F2F00">
      <w:pPr>
        <w:pStyle w:val="af0"/>
        <w:numPr>
          <w:ilvl w:val="0"/>
          <w:numId w:val="10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503886">
        <w:rPr>
          <w:rFonts w:cstheme="minorHAnsi"/>
          <w:sz w:val="24"/>
          <w:szCs w:val="24"/>
        </w:rPr>
        <w:t>конкуренция производителей товаров</w:t>
      </w:r>
    </w:p>
    <w:p w14:paraId="676D943A" w14:textId="2CFFA47B" w:rsidR="00CC2526" w:rsidRPr="00503886" w:rsidRDefault="00CC2526" w:rsidP="007F2F00">
      <w:pPr>
        <w:pStyle w:val="af0"/>
        <w:numPr>
          <w:ilvl w:val="0"/>
          <w:numId w:val="10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503886">
        <w:rPr>
          <w:rFonts w:cstheme="minorHAnsi"/>
          <w:sz w:val="24"/>
          <w:szCs w:val="24"/>
        </w:rPr>
        <w:t>*дефицит потребительских товаров</w:t>
      </w:r>
    </w:p>
    <w:p w14:paraId="2DE93ADF" w14:textId="77777777" w:rsidR="00AC5F87" w:rsidRPr="00503886" w:rsidRDefault="00AC5F87" w:rsidP="00AC5F87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64899FBE" w14:textId="23A98563" w:rsidR="00AC5F87" w:rsidRPr="00503886" w:rsidRDefault="00AC5F87" w:rsidP="00AC5F87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503886">
        <w:rPr>
          <w:rFonts w:cstheme="minorHAnsi"/>
          <w:b/>
          <w:sz w:val="24"/>
          <w:szCs w:val="24"/>
        </w:rPr>
        <w:t>Тема 2. Экономические основы рынка. Теория спроса и предложения.</w:t>
      </w:r>
    </w:p>
    <w:p w14:paraId="77AE2686" w14:textId="77777777" w:rsidR="00AC5F87" w:rsidRPr="00503886" w:rsidRDefault="00AC5F87" w:rsidP="00AC5F87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6F08D52B" w14:textId="318DC673" w:rsidR="00AC5F87" w:rsidRPr="00503886" w:rsidRDefault="00AC5F87" w:rsidP="00AC5F87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503886">
        <w:rPr>
          <w:rFonts w:cstheme="minorHAnsi"/>
          <w:b/>
          <w:sz w:val="24"/>
          <w:szCs w:val="24"/>
        </w:rPr>
        <w:t>1.Какая из следующих характеристик не относится к рыночной экономике</w:t>
      </w:r>
      <w:r w:rsidR="003A69A4" w:rsidRPr="00503886">
        <w:rPr>
          <w:rFonts w:cstheme="minorHAnsi"/>
          <w:b/>
          <w:sz w:val="24"/>
          <w:szCs w:val="24"/>
        </w:rPr>
        <w:t>.</w:t>
      </w:r>
    </w:p>
    <w:p w14:paraId="53BA6A53" w14:textId="77777777" w:rsidR="003A69A4" w:rsidRPr="00503886" w:rsidRDefault="003A69A4" w:rsidP="00AC5F87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14:paraId="396EF32B" w14:textId="58DDA916" w:rsidR="00AC5F87" w:rsidRPr="00503886" w:rsidRDefault="00295B14" w:rsidP="007F2F00">
      <w:pPr>
        <w:pStyle w:val="af0"/>
        <w:numPr>
          <w:ilvl w:val="0"/>
          <w:numId w:val="11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503886">
        <w:rPr>
          <w:rFonts w:cstheme="minorHAnsi"/>
          <w:sz w:val="24"/>
          <w:szCs w:val="24"/>
        </w:rPr>
        <w:t>к</w:t>
      </w:r>
      <w:r w:rsidR="00AC5F87" w:rsidRPr="00503886">
        <w:rPr>
          <w:rFonts w:cstheme="minorHAnsi"/>
          <w:sz w:val="24"/>
          <w:szCs w:val="24"/>
        </w:rPr>
        <w:t>онкуренция</w:t>
      </w:r>
    </w:p>
    <w:p w14:paraId="4E567F4D" w14:textId="0611C012" w:rsidR="00AC5F87" w:rsidRPr="00503886" w:rsidRDefault="00295B14" w:rsidP="007F2F00">
      <w:pPr>
        <w:pStyle w:val="af0"/>
        <w:numPr>
          <w:ilvl w:val="0"/>
          <w:numId w:val="11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503886">
        <w:rPr>
          <w:rFonts w:cstheme="minorHAnsi"/>
          <w:sz w:val="24"/>
          <w:szCs w:val="24"/>
        </w:rPr>
        <w:t>*централизованное</w:t>
      </w:r>
      <w:r w:rsidR="00AC5F87" w:rsidRPr="00503886">
        <w:rPr>
          <w:rFonts w:cstheme="minorHAnsi"/>
          <w:sz w:val="24"/>
          <w:szCs w:val="24"/>
        </w:rPr>
        <w:t xml:space="preserve"> планирование</w:t>
      </w:r>
    </w:p>
    <w:p w14:paraId="7D5E4489" w14:textId="5C33B290" w:rsidR="00AC5F87" w:rsidRPr="00503886" w:rsidRDefault="00295B14" w:rsidP="007F2F00">
      <w:pPr>
        <w:pStyle w:val="af0"/>
        <w:numPr>
          <w:ilvl w:val="0"/>
          <w:numId w:val="11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503886">
        <w:rPr>
          <w:rFonts w:cstheme="minorHAnsi"/>
          <w:sz w:val="24"/>
          <w:szCs w:val="24"/>
        </w:rPr>
        <w:t>ч</w:t>
      </w:r>
      <w:r w:rsidR="00AC5F87" w:rsidRPr="00503886">
        <w:rPr>
          <w:rFonts w:cstheme="minorHAnsi"/>
          <w:sz w:val="24"/>
          <w:szCs w:val="24"/>
        </w:rPr>
        <w:t>астная собственность</w:t>
      </w:r>
    </w:p>
    <w:p w14:paraId="2702EA84" w14:textId="77777777" w:rsidR="003A69A4" w:rsidRPr="00503886" w:rsidRDefault="003A69A4" w:rsidP="003A69A4">
      <w:pPr>
        <w:pStyle w:val="af0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7ED148BD" w14:textId="3C755E87" w:rsidR="00AC5F87" w:rsidRPr="00503886" w:rsidRDefault="00AC5F87" w:rsidP="00AC5F87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503886">
        <w:rPr>
          <w:rFonts w:cstheme="minorHAnsi"/>
          <w:b/>
          <w:sz w:val="24"/>
          <w:szCs w:val="24"/>
        </w:rPr>
        <w:t>2.Что из перечисленного не относится к обязательным условиям возникновения рынка?</w:t>
      </w:r>
    </w:p>
    <w:p w14:paraId="48C4AEDE" w14:textId="701D1F82" w:rsidR="00AC5F87" w:rsidRPr="00503886" w:rsidRDefault="00295B14" w:rsidP="007F2F00">
      <w:pPr>
        <w:pStyle w:val="af0"/>
        <w:numPr>
          <w:ilvl w:val="0"/>
          <w:numId w:val="12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503886">
        <w:rPr>
          <w:rFonts w:cstheme="minorHAnsi"/>
          <w:sz w:val="24"/>
          <w:szCs w:val="24"/>
        </w:rPr>
        <w:t>р</w:t>
      </w:r>
      <w:r w:rsidR="00AC5F87" w:rsidRPr="00503886">
        <w:rPr>
          <w:rFonts w:cstheme="minorHAnsi"/>
          <w:sz w:val="24"/>
          <w:szCs w:val="24"/>
        </w:rPr>
        <w:t>азделение труда</w:t>
      </w:r>
    </w:p>
    <w:p w14:paraId="5E701BB9" w14:textId="72A6E89F" w:rsidR="00AC5F87" w:rsidRPr="00503886" w:rsidRDefault="00295B14" w:rsidP="007F2F00">
      <w:pPr>
        <w:pStyle w:val="af0"/>
        <w:numPr>
          <w:ilvl w:val="0"/>
          <w:numId w:val="12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503886">
        <w:rPr>
          <w:rFonts w:cstheme="minorHAnsi"/>
          <w:sz w:val="24"/>
          <w:szCs w:val="24"/>
        </w:rPr>
        <w:t>э</w:t>
      </w:r>
      <w:r w:rsidR="00AC5F87" w:rsidRPr="00503886">
        <w:rPr>
          <w:rFonts w:cstheme="minorHAnsi"/>
          <w:sz w:val="24"/>
          <w:szCs w:val="24"/>
        </w:rPr>
        <w:t>кономическая обособленность</w:t>
      </w:r>
      <w:r w:rsidRPr="00503886">
        <w:rPr>
          <w:rFonts w:cstheme="minorHAnsi"/>
          <w:sz w:val="24"/>
          <w:szCs w:val="24"/>
        </w:rPr>
        <w:t xml:space="preserve"> товаро</w:t>
      </w:r>
      <w:r w:rsidR="00AC5F87" w:rsidRPr="00503886">
        <w:rPr>
          <w:rFonts w:cstheme="minorHAnsi"/>
          <w:sz w:val="24"/>
          <w:szCs w:val="24"/>
        </w:rPr>
        <w:t>производителей</w:t>
      </w:r>
    </w:p>
    <w:p w14:paraId="2B73AE8A" w14:textId="4298BDAD" w:rsidR="00AC5F87" w:rsidRPr="00503886" w:rsidRDefault="00AC5F87" w:rsidP="007F2F00">
      <w:pPr>
        <w:pStyle w:val="af0"/>
        <w:numPr>
          <w:ilvl w:val="0"/>
          <w:numId w:val="12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503886">
        <w:rPr>
          <w:rFonts w:cstheme="minorHAnsi"/>
          <w:sz w:val="24"/>
          <w:szCs w:val="24"/>
        </w:rPr>
        <w:t>*наличие денежных отношений</w:t>
      </w:r>
    </w:p>
    <w:p w14:paraId="43417E58" w14:textId="0BC61378" w:rsidR="00AC5F87" w:rsidRPr="00503886" w:rsidRDefault="00295B14" w:rsidP="007F2F00">
      <w:pPr>
        <w:pStyle w:val="af0"/>
        <w:numPr>
          <w:ilvl w:val="0"/>
          <w:numId w:val="12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503886">
        <w:rPr>
          <w:rFonts w:cstheme="minorHAnsi"/>
          <w:sz w:val="24"/>
          <w:szCs w:val="24"/>
        </w:rPr>
        <w:t>м</w:t>
      </w:r>
      <w:r w:rsidR="00AC5F87" w:rsidRPr="00503886">
        <w:rPr>
          <w:rFonts w:cstheme="minorHAnsi"/>
          <w:sz w:val="24"/>
          <w:szCs w:val="24"/>
        </w:rPr>
        <w:t>ногообразие форм собственности</w:t>
      </w:r>
    </w:p>
    <w:p w14:paraId="35EBA165" w14:textId="77777777" w:rsidR="003A69A4" w:rsidRPr="00503886" w:rsidRDefault="003A69A4" w:rsidP="003A69A4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00098846" w14:textId="6B835D84" w:rsidR="00AC5F87" w:rsidRPr="00503886" w:rsidRDefault="00AC5F87" w:rsidP="00AC5F87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503886">
        <w:rPr>
          <w:rFonts w:cstheme="minorHAnsi"/>
          <w:b/>
          <w:sz w:val="24"/>
          <w:szCs w:val="24"/>
        </w:rPr>
        <w:t>3. Что из перечисленного не относится к рыночной экономике:</w:t>
      </w:r>
    </w:p>
    <w:p w14:paraId="08060F3D" w14:textId="4480ACC1" w:rsidR="00AC5F87" w:rsidRPr="00503886" w:rsidRDefault="00295B14" w:rsidP="007F2F00">
      <w:pPr>
        <w:pStyle w:val="af0"/>
        <w:numPr>
          <w:ilvl w:val="0"/>
          <w:numId w:val="13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503886">
        <w:rPr>
          <w:rFonts w:cstheme="minorHAnsi"/>
          <w:sz w:val="24"/>
          <w:szCs w:val="24"/>
        </w:rPr>
        <w:t>с</w:t>
      </w:r>
      <w:r w:rsidR="00AC5F87" w:rsidRPr="00503886">
        <w:rPr>
          <w:rFonts w:cstheme="minorHAnsi"/>
          <w:sz w:val="24"/>
          <w:szCs w:val="24"/>
        </w:rPr>
        <w:t>аморегулирование</w:t>
      </w:r>
    </w:p>
    <w:p w14:paraId="326309D6" w14:textId="1E74FB4D" w:rsidR="00AC5F87" w:rsidRPr="00503886" w:rsidRDefault="00AC5F87" w:rsidP="007F2F00">
      <w:pPr>
        <w:pStyle w:val="af0"/>
        <w:numPr>
          <w:ilvl w:val="0"/>
          <w:numId w:val="13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503886">
        <w:rPr>
          <w:rFonts w:cstheme="minorHAnsi"/>
          <w:sz w:val="24"/>
          <w:szCs w:val="24"/>
        </w:rPr>
        <w:t>*возможность решать все проблемы экономики из единого центра</w:t>
      </w:r>
    </w:p>
    <w:p w14:paraId="3EBAC71A" w14:textId="5ED15D21" w:rsidR="00AC5F87" w:rsidRPr="00503886" w:rsidRDefault="00AC5F87" w:rsidP="007F2F00">
      <w:pPr>
        <w:pStyle w:val="af0"/>
        <w:numPr>
          <w:ilvl w:val="0"/>
          <w:numId w:val="13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503886">
        <w:rPr>
          <w:rFonts w:cstheme="minorHAnsi"/>
          <w:sz w:val="24"/>
          <w:szCs w:val="24"/>
        </w:rPr>
        <w:t>Принцип «невидимой руки рынка»</w:t>
      </w:r>
    </w:p>
    <w:p w14:paraId="20EE94C1" w14:textId="48E11C56" w:rsidR="00AC5F87" w:rsidRPr="00503886" w:rsidRDefault="00AC5F87" w:rsidP="007F2F00">
      <w:pPr>
        <w:pStyle w:val="af0"/>
        <w:numPr>
          <w:ilvl w:val="0"/>
          <w:numId w:val="13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503886">
        <w:rPr>
          <w:rFonts w:cstheme="minorHAnsi"/>
          <w:sz w:val="24"/>
          <w:szCs w:val="24"/>
        </w:rPr>
        <w:t xml:space="preserve">Высокая восприимчивость экономики </w:t>
      </w:r>
      <w:r w:rsidR="00295B14" w:rsidRPr="00503886">
        <w:rPr>
          <w:rFonts w:cstheme="minorHAnsi"/>
          <w:sz w:val="24"/>
          <w:szCs w:val="24"/>
        </w:rPr>
        <w:t>и достижениям НТП</w:t>
      </w:r>
    </w:p>
    <w:p w14:paraId="5EC9F220" w14:textId="77777777" w:rsidR="003A69A4" w:rsidRPr="00503886" w:rsidRDefault="003A69A4" w:rsidP="003A69A4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6072732A" w14:textId="2C8C9EC6" w:rsidR="00295B14" w:rsidRPr="00503886" w:rsidRDefault="00295B14" w:rsidP="00295B14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503886">
        <w:rPr>
          <w:rFonts w:cstheme="minorHAnsi"/>
          <w:b/>
          <w:sz w:val="24"/>
          <w:szCs w:val="24"/>
        </w:rPr>
        <w:t>4. Рыночная экономика возникла вследствие:</w:t>
      </w:r>
    </w:p>
    <w:p w14:paraId="60580A36" w14:textId="1E76AC77" w:rsidR="00295B14" w:rsidRPr="00503886" w:rsidRDefault="00295B14" w:rsidP="007F2F00">
      <w:pPr>
        <w:pStyle w:val="af0"/>
        <w:numPr>
          <w:ilvl w:val="0"/>
          <w:numId w:val="14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503886">
        <w:rPr>
          <w:rFonts w:cstheme="minorHAnsi"/>
          <w:sz w:val="24"/>
          <w:szCs w:val="24"/>
        </w:rPr>
        <w:t>появления денег</w:t>
      </w:r>
    </w:p>
    <w:p w14:paraId="7A524C86" w14:textId="3A34BBDB" w:rsidR="00295B14" w:rsidRPr="00503886" w:rsidRDefault="00295B14" w:rsidP="007F2F00">
      <w:pPr>
        <w:pStyle w:val="af0"/>
        <w:numPr>
          <w:ilvl w:val="0"/>
          <w:numId w:val="14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503886">
        <w:rPr>
          <w:rFonts w:cstheme="minorHAnsi"/>
          <w:sz w:val="24"/>
          <w:szCs w:val="24"/>
        </w:rPr>
        <w:t>*развития разделения труда и обмена продуктами обособленными производителями</w:t>
      </w:r>
    </w:p>
    <w:p w14:paraId="7F08FCEF" w14:textId="01FE823B" w:rsidR="00295B14" w:rsidRPr="00503886" w:rsidRDefault="00295B14" w:rsidP="007F2F00">
      <w:pPr>
        <w:pStyle w:val="af0"/>
        <w:numPr>
          <w:ilvl w:val="0"/>
          <w:numId w:val="14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503886">
        <w:rPr>
          <w:rFonts w:cstheme="minorHAnsi"/>
          <w:sz w:val="24"/>
          <w:szCs w:val="24"/>
        </w:rPr>
        <w:t>перехода от присевающего типа экономики к производящему</w:t>
      </w:r>
    </w:p>
    <w:p w14:paraId="18AF9AE3" w14:textId="77777777" w:rsidR="003A69A4" w:rsidRPr="00503886" w:rsidRDefault="003A69A4" w:rsidP="003A69A4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0085DBE1" w14:textId="7D9227BA" w:rsidR="00295B14" w:rsidRPr="00503886" w:rsidRDefault="00295B14" w:rsidP="00295B14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503886">
        <w:rPr>
          <w:rFonts w:cstheme="minorHAnsi"/>
          <w:b/>
          <w:sz w:val="24"/>
          <w:szCs w:val="24"/>
        </w:rPr>
        <w:t>5. Закон спроса характеризует:</w:t>
      </w:r>
    </w:p>
    <w:p w14:paraId="6B0B133D" w14:textId="66BBF13D" w:rsidR="00295B14" w:rsidRPr="00503886" w:rsidRDefault="00295B14" w:rsidP="007F2F00">
      <w:pPr>
        <w:pStyle w:val="af0"/>
        <w:numPr>
          <w:ilvl w:val="0"/>
          <w:numId w:val="15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503886">
        <w:rPr>
          <w:rFonts w:cstheme="minorHAnsi"/>
          <w:sz w:val="24"/>
          <w:szCs w:val="24"/>
        </w:rPr>
        <w:t>*обратную зависимость величины спроса от уровня цен</w:t>
      </w:r>
    </w:p>
    <w:p w14:paraId="14FBD78B" w14:textId="72ED061F" w:rsidR="00295B14" w:rsidRPr="00503886" w:rsidRDefault="00295B14" w:rsidP="007F2F00">
      <w:pPr>
        <w:pStyle w:val="af0"/>
        <w:numPr>
          <w:ilvl w:val="0"/>
          <w:numId w:val="15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503886">
        <w:rPr>
          <w:rFonts w:cstheme="minorHAnsi"/>
          <w:sz w:val="24"/>
          <w:szCs w:val="24"/>
        </w:rPr>
        <w:t>прямую зависимость величины спроса от уровня цен</w:t>
      </w:r>
    </w:p>
    <w:p w14:paraId="413A181F" w14:textId="14637402" w:rsidR="00295B14" w:rsidRPr="00503886" w:rsidRDefault="00295B14" w:rsidP="007F2F00">
      <w:pPr>
        <w:pStyle w:val="af0"/>
        <w:numPr>
          <w:ilvl w:val="0"/>
          <w:numId w:val="15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503886">
        <w:rPr>
          <w:rFonts w:cstheme="minorHAnsi"/>
          <w:sz w:val="24"/>
          <w:szCs w:val="24"/>
        </w:rPr>
        <w:t>прямую зависимость величины цены от величины спроса</w:t>
      </w:r>
    </w:p>
    <w:p w14:paraId="4A3276B4" w14:textId="77777777" w:rsidR="003A69A4" w:rsidRPr="00503886" w:rsidRDefault="003A69A4" w:rsidP="003A69A4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1994772A" w14:textId="49857E22" w:rsidR="00295B14" w:rsidRPr="00503886" w:rsidRDefault="00295B14" w:rsidP="00295B14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503886">
        <w:rPr>
          <w:rFonts w:cstheme="minorHAnsi"/>
          <w:b/>
          <w:sz w:val="24"/>
          <w:szCs w:val="24"/>
        </w:rPr>
        <w:t>6. Если предложение и спрос на товар возрастают, то:</w:t>
      </w:r>
    </w:p>
    <w:p w14:paraId="46662E78" w14:textId="4F6CEA18" w:rsidR="00295B14" w:rsidRPr="00503886" w:rsidRDefault="00295B14" w:rsidP="007F2F00">
      <w:pPr>
        <w:pStyle w:val="af0"/>
        <w:numPr>
          <w:ilvl w:val="0"/>
          <w:numId w:val="16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503886">
        <w:rPr>
          <w:rFonts w:cstheme="minorHAnsi"/>
          <w:sz w:val="24"/>
          <w:szCs w:val="24"/>
        </w:rPr>
        <w:t>цена повысится</w:t>
      </w:r>
    </w:p>
    <w:p w14:paraId="75656F54" w14:textId="5D7706A9" w:rsidR="00295B14" w:rsidRPr="00503886" w:rsidRDefault="003A69A4" w:rsidP="007F2F00">
      <w:pPr>
        <w:pStyle w:val="af0"/>
        <w:numPr>
          <w:ilvl w:val="0"/>
          <w:numId w:val="16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503886">
        <w:rPr>
          <w:rFonts w:cstheme="minorHAnsi"/>
          <w:sz w:val="24"/>
          <w:szCs w:val="24"/>
        </w:rPr>
        <w:t>*</w:t>
      </w:r>
      <w:r w:rsidR="00295B14" w:rsidRPr="00503886">
        <w:rPr>
          <w:rFonts w:cstheme="minorHAnsi"/>
          <w:sz w:val="24"/>
          <w:szCs w:val="24"/>
        </w:rPr>
        <w:t>увеличится общее количества товара</w:t>
      </w:r>
    </w:p>
    <w:p w14:paraId="205D68DF" w14:textId="3E6C5AC3" w:rsidR="00295B14" w:rsidRPr="00503886" w:rsidRDefault="00295B14" w:rsidP="007F2F00">
      <w:pPr>
        <w:pStyle w:val="af0"/>
        <w:numPr>
          <w:ilvl w:val="0"/>
          <w:numId w:val="16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503886">
        <w:rPr>
          <w:rFonts w:cstheme="minorHAnsi"/>
          <w:sz w:val="24"/>
          <w:szCs w:val="24"/>
        </w:rPr>
        <w:t>цена остается стабильной</w:t>
      </w:r>
    </w:p>
    <w:p w14:paraId="4D0B1D35" w14:textId="63698C56" w:rsidR="00295B14" w:rsidRPr="00503886" w:rsidRDefault="00295B14" w:rsidP="007F2F00">
      <w:pPr>
        <w:pStyle w:val="af0"/>
        <w:numPr>
          <w:ilvl w:val="0"/>
          <w:numId w:val="16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503886">
        <w:rPr>
          <w:rFonts w:cstheme="minorHAnsi"/>
          <w:sz w:val="24"/>
          <w:szCs w:val="24"/>
        </w:rPr>
        <w:t>благосостояние общества возрастает</w:t>
      </w:r>
    </w:p>
    <w:p w14:paraId="7410396A" w14:textId="77777777" w:rsidR="003A69A4" w:rsidRPr="00503886" w:rsidRDefault="003A69A4" w:rsidP="003A69A4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32448176" w14:textId="77777777" w:rsidR="00E35D03" w:rsidRPr="00503886" w:rsidRDefault="00295B14" w:rsidP="00295B14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503886">
        <w:rPr>
          <w:rFonts w:cstheme="minorHAnsi"/>
          <w:b/>
          <w:sz w:val="24"/>
          <w:szCs w:val="24"/>
        </w:rPr>
        <w:t>7. Что из перечисленного не относится к</w:t>
      </w:r>
      <w:r w:rsidR="00E35D03" w:rsidRPr="00503886">
        <w:rPr>
          <w:rFonts w:cstheme="minorHAnsi"/>
          <w:b/>
          <w:sz w:val="24"/>
          <w:szCs w:val="24"/>
        </w:rPr>
        <w:t xml:space="preserve"> неценовым факторам производства?</w:t>
      </w:r>
    </w:p>
    <w:p w14:paraId="7D0B63D5" w14:textId="1B1C2704" w:rsidR="00295B14" w:rsidRPr="00503886" w:rsidRDefault="00E35D03" w:rsidP="007F2F00">
      <w:pPr>
        <w:pStyle w:val="af0"/>
        <w:numPr>
          <w:ilvl w:val="0"/>
          <w:numId w:val="17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503886">
        <w:rPr>
          <w:rFonts w:cstheme="minorHAnsi"/>
          <w:sz w:val="24"/>
          <w:szCs w:val="24"/>
        </w:rPr>
        <w:t>Количество покупателей</w:t>
      </w:r>
    </w:p>
    <w:p w14:paraId="51A0A664" w14:textId="743D190A" w:rsidR="00E35D03" w:rsidRPr="00503886" w:rsidRDefault="003A69A4" w:rsidP="007F2F00">
      <w:pPr>
        <w:pStyle w:val="af0"/>
        <w:numPr>
          <w:ilvl w:val="0"/>
          <w:numId w:val="17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503886">
        <w:rPr>
          <w:rFonts w:cstheme="minorHAnsi"/>
          <w:sz w:val="24"/>
          <w:szCs w:val="24"/>
        </w:rPr>
        <w:t>м</w:t>
      </w:r>
      <w:r w:rsidR="00E35D03" w:rsidRPr="00503886">
        <w:rPr>
          <w:rFonts w:cstheme="minorHAnsi"/>
          <w:sz w:val="24"/>
          <w:szCs w:val="24"/>
        </w:rPr>
        <w:t>ода</w:t>
      </w:r>
    </w:p>
    <w:p w14:paraId="22119261" w14:textId="18C1F538" w:rsidR="00E35D03" w:rsidRPr="00503886" w:rsidRDefault="003A69A4" w:rsidP="007F2F00">
      <w:pPr>
        <w:pStyle w:val="af0"/>
        <w:numPr>
          <w:ilvl w:val="0"/>
          <w:numId w:val="17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503886">
        <w:rPr>
          <w:rFonts w:cstheme="minorHAnsi"/>
          <w:sz w:val="24"/>
          <w:szCs w:val="24"/>
        </w:rPr>
        <w:t>и</w:t>
      </w:r>
      <w:r w:rsidR="00E35D03" w:rsidRPr="00503886">
        <w:rPr>
          <w:rFonts w:cstheme="minorHAnsi"/>
          <w:sz w:val="24"/>
          <w:szCs w:val="24"/>
        </w:rPr>
        <w:t>зменение вкуса потребителей</w:t>
      </w:r>
    </w:p>
    <w:p w14:paraId="1EFEE7CA" w14:textId="01F98FFD" w:rsidR="00E35D03" w:rsidRPr="00503886" w:rsidRDefault="003A69A4" w:rsidP="007F2F00">
      <w:pPr>
        <w:pStyle w:val="af0"/>
        <w:numPr>
          <w:ilvl w:val="0"/>
          <w:numId w:val="17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503886">
        <w:rPr>
          <w:rFonts w:cstheme="minorHAnsi"/>
          <w:sz w:val="24"/>
          <w:szCs w:val="24"/>
        </w:rPr>
        <w:t>и</w:t>
      </w:r>
      <w:r w:rsidR="00E35D03" w:rsidRPr="00503886">
        <w:rPr>
          <w:rFonts w:cstheme="minorHAnsi"/>
          <w:sz w:val="24"/>
          <w:szCs w:val="24"/>
        </w:rPr>
        <w:t>зменение цен на социальные товары</w:t>
      </w:r>
    </w:p>
    <w:p w14:paraId="56C5E8CA" w14:textId="0D007AE1" w:rsidR="00E35D03" w:rsidRPr="00503886" w:rsidRDefault="003A69A4" w:rsidP="007F2F00">
      <w:pPr>
        <w:pStyle w:val="af0"/>
        <w:numPr>
          <w:ilvl w:val="0"/>
          <w:numId w:val="17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503886">
        <w:rPr>
          <w:rFonts w:cstheme="minorHAnsi"/>
          <w:sz w:val="24"/>
          <w:szCs w:val="24"/>
        </w:rPr>
        <w:lastRenderedPageBreak/>
        <w:t>*и</w:t>
      </w:r>
      <w:r w:rsidR="00E35D03" w:rsidRPr="00503886">
        <w:rPr>
          <w:rFonts w:cstheme="minorHAnsi"/>
          <w:sz w:val="24"/>
          <w:szCs w:val="24"/>
        </w:rPr>
        <w:t>зменение технологии производства</w:t>
      </w:r>
    </w:p>
    <w:p w14:paraId="7FCC3086" w14:textId="77777777" w:rsidR="003A69A4" w:rsidRPr="00503886" w:rsidRDefault="003A69A4" w:rsidP="003A69A4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4F4070C9" w14:textId="4AAB5CAE" w:rsidR="003A69A4" w:rsidRPr="00503886" w:rsidRDefault="003A69A4" w:rsidP="003A69A4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503886">
        <w:rPr>
          <w:rFonts w:cstheme="minorHAnsi"/>
          <w:b/>
          <w:sz w:val="24"/>
          <w:szCs w:val="24"/>
        </w:rPr>
        <w:t xml:space="preserve">8. Как изменится рыночная цена на кофе, если его себестоимость снизится в два </w:t>
      </w:r>
      <w:r w:rsidR="00AA1513" w:rsidRPr="00503886">
        <w:rPr>
          <w:rFonts w:cstheme="minorHAnsi"/>
          <w:b/>
          <w:sz w:val="24"/>
          <w:szCs w:val="24"/>
        </w:rPr>
        <w:t>раза, а</w:t>
      </w:r>
      <w:r w:rsidRPr="00503886">
        <w:rPr>
          <w:rFonts w:cstheme="minorHAnsi"/>
          <w:b/>
          <w:sz w:val="24"/>
          <w:szCs w:val="24"/>
        </w:rPr>
        <w:t xml:space="preserve"> доходы потребителей возрастут в два раза:</w:t>
      </w:r>
    </w:p>
    <w:p w14:paraId="6BD38281" w14:textId="78A7EE89" w:rsidR="003A69A4" w:rsidRPr="00503886" w:rsidRDefault="003A69A4" w:rsidP="007F2F00">
      <w:pPr>
        <w:pStyle w:val="af0"/>
        <w:numPr>
          <w:ilvl w:val="0"/>
          <w:numId w:val="18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503886">
        <w:rPr>
          <w:rFonts w:cstheme="minorHAnsi"/>
          <w:sz w:val="24"/>
          <w:szCs w:val="24"/>
        </w:rPr>
        <w:t>цена снизится</w:t>
      </w:r>
    </w:p>
    <w:p w14:paraId="7D1AB414" w14:textId="27321263" w:rsidR="003A69A4" w:rsidRPr="00503886" w:rsidRDefault="003A69A4" w:rsidP="007F2F00">
      <w:pPr>
        <w:pStyle w:val="af0"/>
        <w:numPr>
          <w:ilvl w:val="0"/>
          <w:numId w:val="18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503886">
        <w:rPr>
          <w:rFonts w:cstheme="minorHAnsi"/>
          <w:sz w:val="24"/>
          <w:szCs w:val="24"/>
        </w:rPr>
        <w:t>цена возрастет</w:t>
      </w:r>
    </w:p>
    <w:p w14:paraId="2C5CFFB3" w14:textId="7AD2578C" w:rsidR="003A69A4" w:rsidRPr="00503886" w:rsidRDefault="003A69A4" w:rsidP="007F2F00">
      <w:pPr>
        <w:pStyle w:val="af0"/>
        <w:numPr>
          <w:ilvl w:val="0"/>
          <w:numId w:val="18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503886">
        <w:rPr>
          <w:rFonts w:cstheme="minorHAnsi"/>
          <w:sz w:val="24"/>
          <w:szCs w:val="24"/>
        </w:rPr>
        <w:t>*цена не изменится</w:t>
      </w:r>
    </w:p>
    <w:p w14:paraId="200BF559" w14:textId="3698A184" w:rsidR="003A69A4" w:rsidRPr="00503886" w:rsidRDefault="003A69A4" w:rsidP="007F2F00">
      <w:pPr>
        <w:pStyle w:val="af0"/>
        <w:numPr>
          <w:ilvl w:val="0"/>
          <w:numId w:val="18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503886">
        <w:rPr>
          <w:rFonts w:cstheme="minorHAnsi"/>
          <w:sz w:val="24"/>
          <w:szCs w:val="24"/>
        </w:rPr>
        <w:t>цена будет колебаться</w:t>
      </w:r>
    </w:p>
    <w:p w14:paraId="4A98BE71" w14:textId="77777777" w:rsidR="003A69A4" w:rsidRPr="00503886" w:rsidRDefault="003A69A4" w:rsidP="003A69A4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5E15928F" w14:textId="5E99D27A" w:rsidR="003A69A4" w:rsidRPr="00503886" w:rsidRDefault="003A69A4" w:rsidP="003A69A4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503886">
        <w:rPr>
          <w:rFonts w:cstheme="minorHAnsi"/>
          <w:b/>
          <w:sz w:val="24"/>
          <w:szCs w:val="24"/>
        </w:rPr>
        <w:t>9.Что произойдет со просом на один из взаимодополняемых товаров, если цена на другой упадет?</w:t>
      </w:r>
    </w:p>
    <w:p w14:paraId="4E2C6C9C" w14:textId="07320CBA" w:rsidR="003A69A4" w:rsidRPr="00503886" w:rsidRDefault="003A69A4" w:rsidP="007F2F00">
      <w:pPr>
        <w:pStyle w:val="af0"/>
        <w:numPr>
          <w:ilvl w:val="0"/>
          <w:numId w:val="19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503886">
        <w:rPr>
          <w:rFonts w:cstheme="minorHAnsi"/>
          <w:sz w:val="24"/>
          <w:szCs w:val="24"/>
        </w:rPr>
        <w:t>спрос возрастет</w:t>
      </w:r>
    </w:p>
    <w:p w14:paraId="20B18A96" w14:textId="5AD7C6E1" w:rsidR="003A69A4" w:rsidRPr="00503886" w:rsidRDefault="003A69A4" w:rsidP="007F2F00">
      <w:pPr>
        <w:pStyle w:val="af0"/>
        <w:numPr>
          <w:ilvl w:val="0"/>
          <w:numId w:val="19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503886">
        <w:rPr>
          <w:rFonts w:cstheme="minorHAnsi"/>
          <w:sz w:val="24"/>
          <w:szCs w:val="24"/>
        </w:rPr>
        <w:t>*спрос упадет</w:t>
      </w:r>
    </w:p>
    <w:p w14:paraId="7524850D" w14:textId="0B7D9445" w:rsidR="003A69A4" w:rsidRPr="00503886" w:rsidRDefault="003A69A4" w:rsidP="007F2F00">
      <w:pPr>
        <w:pStyle w:val="af0"/>
        <w:numPr>
          <w:ilvl w:val="0"/>
          <w:numId w:val="19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503886">
        <w:rPr>
          <w:rFonts w:cstheme="minorHAnsi"/>
          <w:sz w:val="24"/>
          <w:szCs w:val="24"/>
        </w:rPr>
        <w:t>спрос не изменится</w:t>
      </w:r>
    </w:p>
    <w:p w14:paraId="3A8FD9EA" w14:textId="77777777" w:rsidR="003A69A4" w:rsidRPr="00503886" w:rsidRDefault="003A69A4" w:rsidP="003A69A4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37E6A37B" w14:textId="6799FA3F" w:rsidR="003A69A4" w:rsidRPr="00503886" w:rsidRDefault="003A69A4" w:rsidP="003A69A4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503886">
        <w:rPr>
          <w:rFonts w:cstheme="minorHAnsi"/>
          <w:b/>
          <w:sz w:val="24"/>
          <w:szCs w:val="24"/>
        </w:rPr>
        <w:t>10. Если рыночная цена ниже равновесной, то:</w:t>
      </w:r>
    </w:p>
    <w:p w14:paraId="399D5E56" w14:textId="421D408E" w:rsidR="003A69A4" w:rsidRPr="00503886" w:rsidRDefault="003A69A4" w:rsidP="007F2F00">
      <w:pPr>
        <w:pStyle w:val="af0"/>
        <w:numPr>
          <w:ilvl w:val="0"/>
          <w:numId w:val="20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503886">
        <w:rPr>
          <w:rFonts w:cstheme="minorHAnsi"/>
          <w:sz w:val="24"/>
          <w:szCs w:val="24"/>
        </w:rPr>
        <w:t>*возникает дефицит товара</w:t>
      </w:r>
    </w:p>
    <w:p w14:paraId="6F093200" w14:textId="65D94A4F" w:rsidR="003A69A4" w:rsidRPr="00503886" w:rsidRDefault="003A69A4" w:rsidP="007F2F00">
      <w:pPr>
        <w:pStyle w:val="af0"/>
        <w:numPr>
          <w:ilvl w:val="0"/>
          <w:numId w:val="20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503886">
        <w:rPr>
          <w:rFonts w:cstheme="minorHAnsi"/>
          <w:sz w:val="24"/>
          <w:szCs w:val="24"/>
        </w:rPr>
        <w:t>возникнет излишек товара</w:t>
      </w:r>
    </w:p>
    <w:p w14:paraId="7097D16D" w14:textId="3B3F12B6" w:rsidR="003A69A4" w:rsidRPr="00503886" w:rsidRDefault="003A69A4" w:rsidP="007F2F00">
      <w:pPr>
        <w:pStyle w:val="af0"/>
        <w:numPr>
          <w:ilvl w:val="0"/>
          <w:numId w:val="20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503886">
        <w:rPr>
          <w:rFonts w:cstheme="minorHAnsi"/>
          <w:sz w:val="24"/>
          <w:szCs w:val="24"/>
        </w:rPr>
        <w:t>упадет цена на ресурсы</w:t>
      </w:r>
    </w:p>
    <w:p w14:paraId="0A16051B" w14:textId="717B5EAC" w:rsidR="003A69A4" w:rsidRPr="00503886" w:rsidRDefault="003A69A4" w:rsidP="007F2F00">
      <w:pPr>
        <w:pStyle w:val="af0"/>
        <w:numPr>
          <w:ilvl w:val="0"/>
          <w:numId w:val="20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503886">
        <w:rPr>
          <w:rFonts w:cstheme="minorHAnsi"/>
          <w:sz w:val="24"/>
          <w:szCs w:val="24"/>
        </w:rPr>
        <w:t>формируется рынок покупателей</w:t>
      </w:r>
    </w:p>
    <w:p w14:paraId="2124F625" w14:textId="77777777" w:rsidR="003A69A4" w:rsidRPr="00503886" w:rsidRDefault="003A69A4" w:rsidP="003A69A4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0EDA083E" w14:textId="12D5ED4F" w:rsidR="00960605" w:rsidRPr="00503886" w:rsidRDefault="00136627" w:rsidP="00960605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503886">
        <w:rPr>
          <w:rFonts w:cstheme="minorHAnsi"/>
          <w:b/>
          <w:sz w:val="24"/>
          <w:szCs w:val="24"/>
        </w:rPr>
        <w:t>Тема 3. Производство и издержки. Конкуренция и монополия.</w:t>
      </w:r>
    </w:p>
    <w:p w14:paraId="12717DD4" w14:textId="051DE5DA" w:rsidR="00960605" w:rsidRPr="00503886" w:rsidRDefault="00960605" w:rsidP="00960605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14:paraId="7EA43BBE" w14:textId="405CBE7F" w:rsidR="00960605" w:rsidRPr="00503886" w:rsidRDefault="00960605" w:rsidP="00960605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503886">
        <w:rPr>
          <w:rFonts w:cstheme="minorHAnsi"/>
          <w:b/>
          <w:sz w:val="24"/>
          <w:szCs w:val="24"/>
        </w:rPr>
        <w:t>1. К постоянным издержкам не относятся:</w:t>
      </w:r>
    </w:p>
    <w:p w14:paraId="2D210BAD" w14:textId="77777777" w:rsidR="00960605" w:rsidRPr="00503886" w:rsidRDefault="00960605" w:rsidP="007F2F00">
      <w:pPr>
        <w:pStyle w:val="af0"/>
        <w:numPr>
          <w:ilvl w:val="0"/>
          <w:numId w:val="21"/>
        </w:numPr>
        <w:rPr>
          <w:rFonts w:cstheme="minorHAnsi"/>
          <w:sz w:val="24"/>
          <w:szCs w:val="24"/>
        </w:rPr>
      </w:pPr>
      <w:r w:rsidRPr="00503886">
        <w:rPr>
          <w:rFonts w:cstheme="minorHAnsi"/>
          <w:sz w:val="24"/>
          <w:szCs w:val="24"/>
        </w:rPr>
        <w:t>амортизация</w:t>
      </w:r>
    </w:p>
    <w:p w14:paraId="6FBFC7AB" w14:textId="197CDEFC" w:rsidR="00960605" w:rsidRPr="00503886" w:rsidRDefault="00960605" w:rsidP="007F2F00">
      <w:pPr>
        <w:pStyle w:val="af0"/>
        <w:numPr>
          <w:ilvl w:val="0"/>
          <w:numId w:val="21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503886">
        <w:rPr>
          <w:rFonts w:cstheme="minorHAnsi"/>
          <w:sz w:val="24"/>
          <w:szCs w:val="24"/>
        </w:rPr>
        <w:t>рента</w:t>
      </w:r>
    </w:p>
    <w:p w14:paraId="2C899ED2" w14:textId="77777777" w:rsidR="00960605" w:rsidRPr="00503886" w:rsidRDefault="00960605" w:rsidP="007F2F00">
      <w:pPr>
        <w:pStyle w:val="af0"/>
        <w:numPr>
          <w:ilvl w:val="0"/>
          <w:numId w:val="21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503886">
        <w:rPr>
          <w:rFonts w:cstheme="minorHAnsi"/>
          <w:sz w:val="24"/>
          <w:szCs w:val="24"/>
        </w:rPr>
        <w:t>процент</w:t>
      </w:r>
    </w:p>
    <w:p w14:paraId="268D6588" w14:textId="77582B12" w:rsidR="00960605" w:rsidRPr="00503886" w:rsidRDefault="00960605" w:rsidP="007F2F00">
      <w:pPr>
        <w:pStyle w:val="af0"/>
        <w:numPr>
          <w:ilvl w:val="0"/>
          <w:numId w:val="21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503886">
        <w:rPr>
          <w:rFonts w:cstheme="minorHAnsi"/>
          <w:sz w:val="24"/>
          <w:szCs w:val="24"/>
        </w:rPr>
        <w:t>*заработная плата рабочих</w:t>
      </w:r>
    </w:p>
    <w:p w14:paraId="52A656B1" w14:textId="1B2F5AC3" w:rsidR="00960605" w:rsidRPr="00503886" w:rsidRDefault="00960605" w:rsidP="007F2F00">
      <w:pPr>
        <w:pStyle w:val="af0"/>
        <w:numPr>
          <w:ilvl w:val="0"/>
          <w:numId w:val="21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503886">
        <w:rPr>
          <w:rFonts w:cstheme="minorHAnsi"/>
          <w:sz w:val="24"/>
          <w:szCs w:val="24"/>
        </w:rPr>
        <w:t>административно-управленческие расходы</w:t>
      </w:r>
    </w:p>
    <w:p w14:paraId="01F5E1DE" w14:textId="77777777" w:rsidR="00E10588" w:rsidRPr="00503886" w:rsidRDefault="00E10588" w:rsidP="00E10588">
      <w:pPr>
        <w:pStyle w:val="af0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02B9A750" w14:textId="72866840" w:rsidR="00960605" w:rsidRPr="00503886" w:rsidRDefault="00960605" w:rsidP="00960605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503886">
        <w:rPr>
          <w:rFonts w:cstheme="minorHAnsi"/>
          <w:b/>
          <w:sz w:val="24"/>
          <w:szCs w:val="24"/>
        </w:rPr>
        <w:t>2. Переменные издержки-затраты, изменяющие свою величину под воздействием:</w:t>
      </w:r>
    </w:p>
    <w:p w14:paraId="5A9BDB44" w14:textId="77777777" w:rsidR="00960605" w:rsidRPr="00503886" w:rsidRDefault="00960605" w:rsidP="007F2F00">
      <w:pPr>
        <w:pStyle w:val="af0"/>
        <w:numPr>
          <w:ilvl w:val="0"/>
          <w:numId w:val="22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503886">
        <w:rPr>
          <w:rFonts w:cstheme="minorHAnsi"/>
          <w:sz w:val="24"/>
          <w:szCs w:val="24"/>
        </w:rPr>
        <w:t>увеличение объёма продаж</w:t>
      </w:r>
    </w:p>
    <w:p w14:paraId="2837AAED" w14:textId="25062222" w:rsidR="00960605" w:rsidRPr="00503886" w:rsidRDefault="00960605" w:rsidP="007F2F00">
      <w:pPr>
        <w:pStyle w:val="af0"/>
        <w:numPr>
          <w:ilvl w:val="0"/>
          <w:numId w:val="22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503886">
        <w:rPr>
          <w:rFonts w:cstheme="minorHAnsi"/>
          <w:sz w:val="24"/>
          <w:szCs w:val="24"/>
        </w:rPr>
        <w:t>*изменение объёма производимой продукции</w:t>
      </w:r>
    </w:p>
    <w:p w14:paraId="7AA51D29" w14:textId="77777777" w:rsidR="00960605" w:rsidRPr="00503886" w:rsidRDefault="00960605" w:rsidP="007F2F00">
      <w:pPr>
        <w:pStyle w:val="af0"/>
        <w:numPr>
          <w:ilvl w:val="0"/>
          <w:numId w:val="22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503886">
        <w:rPr>
          <w:rFonts w:cstheme="minorHAnsi"/>
          <w:sz w:val="24"/>
          <w:szCs w:val="24"/>
        </w:rPr>
        <w:t>роста налогов</w:t>
      </w:r>
    </w:p>
    <w:p w14:paraId="2B5CB0A5" w14:textId="77777777" w:rsidR="00960605" w:rsidRPr="00503886" w:rsidRDefault="00960605" w:rsidP="007F2F00">
      <w:pPr>
        <w:pStyle w:val="af0"/>
        <w:numPr>
          <w:ilvl w:val="0"/>
          <w:numId w:val="22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503886">
        <w:rPr>
          <w:rFonts w:cstheme="minorHAnsi"/>
          <w:sz w:val="24"/>
          <w:szCs w:val="24"/>
        </w:rPr>
        <w:t>наращивание основного капитала</w:t>
      </w:r>
    </w:p>
    <w:p w14:paraId="1DF1826F" w14:textId="77777777" w:rsidR="00960605" w:rsidRPr="00503886" w:rsidRDefault="00960605" w:rsidP="007F2F00">
      <w:pPr>
        <w:pStyle w:val="af0"/>
        <w:numPr>
          <w:ilvl w:val="0"/>
          <w:numId w:val="22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503886">
        <w:rPr>
          <w:rFonts w:cstheme="minorHAnsi"/>
          <w:sz w:val="24"/>
          <w:szCs w:val="24"/>
        </w:rPr>
        <w:t>роста амортизационных отчислений</w:t>
      </w:r>
    </w:p>
    <w:p w14:paraId="50E6C0AA" w14:textId="77777777" w:rsidR="00E10588" w:rsidRPr="00503886" w:rsidRDefault="00E10588" w:rsidP="00E10588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5525A3A8" w14:textId="6EA480C5" w:rsidR="00960605" w:rsidRPr="00503886" w:rsidRDefault="00960605" w:rsidP="00960605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503886">
        <w:rPr>
          <w:rFonts w:cstheme="minorHAnsi"/>
          <w:b/>
          <w:sz w:val="24"/>
          <w:szCs w:val="24"/>
        </w:rPr>
        <w:t>3. Затраты на производства единицы продукции представляют собой:</w:t>
      </w:r>
    </w:p>
    <w:p w14:paraId="36A3EDCB" w14:textId="77777777" w:rsidR="00960605" w:rsidRPr="00503886" w:rsidRDefault="00960605" w:rsidP="007F2F00">
      <w:pPr>
        <w:pStyle w:val="af0"/>
        <w:numPr>
          <w:ilvl w:val="0"/>
          <w:numId w:val="23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503886">
        <w:rPr>
          <w:rFonts w:cstheme="minorHAnsi"/>
          <w:sz w:val="24"/>
          <w:szCs w:val="24"/>
        </w:rPr>
        <w:t>общие издержки</w:t>
      </w:r>
    </w:p>
    <w:p w14:paraId="49E66195" w14:textId="5C5787EB" w:rsidR="00960605" w:rsidRPr="00503886" w:rsidRDefault="00960605" w:rsidP="007F2F00">
      <w:pPr>
        <w:pStyle w:val="af0"/>
        <w:numPr>
          <w:ilvl w:val="0"/>
          <w:numId w:val="23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503886">
        <w:rPr>
          <w:rFonts w:cstheme="minorHAnsi"/>
          <w:sz w:val="24"/>
          <w:szCs w:val="24"/>
        </w:rPr>
        <w:t>*средние издержки</w:t>
      </w:r>
    </w:p>
    <w:p w14:paraId="263A6CFE" w14:textId="77777777" w:rsidR="00960605" w:rsidRPr="00503886" w:rsidRDefault="00960605" w:rsidP="007F2F00">
      <w:pPr>
        <w:pStyle w:val="af0"/>
        <w:numPr>
          <w:ilvl w:val="0"/>
          <w:numId w:val="23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503886">
        <w:rPr>
          <w:rFonts w:cstheme="minorHAnsi"/>
          <w:sz w:val="24"/>
          <w:szCs w:val="24"/>
        </w:rPr>
        <w:t>средний доход</w:t>
      </w:r>
    </w:p>
    <w:p w14:paraId="2A741A47" w14:textId="77777777" w:rsidR="00960605" w:rsidRPr="00503886" w:rsidRDefault="00960605" w:rsidP="007F2F00">
      <w:pPr>
        <w:pStyle w:val="af0"/>
        <w:numPr>
          <w:ilvl w:val="0"/>
          <w:numId w:val="23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503886">
        <w:rPr>
          <w:rFonts w:cstheme="minorHAnsi"/>
          <w:sz w:val="24"/>
          <w:szCs w:val="24"/>
        </w:rPr>
        <w:t>полные переменные издержки</w:t>
      </w:r>
    </w:p>
    <w:p w14:paraId="37ECE6F9" w14:textId="4320CCA4" w:rsidR="00960605" w:rsidRPr="00503886" w:rsidRDefault="00960605" w:rsidP="007F2F00">
      <w:pPr>
        <w:pStyle w:val="af0"/>
        <w:numPr>
          <w:ilvl w:val="0"/>
          <w:numId w:val="23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503886">
        <w:rPr>
          <w:rFonts w:cstheme="minorHAnsi"/>
          <w:sz w:val="24"/>
          <w:szCs w:val="24"/>
        </w:rPr>
        <w:t>предельные издержки</w:t>
      </w:r>
    </w:p>
    <w:p w14:paraId="1C829684" w14:textId="77777777" w:rsidR="00E10588" w:rsidRPr="00503886" w:rsidRDefault="00E10588" w:rsidP="00E10588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0C793EA3" w14:textId="4768272A" w:rsidR="00960605" w:rsidRPr="00503886" w:rsidRDefault="00960605" w:rsidP="00960605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503886">
        <w:rPr>
          <w:rFonts w:cstheme="minorHAnsi"/>
          <w:b/>
          <w:sz w:val="24"/>
          <w:szCs w:val="24"/>
        </w:rPr>
        <w:t>4. Прирост продукта, вызванный привлечением дополнительной единицей ресурса, называется:</w:t>
      </w:r>
    </w:p>
    <w:p w14:paraId="3A6E5792" w14:textId="77777777" w:rsidR="00960605" w:rsidRPr="00503886" w:rsidRDefault="00960605" w:rsidP="007F2F00">
      <w:pPr>
        <w:pStyle w:val="af0"/>
        <w:numPr>
          <w:ilvl w:val="0"/>
          <w:numId w:val="24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503886">
        <w:rPr>
          <w:rFonts w:cstheme="minorHAnsi"/>
          <w:sz w:val="24"/>
          <w:szCs w:val="24"/>
        </w:rPr>
        <w:t>предельными издержками</w:t>
      </w:r>
    </w:p>
    <w:p w14:paraId="36226191" w14:textId="77777777" w:rsidR="00960605" w:rsidRPr="00503886" w:rsidRDefault="00960605" w:rsidP="007F2F00">
      <w:pPr>
        <w:pStyle w:val="af0"/>
        <w:numPr>
          <w:ilvl w:val="0"/>
          <w:numId w:val="24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503886">
        <w:rPr>
          <w:rFonts w:cstheme="minorHAnsi"/>
          <w:sz w:val="24"/>
          <w:szCs w:val="24"/>
        </w:rPr>
        <w:t>предельным доходом</w:t>
      </w:r>
    </w:p>
    <w:p w14:paraId="6005D63C" w14:textId="2D019582" w:rsidR="00960605" w:rsidRPr="00503886" w:rsidRDefault="00960605" w:rsidP="007F2F00">
      <w:pPr>
        <w:pStyle w:val="af0"/>
        <w:numPr>
          <w:ilvl w:val="0"/>
          <w:numId w:val="24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503886">
        <w:rPr>
          <w:rFonts w:cstheme="minorHAnsi"/>
          <w:sz w:val="24"/>
          <w:szCs w:val="24"/>
        </w:rPr>
        <w:t>*предельным продуктом</w:t>
      </w:r>
    </w:p>
    <w:p w14:paraId="5AF89E7A" w14:textId="77777777" w:rsidR="00960605" w:rsidRPr="00503886" w:rsidRDefault="00960605" w:rsidP="007F2F00">
      <w:pPr>
        <w:pStyle w:val="af0"/>
        <w:numPr>
          <w:ilvl w:val="0"/>
          <w:numId w:val="24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503886">
        <w:rPr>
          <w:rFonts w:cstheme="minorHAnsi"/>
          <w:sz w:val="24"/>
          <w:szCs w:val="24"/>
        </w:rPr>
        <w:t>средними издержками</w:t>
      </w:r>
    </w:p>
    <w:p w14:paraId="0EE490A1" w14:textId="77777777" w:rsidR="00960605" w:rsidRPr="00503886" w:rsidRDefault="00960605" w:rsidP="007F2F00">
      <w:pPr>
        <w:pStyle w:val="af0"/>
        <w:numPr>
          <w:ilvl w:val="0"/>
          <w:numId w:val="24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503886">
        <w:rPr>
          <w:rFonts w:cstheme="minorHAnsi"/>
          <w:sz w:val="24"/>
          <w:szCs w:val="24"/>
        </w:rPr>
        <w:t>средним доходом</w:t>
      </w:r>
    </w:p>
    <w:p w14:paraId="5A7E488E" w14:textId="77777777" w:rsidR="00E10588" w:rsidRPr="00503886" w:rsidRDefault="00E10588" w:rsidP="00E10588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3DB5F32D" w14:textId="4E70B036" w:rsidR="00960605" w:rsidRPr="00503886" w:rsidRDefault="00960605" w:rsidP="00960605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503886">
        <w:rPr>
          <w:rFonts w:cstheme="minorHAnsi"/>
          <w:b/>
          <w:sz w:val="24"/>
          <w:szCs w:val="24"/>
        </w:rPr>
        <w:lastRenderedPageBreak/>
        <w:t>5. Средние переменные издержки:</w:t>
      </w:r>
    </w:p>
    <w:p w14:paraId="5900C7AA" w14:textId="77777777" w:rsidR="00960605" w:rsidRPr="00503886" w:rsidRDefault="00960605" w:rsidP="007F2F00">
      <w:pPr>
        <w:pStyle w:val="af0"/>
        <w:numPr>
          <w:ilvl w:val="0"/>
          <w:numId w:val="25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503886">
        <w:rPr>
          <w:rFonts w:cstheme="minorHAnsi"/>
          <w:sz w:val="24"/>
          <w:szCs w:val="24"/>
        </w:rPr>
        <w:t>затраты на дополнительно выпускаемую единицу продукции</w:t>
      </w:r>
    </w:p>
    <w:p w14:paraId="0DF89C21" w14:textId="30D1649C" w:rsidR="00960605" w:rsidRPr="00503886" w:rsidRDefault="00960605" w:rsidP="007F2F00">
      <w:pPr>
        <w:pStyle w:val="af0"/>
        <w:numPr>
          <w:ilvl w:val="0"/>
          <w:numId w:val="25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503886">
        <w:rPr>
          <w:rFonts w:cstheme="minorHAnsi"/>
          <w:sz w:val="24"/>
          <w:szCs w:val="24"/>
        </w:rPr>
        <w:t>*переменные издержки, приходящиеся на единицу продукции</w:t>
      </w:r>
    </w:p>
    <w:p w14:paraId="158A4986" w14:textId="77777777" w:rsidR="00960605" w:rsidRPr="00503886" w:rsidRDefault="00960605" w:rsidP="007F2F00">
      <w:pPr>
        <w:pStyle w:val="af0"/>
        <w:numPr>
          <w:ilvl w:val="0"/>
          <w:numId w:val="25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503886">
        <w:rPr>
          <w:rFonts w:cstheme="minorHAnsi"/>
          <w:sz w:val="24"/>
          <w:szCs w:val="24"/>
        </w:rPr>
        <w:t>затраты, связанные с приобретением дополнительной единицей ресурса</w:t>
      </w:r>
    </w:p>
    <w:p w14:paraId="7533619C" w14:textId="77777777" w:rsidR="00960605" w:rsidRPr="00503886" w:rsidRDefault="00960605" w:rsidP="007F2F00">
      <w:pPr>
        <w:pStyle w:val="af0"/>
        <w:numPr>
          <w:ilvl w:val="0"/>
          <w:numId w:val="25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503886">
        <w:rPr>
          <w:rFonts w:cstheme="minorHAnsi"/>
          <w:sz w:val="24"/>
          <w:szCs w:val="24"/>
        </w:rPr>
        <w:t>средняя величина получаемого дохода</w:t>
      </w:r>
    </w:p>
    <w:p w14:paraId="4F3485E6" w14:textId="77777777" w:rsidR="00960605" w:rsidRPr="00503886" w:rsidRDefault="00960605" w:rsidP="007F2F00">
      <w:pPr>
        <w:pStyle w:val="af0"/>
        <w:numPr>
          <w:ilvl w:val="0"/>
          <w:numId w:val="25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503886">
        <w:rPr>
          <w:rFonts w:cstheme="minorHAnsi"/>
          <w:sz w:val="24"/>
          <w:szCs w:val="24"/>
        </w:rPr>
        <w:t>сумма постоянных и переменных издержек</w:t>
      </w:r>
    </w:p>
    <w:p w14:paraId="732517A0" w14:textId="77777777" w:rsidR="00E10588" w:rsidRPr="00503886" w:rsidRDefault="00E10588" w:rsidP="00E10588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6C0D79FA" w14:textId="27EFD827" w:rsidR="00960605" w:rsidRPr="00503886" w:rsidRDefault="00960605" w:rsidP="00960605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503886">
        <w:rPr>
          <w:rFonts w:cstheme="minorHAnsi"/>
          <w:b/>
          <w:sz w:val="24"/>
          <w:szCs w:val="24"/>
        </w:rPr>
        <w:t xml:space="preserve">6.Достаточно много предприятий в стране производят спортивную </w:t>
      </w:r>
      <w:proofErr w:type="spellStart"/>
      <w:proofErr w:type="gramStart"/>
      <w:r w:rsidRPr="00503886">
        <w:rPr>
          <w:rFonts w:cstheme="minorHAnsi"/>
          <w:b/>
          <w:sz w:val="24"/>
          <w:szCs w:val="24"/>
        </w:rPr>
        <w:t>обувь.Это</w:t>
      </w:r>
      <w:proofErr w:type="spellEnd"/>
      <w:proofErr w:type="gramEnd"/>
      <w:r w:rsidRPr="00503886">
        <w:rPr>
          <w:rFonts w:cstheme="minorHAnsi"/>
          <w:b/>
          <w:sz w:val="24"/>
          <w:szCs w:val="24"/>
        </w:rPr>
        <w:t xml:space="preserve"> пример рынка:</w:t>
      </w:r>
    </w:p>
    <w:p w14:paraId="745BE802" w14:textId="04E0965B" w:rsidR="00E10588" w:rsidRPr="00503886" w:rsidRDefault="00E10588" w:rsidP="007F2F00">
      <w:pPr>
        <w:pStyle w:val="af0"/>
        <w:numPr>
          <w:ilvl w:val="0"/>
          <w:numId w:val="26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503886">
        <w:rPr>
          <w:rFonts w:cstheme="minorHAnsi"/>
          <w:sz w:val="24"/>
          <w:szCs w:val="24"/>
        </w:rPr>
        <w:t>свободной конкуренции</w:t>
      </w:r>
    </w:p>
    <w:p w14:paraId="4BC0364C" w14:textId="069EA9C2" w:rsidR="00960605" w:rsidRPr="00503886" w:rsidRDefault="00960605" w:rsidP="007F2F00">
      <w:pPr>
        <w:pStyle w:val="af0"/>
        <w:numPr>
          <w:ilvl w:val="0"/>
          <w:numId w:val="26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503886">
        <w:rPr>
          <w:rFonts w:cstheme="minorHAnsi"/>
          <w:sz w:val="24"/>
          <w:szCs w:val="24"/>
        </w:rPr>
        <w:t>абсолютной монополии</w:t>
      </w:r>
    </w:p>
    <w:p w14:paraId="2FC729E3" w14:textId="1A544A5F" w:rsidR="00960605" w:rsidRPr="00503886" w:rsidRDefault="00335162" w:rsidP="007F2F00">
      <w:pPr>
        <w:pStyle w:val="af0"/>
        <w:numPr>
          <w:ilvl w:val="0"/>
          <w:numId w:val="26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503886">
        <w:rPr>
          <w:rFonts w:cstheme="minorHAnsi"/>
          <w:sz w:val="24"/>
          <w:szCs w:val="24"/>
        </w:rPr>
        <w:t>*</w:t>
      </w:r>
      <w:r w:rsidR="00960605" w:rsidRPr="00503886">
        <w:rPr>
          <w:rFonts w:cstheme="minorHAnsi"/>
          <w:sz w:val="24"/>
          <w:szCs w:val="24"/>
        </w:rPr>
        <w:t>монополис</w:t>
      </w:r>
      <w:r w:rsidR="00E10588" w:rsidRPr="00503886">
        <w:rPr>
          <w:rFonts w:cstheme="minorHAnsi"/>
          <w:sz w:val="24"/>
          <w:szCs w:val="24"/>
        </w:rPr>
        <w:t>тической конкуренции</w:t>
      </w:r>
    </w:p>
    <w:p w14:paraId="36F4DDD4" w14:textId="60E2437E" w:rsidR="00E10588" w:rsidRPr="00503886" w:rsidRDefault="00E10588" w:rsidP="007F2F00">
      <w:pPr>
        <w:pStyle w:val="af0"/>
        <w:numPr>
          <w:ilvl w:val="0"/>
          <w:numId w:val="26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503886">
        <w:rPr>
          <w:rFonts w:cstheme="minorHAnsi"/>
          <w:sz w:val="24"/>
          <w:szCs w:val="24"/>
        </w:rPr>
        <w:t>олигополии</w:t>
      </w:r>
    </w:p>
    <w:p w14:paraId="664ADBE1" w14:textId="215E986D" w:rsidR="00E10588" w:rsidRPr="00503886" w:rsidRDefault="00E10588" w:rsidP="007F2F00">
      <w:pPr>
        <w:pStyle w:val="af0"/>
        <w:numPr>
          <w:ilvl w:val="0"/>
          <w:numId w:val="26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503886">
        <w:rPr>
          <w:rFonts w:cstheme="minorHAnsi"/>
          <w:sz w:val="24"/>
          <w:szCs w:val="24"/>
        </w:rPr>
        <w:t xml:space="preserve">верны ответы: </w:t>
      </w:r>
      <w:proofErr w:type="gramStart"/>
      <w:r w:rsidRPr="00503886">
        <w:rPr>
          <w:rFonts w:cstheme="minorHAnsi"/>
          <w:sz w:val="24"/>
          <w:szCs w:val="24"/>
          <w:lang w:val="en-US"/>
        </w:rPr>
        <w:t xml:space="preserve">c </w:t>
      </w:r>
      <w:r w:rsidRPr="00503886">
        <w:rPr>
          <w:rFonts w:cstheme="minorHAnsi"/>
          <w:sz w:val="24"/>
          <w:szCs w:val="24"/>
        </w:rPr>
        <w:t xml:space="preserve"> и</w:t>
      </w:r>
      <w:proofErr w:type="gramEnd"/>
      <w:r w:rsidRPr="00503886">
        <w:rPr>
          <w:rFonts w:cstheme="minorHAnsi"/>
          <w:sz w:val="24"/>
          <w:szCs w:val="24"/>
        </w:rPr>
        <w:t xml:space="preserve"> </w:t>
      </w:r>
      <w:r w:rsidRPr="00503886">
        <w:rPr>
          <w:rFonts w:cstheme="minorHAnsi"/>
          <w:sz w:val="24"/>
          <w:szCs w:val="24"/>
          <w:lang w:val="en-US"/>
        </w:rPr>
        <w:t>d</w:t>
      </w:r>
    </w:p>
    <w:p w14:paraId="75B979BA" w14:textId="77777777" w:rsidR="00E10588" w:rsidRPr="00503886" w:rsidRDefault="00E10588" w:rsidP="00E10588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01547D7B" w14:textId="7FF15119" w:rsidR="00E10588" w:rsidRPr="00503886" w:rsidRDefault="00E10588" w:rsidP="00E10588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503886">
        <w:rPr>
          <w:rFonts w:cstheme="minorHAnsi"/>
          <w:b/>
          <w:sz w:val="24"/>
          <w:szCs w:val="24"/>
        </w:rPr>
        <w:t>7. Олигополия сформируется скорее всего на рынке:</w:t>
      </w:r>
    </w:p>
    <w:p w14:paraId="7C568369" w14:textId="0BFAA3F9" w:rsidR="00E10588" w:rsidRPr="00503886" w:rsidRDefault="00E10588" w:rsidP="007F2F00">
      <w:pPr>
        <w:pStyle w:val="af0"/>
        <w:numPr>
          <w:ilvl w:val="0"/>
          <w:numId w:val="27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503886">
        <w:rPr>
          <w:rFonts w:cstheme="minorHAnsi"/>
          <w:sz w:val="24"/>
          <w:szCs w:val="24"/>
        </w:rPr>
        <w:t>пшеницы</w:t>
      </w:r>
    </w:p>
    <w:p w14:paraId="2556BF6E" w14:textId="799B0139" w:rsidR="00E10588" w:rsidRPr="00503886" w:rsidRDefault="00E10588" w:rsidP="007F2F00">
      <w:pPr>
        <w:pStyle w:val="af0"/>
        <w:numPr>
          <w:ilvl w:val="0"/>
          <w:numId w:val="27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503886">
        <w:rPr>
          <w:rFonts w:cstheme="minorHAnsi"/>
          <w:sz w:val="24"/>
          <w:szCs w:val="24"/>
        </w:rPr>
        <w:t>зубной пасты</w:t>
      </w:r>
    </w:p>
    <w:p w14:paraId="29714619" w14:textId="4DD5C8A1" w:rsidR="00E10588" w:rsidRPr="00503886" w:rsidRDefault="00E10588" w:rsidP="007F2F00">
      <w:pPr>
        <w:pStyle w:val="af0"/>
        <w:numPr>
          <w:ilvl w:val="0"/>
          <w:numId w:val="27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503886">
        <w:rPr>
          <w:rFonts w:cstheme="minorHAnsi"/>
          <w:sz w:val="24"/>
          <w:szCs w:val="24"/>
        </w:rPr>
        <w:t>жвачки</w:t>
      </w:r>
    </w:p>
    <w:p w14:paraId="4A8AE73C" w14:textId="2EB5DF53" w:rsidR="00E10588" w:rsidRPr="00503886" w:rsidRDefault="00335162" w:rsidP="007F2F00">
      <w:pPr>
        <w:pStyle w:val="af0"/>
        <w:numPr>
          <w:ilvl w:val="0"/>
          <w:numId w:val="27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503886">
        <w:rPr>
          <w:rFonts w:cstheme="minorHAnsi"/>
          <w:sz w:val="24"/>
          <w:szCs w:val="24"/>
        </w:rPr>
        <w:t>*</w:t>
      </w:r>
      <w:r w:rsidR="00E10588" w:rsidRPr="00503886">
        <w:rPr>
          <w:rFonts w:cstheme="minorHAnsi"/>
          <w:sz w:val="24"/>
          <w:szCs w:val="24"/>
        </w:rPr>
        <w:t>тракторов</w:t>
      </w:r>
    </w:p>
    <w:p w14:paraId="1D7EAE8B" w14:textId="739B7101" w:rsidR="00E10588" w:rsidRPr="00503886" w:rsidRDefault="00E10588" w:rsidP="007F2F00">
      <w:pPr>
        <w:pStyle w:val="af0"/>
        <w:numPr>
          <w:ilvl w:val="0"/>
          <w:numId w:val="27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503886">
        <w:rPr>
          <w:rFonts w:cstheme="minorHAnsi"/>
          <w:sz w:val="24"/>
          <w:szCs w:val="24"/>
        </w:rPr>
        <w:t>сметаны</w:t>
      </w:r>
    </w:p>
    <w:p w14:paraId="7600281A" w14:textId="77777777" w:rsidR="00E10588" w:rsidRPr="00503886" w:rsidRDefault="00E10588" w:rsidP="00E10588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08818156" w14:textId="520DC9B6" w:rsidR="00E10588" w:rsidRPr="00503886" w:rsidRDefault="00E10588" w:rsidP="00E10588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503886">
        <w:rPr>
          <w:rFonts w:cstheme="minorHAnsi"/>
          <w:b/>
          <w:sz w:val="24"/>
          <w:szCs w:val="24"/>
        </w:rPr>
        <w:t>8. Городская телефонная связь</w:t>
      </w:r>
      <w:proofErr w:type="gramStart"/>
      <w:r w:rsidRPr="00503886">
        <w:rPr>
          <w:rFonts w:cstheme="minorHAnsi"/>
          <w:b/>
          <w:sz w:val="24"/>
          <w:szCs w:val="24"/>
        </w:rPr>
        <w:t>-это</w:t>
      </w:r>
      <w:proofErr w:type="gramEnd"/>
      <w:r w:rsidRPr="00503886">
        <w:rPr>
          <w:rFonts w:cstheme="minorHAnsi"/>
          <w:b/>
          <w:sz w:val="24"/>
          <w:szCs w:val="24"/>
        </w:rPr>
        <w:t xml:space="preserve"> пример:</w:t>
      </w:r>
    </w:p>
    <w:p w14:paraId="7D5DFCE2" w14:textId="2C3789DE" w:rsidR="00E10588" w:rsidRPr="00503886" w:rsidRDefault="00E10588" w:rsidP="007F2F00">
      <w:pPr>
        <w:pStyle w:val="af0"/>
        <w:numPr>
          <w:ilvl w:val="0"/>
          <w:numId w:val="28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503886">
        <w:rPr>
          <w:rFonts w:cstheme="minorHAnsi"/>
          <w:sz w:val="24"/>
          <w:szCs w:val="24"/>
        </w:rPr>
        <w:t>монополии</w:t>
      </w:r>
    </w:p>
    <w:p w14:paraId="286455AD" w14:textId="3F2B8594" w:rsidR="00E10588" w:rsidRPr="00503886" w:rsidRDefault="00E10588" w:rsidP="007F2F00">
      <w:pPr>
        <w:pStyle w:val="af0"/>
        <w:numPr>
          <w:ilvl w:val="0"/>
          <w:numId w:val="28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503886">
        <w:rPr>
          <w:rFonts w:cstheme="minorHAnsi"/>
          <w:sz w:val="24"/>
          <w:szCs w:val="24"/>
        </w:rPr>
        <w:t>монопсонии</w:t>
      </w:r>
    </w:p>
    <w:p w14:paraId="69B0D014" w14:textId="1E2D3087" w:rsidR="00E10588" w:rsidRPr="00503886" w:rsidRDefault="00E10588" w:rsidP="007F2F00">
      <w:pPr>
        <w:pStyle w:val="af0"/>
        <w:numPr>
          <w:ilvl w:val="0"/>
          <w:numId w:val="28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503886">
        <w:rPr>
          <w:rFonts w:cstheme="minorHAnsi"/>
          <w:sz w:val="24"/>
          <w:szCs w:val="24"/>
        </w:rPr>
        <w:t>закрытой монополии</w:t>
      </w:r>
    </w:p>
    <w:p w14:paraId="03B05157" w14:textId="132F581F" w:rsidR="00E10588" w:rsidRPr="00503886" w:rsidRDefault="00335162" w:rsidP="007F2F00">
      <w:pPr>
        <w:pStyle w:val="af0"/>
        <w:numPr>
          <w:ilvl w:val="0"/>
          <w:numId w:val="28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503886">
        <w:rPr>
          <w:rFonts w:cstheme="minorHAnsi"/>
          <w:sz w:val="24"/>
          <w:szCs w:val="24"/>
        </w:rPr>
        <w:t>*</w:t>
      </w:r>
      <w:r w:rsidR="00E10588" w:rsidRPr="00503886">
        <w:rPr>
          <w:rFonts w:cstheme="minorHAnsi"/>
          <w:sz w:val="24"/>
          <w:szCs w:val="24"/>
        </w:rPr>
        <w:t>естественной монополии</w:t>
      </w:r>
    </w:p>
    <w:p w14:paraId="46AB6E2E" w14:textId="6E4A7693" w:rsidR="00E10588" w:rsidRPr="00503886" w:rsidRDefault="00E10588" w:rsidP="007F2F00">
      <w:pPr>
        <w:pStyle w:val="af0"/>
        <w:numPr>
          <w:ilvl w:val="0"/>
          <w:numId w:val="28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503886">
        <w:rPr>
          <w:rFonts w:cstheme="minorHAnsi"/>
          <w:sz w:val="24"/>
          <w:szCs w:val="24"/>
        </w:rPr>
        <w:t>открытой монополии</w:t>
      </w:r>
    </w:p>
    <w:p w14:paraId="39B3D07A" w14:textId="4E60B01E" w:rsidR="00E10588" w:rsidRPr="00503886" w:rsidRDefault="00E10588" w:rsidP="00E10588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503886">
        <w:rPr>
          <w:rFonts w:cstheme="minorHAnsi"/>
          <w:b/>
          <w:sz w:val="24"/>
          <w:szCs w:val="24"/>
        </w:rPr>
        <w:t>9. Какая из форм монополий предлагает создание единой сбытовой фирмы при сохранении независимости производственной деятельности:</w:t>
      </w:r>
    </w:p>
    <w:p w14:paraId="3F5EE136" w14:textId="04967A3D" w:rsidR="00E10588" w:rsidRPr="00503886" w:rsidRDefault="00E10588" w:rsidP="007F2F00">
      <w:pPr>
        <w:pStyle w:val="af0"/>
        <w:numPr>
          <w:ilvl w:val="0"/>
          <w:numId w:val="29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503886">
        <w:rPr>
          <w:rFonts w:cstheme="minorHAnsi"/>
          <w:sz w:val="24"/>
          <w:szCs w:val="24"/>
        </w:rPr>
        <w:t>картель</w:t>
      </w:r>
    </w:p>
    <w:p w14:paraId="446C2A10" w14:textId="0D5BBB5B" w:rsidR="00E10588" w:rsidRPr="00503886" w:rsidRDefault="00335162" w:rsidP="007F2F00">
      <w:pPr>
        <w:pStyle w:val="af0"/>
        <w:numPr>
          <w:ilvl w:val="0"/>
          <w:numId w:val="29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503886">
        <w:rPr>
          <w:rFonts w:cstheme="minorHAnsi"/>
          <w:sz w:val="24"/>
          <w:szCs w:val="24"/>
        </w:rPr>
        <w:t>*</w:t>
      </w:r>
      <w:r w:rsidR="00E10588" w:rsidRPr="00503886">
        <w:rPr>
          <w:rFonts w:cstheme="minorHAnsi"/>
          <w:sz w:val="24"/>
          <w:szCs w:val="24"/>
        </w:rPr>
        <w:t>синдикат</w:t>
      </w:r>
    </w:p>
    <w:p w14:paraId="1BDC2225" w14:textId="0D8B0F83" w:rsidR="00E10588" w:rsidRPr="00503886" w:rsidRDefault="00E10588" w:rsidP="007F2F00">
      <w:pPr>
        <w:pStyle w:val="af0"/>
        <w:numPr>
          <w:ilvl w:val="0"/>
          <w:numId w:val="29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503886">
        <w:rPr>
          <w:rFonts w:cstheme="minorHAnsi"/>
          <w:sz w:val="24"/>
          <w:szCs w:val="24"/>
        </w:rPr>
        <w:t>концерн</w:t>
      </w:r>
    </w:p>
    <w:p w14:paraId="6C8A37C9" w14:textId="2E395878" w:rsidR="00E10588" w:rsidRPr="00503886" w:rsidRDefault="00E10588" w:rsidP="007F2F00">
      <w:pPr>
        <w:pStyle w:val="af0"/>
        <w:numPr>
          <w:ilvl w:val="0"/>
          <w:numId w:val="29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503886">
        <w:rPr>
          <w:rFonts w:cstheme="minorHAnsi"/>
          <w:sz w:val="24"/>
          <w:szCs w:val="24"/>
        </w:rPr>
        <w:t>конгломерат</w:t>
      </w:r>
    </w:p>
    <w:p w14:paraId="2ADEC0E0" w14:textId="4EBC91B9" w:rsidR="00E10588" w:rsidRPr="00503886" w:rsidRDefault="00E10588" w:rsidP="007F2F00">
      <w:pPr>
        <w:pStyle w:val="af0"/>
        <w:numPr>
          <w:ilvl w:val="0"/>
          <w:numId w:val="29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503886">
        <w:rPr>
          <w:rFonts w:cstheme="minorHAnsi"/>
          <w:sz w:val="24"/>
          <w:szCs w:val="24"/>
        </w:rPr>
        <w:t>трест</w:t>
      </w:r>
    </w:p>
    <w:p w14:paraId="6E51522D" w14:textId="77777777" w:rsidR="00E10588" w:rsidRPr="00503886" w:rsidRDefault="00E10588" w:rsidP="00E10588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6903B827" w14:textId="201205DF" w:rsidR="00E10588" w:rsidRPr="00503886" w:rsidRDefault="00E10588" w:rsidP="00E10588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503886">
        <w:rPr>
          <w:rFonts w:cstheme="minorHAnsi"/>
          <w:b/>
          <w:sz w:val="24"/>
          <w:szCs w:val="24"/>
        </w:rPr>
        <w:t xml:space="preserve">10. </w:t>
      </w:r>
      <w:r w:rsidR="00335162" w:rsidRPr="00503886">
        <w:rPr>
          <w:rFonts w:cstheme="minorHAnsi"/>
          <w:b/>
          <w:sz w:val="24"/>
          <w:szCs w:val="24"/>
        </w:rPr>
        <w:t>Монополист, реализуя</w:t>
      </w:r>
      <w:r w:rsidRPr="00503886">
        <w:rPr>
          <w:rFonts w:cstheme="minorHAnsi"/>
          <w:b/>
          <w:sz w:val="24"/>
          <w:szCs w:val="24"/>
        </w:rPr>
        <w:t xml:space="preserve"> свой продукт по разным ценам различным группам потребителей, осуществляет:</w:t>
      </w:r>
    </w:p>
    <w:p w14:paraId="61242C9E" w14:textId="06CB0762" w:rsidR="00E10588" w:rsidRPr="00503886" w:rsidRDefault="00E10588" w:rsidP="007F2F00">
      <w:pPr>
        <w:pStyle w:val="af0"/>
        <w:numPr>
          <w:ilvl w:val="0"/>
          <w:numId w:val="30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503886">
        <w:rPr>
          <w:rFonts w:cstheme="minorHAnsi"/>
          <w:sz w:val="24"/>
          <w:szCs w:val="24"/>
        </w:rPr>
        <w:t>политику выравнивания цен</w:t>
      </w:r>
    </w:p>
    <w:p w14:paraId="4EF77832" w14:textId="79EBC88B" w:rsidR="00E10588" w:rsidRPr="00503886" w:rsidRDefault="00E10588" w:rsidP="007F2F00">
      <w:pPr>
        <w:pStyle w:val="af0"/>
        <w:numPr>
          <w:ilvl w:val="0"/>
          <w:numId w:val="30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503886">
        <w:rPr>
          <w:rFonts w:cstheme="minorHAnsi"/>
          <w:sz w:val="24"/>
          <w:szCs w:val="24"/>
        </w:rPr>
        <w:t>политику повышения цен</w:t>
      </w:r>
    </w:p>
    <w:p w14:paraId="35E6FFB0" w14:textId="6E7804C4" w:rsidR="00E10588" w:rsidRPr="00503886" w:rsidRDefault="00335162" w:rsidP="007F2F00">
      <w:pPr>
        <w:pStyle w:val="af0"/>
        <w:numPr>
          <w:ilvl w:val="0"/>
          <w:numId w:val="30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503886">
        <w:rPr>
          <w:rFonts w:cstheme="minorHAnsi"/>
          <w:sz w:val="24"/>
          <w:szCs w:val="24"/>
        </w:rPr>
        <w:t>*</w:t>
      </w:r>
      <w:r w:rsidR="00E10588" w:rsidRPr="00503886">
        <w:rPr>
          <w:rFonts w:cstheme="minorHAnsi"/>
          <w:sz w:val="24"/>
          <w:szCs w:val="24"/>
        </w:rPr>
        <w:t xml:space="preserve">ценовую дискриминацию </w:t>
      </w:r>
    </w:p>
    <w:p w14:paraId="36A53BDD" w14:textId="77777777" w:rsidR="009A6F3C" w:rsidRPr="00503886" w:rsidRDefault="009A6F3C" w:rsidP="009A6F3C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213B8091" w14:textId="57D1692B" w:rsidR="009A6F3C" w:rsidRPr="00503886" w:rsidRDefault="009A6F3C" w:rsidP="009A6F3C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503886">
        <w:rPr>
          <w:rFonts w:cstheme="minorHAnsi"/>
          <w:b/>
          <w:sz w:val="24"/>
          <w:szCs w:val="24"/>
        </w:rPr>
        <w:t>Тема 4. Конкурентные рынки факторов производства и формирование факторных доходов.</w:t>
      </w:r>
    </w:p>
    <w:p w14:paraId="226E55BB" w14:textId="77777777" w:rsidR="007840C7" w:rsidRPr="00503886" w:rsidRDefault="007840C7" w:rsidP="009A6F3C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2E6445AA" w14:textId="1801AFF0" w:rsidR="009A6F3C" w:rsidRPr="00503886" w:rsidRDefault="009A6F3C" w:rsidP="009A6F3C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503886">
        <w:rPr>
          <w:rFonts w:cstheme="minorHAnsi"/>
          <w:b/>
          <w:sz w:val="24"/>
          <w:szCs w:val="24"/>
        </w:rPr>
        <w:t>1.</w:t>
      </w:r>
      <w:r w:rsidR="00E14196" w:rsidRPr="00503886">
        <w:rPr>
          <w:rFonts w:cstheme="minorHAnsi"/>
          <w:b/>
          <w:sz w:val="24"/>
          <w:szCs w:val="24"/>
        </w:rPr>
        <w:t xml:space="preserve">На предложение ресурса на рынке факторов производства оказывают </w:t>
      </w:r>
      <w:r w:rsidR="007840C7" w:rsidRPr="00503886">
        <w:rPr>
          <w:rFonts w:cstheme="minorHAnsi"/>
          <w:b/>
          <w:sz w:val="24"/>
          <w:szCs w:val="24"/>
        </w:rPr>
        <w:t>влияние:</w:t>
      </w:r>
    </w:p>
    <w:p w14:paraId="371330E3" w14:textId="618946E8" w:rsidR="00E14196" w:rsidRPr="00503886" w:rsidRDefault="007840C7" w:rsidP="007F2F00">
      <w:pPr>
        <w:pStyle w:val="af0"/>
        <w:numPr>
          <w:ilvl w:val="0"/>
          <w:numId w:val="31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503886">
        <w:rPr>
          <w:rFonts w:cstheme="minorHAnsi"/>
          <w:sz w:val="24"/>
          <w:szCs w:val="24"/>
        </w:rPr>
        <w:t>ц</w:t>
      </w:r>
      <w:r w:rsidR="00E14196" w:rsidRPr="00503886">
        <w:rPr>
          <w:rFonts w:cstheme="minorHAnsi"/>
          <w:sz w:val="24"/>
          <w:szCs w:val="24"/>
        </w:rPr>
        <w:t xml:space="preserve">ены на данный ресурс </w:t>
      </w:r>
    </w:p>
    <w:p w14:paraId="499697F6" w14:textId="354A874C" w:rsidR="00E14196" w:rsidRPr="00503886" w:rsidRDefault="007840C7" w:rsidP="007F2F00">
      <w:pPr>
        <w:pStyle w:val="af0"/>
        <w:numPr>
          <w:ilvl w:val="0"/>
          <w:numId w:val="31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503886">
        <w:rPr>
          <w:rFonts w:cstheme="minorHAnsi"/>
          <w:sz w:val="24"/>
          <w:szCs w:val="24"/>
        </w:rPr>
        <w:t>м</w:t>
      </w:r>
      <w:r w:rsidR="00E14196" w:rsidRPr="00503886">
        <w:rPr>
          <w:rFonts w:cstheme="minorHAnsi"/>
          <w:sz w:val="24"/>
          <w:szCs w:val="24"/>
        </w:rPr>
        <w:t>обильность ресурса</w:t>
      </w:r>
    </w:p>
    <w:p w14:paraId="2C5D7422" w14:textId="1E40E275" w:rsidR="00E14196" w:rsidRPr="00503886" w:rsidRDefault="007840C7" w:rsidP="007F2F00">
      <w:pPr>
        <w:pStyle w:val="af0"/>
        <w:numPr>
          <w:ilvl w:val="0"/>
          <w:numId w:val="31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503886">
        <w:rPr>
          <w:rFonts w:cstheme="minorHAnsi"/>
          <w:sz w:val="24"/>
          <w:szCs w:val="24"/>
        </w:rPr>
        <w:t>и</w:t>
      </w:r>
      <w:r w:rsidR="00E14196" w:rsidRPr="00503886">
        <w:rPr>
          <w:rFonts w:cstheme="minorHAnsi"/>
          <w:sz w:val="24"/>
          <w:szCs w:val="24"/>
        </w:rPr>
        <w:t>здержки на улучшение качества ресурса</w:t>
      </w:r>
    </w:p>
    <w:p w14:paraId="0F4CF04D" w14:textId="39DD7749" w:rsidR="00E14196" w:rsidRPr="00503886" w:rsidRDefault="007840C7" w:rsidP="007F2F00">
      <w:pPr>
        <w:pStyle w:val="af0"/>
        <w:numPr>
          <w:ilvl w:val="0"/>
          <w:numId w:val="31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503886">
        <w:rPr>
          <w:rFonts w:cstheme="minorHAnsi"/>
          <w:sz w:val="24"/>
          <w:szCs w:val="24"/>
        </w:rPr>
        <w:t>п</w:t>
      </w:r>
      <w:r w:rsidR="00E14196" w:rsidRPr="00503886">
        <w:rPr>
          <w:rFonts w:cstheme="minorHAnsi"/>
          <w:sz w:val="24"/>
          <w:szCs w:val="24"/>
        </w:rPr>
        <w:t>овышенный спрос на ресурс</w:t>
      </w:r>
    </w:p>
    <w:p w14:paraId="5DC56202" w14:textId="310B8808" w:rsidR="00E14196" w:rsidRPr="00503886" w:rsidRDefault="007840C7" w:rsidP="007F2F00">
      <w:pPr>
        <w:pStyle w:val="af0"/>
        <w:numPr>
          <w:ilvl w:val="0"/>
          <w:numId w:val="31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503886">
        <w:rPr>
          <w:rFonts w:cstheme="minorHAnsi"/>
          <w:sz w:val="24"/>
          <w:szCs w:val="24"/>
        </w:rPr>
        <w:t>*в</w:t>
      </w:r>
      <w:r w:rsidR="00E14196" w:rsidRPr="00503886">
        <w:rPr>
          <w:rFonts w:cstheme="minorHAnsi"/>
          <w:sz w:val="24"/>
          <w:szCs w:val="24"/>
        </w:rPr>
        <w:t>се ответы верны</w:t>
      </w:r>
    </w:p>
    <w:p w14:paraId="7435B0AE" w14:textId="77777777" w:rsidR="007840C7" w:rsidRPr="00503886" w:rsidRDefault="007840C7" w:rsidP="007840C7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2AD06BCC" w14:textId="6AD1F709" w:rsidR="00E14196" w:rsidRPr="00503886" w:rsidRDefault="00E14196" w:rsidP="00E14196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503886">
        <w:rPr>
          <w:rFonts w:cstheme="minorHAnsi"/>
          <w:b/>
          <w:sz w:val="24"/>
          <w:szCs w:val="24"/>
        </w:rPr>
        <w:t>2.Решение человека о продаже своего труда зависят:</w:t>
      </w:r>
    </w:p>
    <w:p w14:paraId="119A62EE" w14:textId="28AD395C" w:rsidR="00E14196" w:rsidRPr="00503886" w:rsidRDefault="007840C7" w:rsidP="007F2F00">
      <w:pPr>
        <w:pStyle w:val="af0"/>
        <w:numPr>
          <w:ilvl w:val="0"/>
          <w:numId w:val="32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503886">
        <w:rPr>
          <w:rFonts w:cstheme="minorHAnsi"/>
          <w:sz w:val="24"/>
          <w:szCs w:val="24"/>
        </w:rPr>
        <w:lastRenderedPageBreak/>
        <w:t>о</w:t>
      </w:r>
      <w:r w:rsidR="00E14196" w:rsidRPr="00503886">
        <w:rPr>
          <w:rFonts w:cstheme="minorHAnsi"/>
          <w:sz w:val="24"/>
          <w:szCs w:val="24"/>
        </w:rPr>
        <w:t>т спроса на труд</w:t>
      </w:r>
    </w:p>
    <w:p w14:paraId="7B39D159" w14:textId="3F2175A3" w:rsidR="00E14196" w:rsidRPr="00503886" w:rsidRDefault="007840C7" w:rsidP="007F2F00">
      <w:pPr>
        <w:pStyle w:val="af0"/>
        <w:numPr>
          <w:ilvl w:val="0"/>
          <w:numId w:val="32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503886">
        <w:rPr>
          <w:rFonts w:cstheme="minorHAnsi"/>
          <w:sz w:val="24"/>
          <w:szCs w:val="24"/>
        </w:rPr>
        <w:t>о</w:t>
      </w:r>
      <w:r w:rsidR="00E14196" w:rsidRPr="00503886">
        <w:rPr>
          <w:rFonts w:cstheme="minorHAnsi"/>
          <w:sz w:val="24"/>
          <w:szCs w:val="24"/>
        </w:rPr>
        <w:t>т номинальной заработной платы</w:t>
      </w:r>
    </w:p>
    <w:p w14:paraId="07735F27" w14:textId="0F50D831" w:rsidR="00E14196" w:rsidRPr="00503886" w:rsidRDefault="007840C7" w:rsidP="007F2F00">
      <w:pPr>
        <w:pStyle w:val="af0"/>
        <w:numPr>
          <w:ilvl w:val="0"/>
          <w:numId w:val="32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503886">
        <w:rPr>
          <w:rFonts w:cstheme="minorHAnsi"/>
          <w:sz w:val="24"/>
          <w:szCs w:val="24"/>
        </w:rPr>
        <w:t>о</w:t>
      </w:r>
      <w:r w:rsidR="00E14196" w:rsidRPr="00503886">
        <w:rPr>
          <w:rFonts w:cstheme="minorHAnsi"/>
          <w:sz w:val="24"/>
          <w:szCs w:val="24"/>
        </w:rPr>
        <w:t>т реальной заработной платы</w:t>
      </w:r>
    </w:p>
    <w:p w14:paraId="0BD23314" w14:textId="4BD3025C" w:rsidR="00E14196" w:rsidRPr="00503886" w:rsidRDefault="007840C7" w:rsidP="007F2F00">
      <w:pPr>
        <w:pStyle w:val="af0"/>
        <w:numPr>
          <w:ilvl w:val="0"/>
          <w:numId w:val="32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503886">
        <w:rPr>
          <w:rFonts w:cstheme="minorHAnsi"/>
          <w:sz w:val="24"/>
          <w:szCs w:val="24"/>
        </w:rPr>
        <w:t>о</w:t>
      </w:r>
      <w:r w:rsidR="00E14196" w:rsidRPr="00503886">
        <w:rPr>
          <w:rFonts w:cstheme="minorHAnsi"/>
          <w:sz w:val="24"/>
          <w:szCs w:val="24"/>
        </w:rPr>
        <w:t>т предложения на труд</w:t>
      </w:r>
    </w:p>
    <w:p w14:paraId="7AA9364B" w14:textId="388F7454" w:rsidR="00E14196" w:rsidRPr="00503886" w:rsidRDefault="007840C7" w:rsidP="007F2F00">
      <w:pPr>
        <w:pStyle w:val="af0"/>
        <w:numPr>
          <w:ilvl w:val="0"/>
          <w:numId w:val="32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503886">
        <w:rPr>
          <w:rFonts w:cstheme="minorHAnsi"/>
          <w:sz w:val="24"/>
          <w:szCs w:val="24"/>
        </w:rPr>
        <w:t>*в</w:t>
      </w:r>
      <w:r w:rsidR="00E14196" w:rsidRPr="00503886">
        <w:rPr>
          <w:rFonts w:cstheme="minorHAnsi"/>
          <w:sz w:val="24"/>
          <w:szCs w:val="24"/>
        </w:rPr>
        <w:t>се ответы верны</w:t>
      </w:r>
    </w:p>
    <w:p w14:paraId="3C8F0333" w14:textId="77777777" w:rsidR="007840C7" w:rsidRPr="00503886" w:rsidRDefault="007840C7" w:rsidP="007840C7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21F80A7F" w14:textId="092EC152" w:rsidR="00E14196" w:rsidRPr="00503886" w:rsidRDefault="00E14196" w:rsidP="00E14196">
      <w:pPr>
        <w:spacing w:after="0" w:line="240" w:lineRule="auto"/>
        <w:jc w:val="both"/>
        <w:rPr>
          <w:rFonts w:cstheme="minorHAnsi"/>
          <w:b/>
          <w:sz w:val="24"/>
          <w:szCs w:val="24"/>
          <w:lang w:val="en-US"/>
        </w:rPr>
      </w:pPr>
      <w:r w:rsidRPr="00503886">
        <w:rPr>
          <w:rFonts w:cstheme="minorHAnsi"/>
          <w:b/>
          <w:sz w:val="24"/>
          <w:szCs w:val="24"/>
        </w:rPr>
        <w:t>3</w:t>
      </w:r>
      <w:r w:rsidRPr="00503886">
        <w:rPr>
          <w:rFonts w:cstheme="minorHAnsi"/>
          <w:b/>
          <w:sz w:val="24"/>
          <w:szCs w:val="24"/>
          <w:lang w:val="en-US"/>
        </w:rPr>
        <w:t>.</w:t>
      </w:r>
      <w:r w:rsidRPr="00503886">
        <w:rPr>
          <w:rFonts w:cstheme="minorHAnsi"/>
          <w:b/>
          <w:sz w:val="24"/>
          <w:szCs w:val="24"/>
        </w:rPr>
        <w:t>Реальная заработная плата</w:t>
      </w:r>
      <w:proofErr w:type="gramStart"/>
      <w:r w:rsidRPr="00503886">
        <w:rPr>
          <w:rFonts w:cstheme="minorHAnsi"/>
          <w:b/>
          <w:sz w:val="24"/>
          <w:szCs w:val="24"/>
        </w:rPr>
        <w:t>-это</w:t>
      </w:r>
      <w:proofErr w:type="gramEnd"/>
      <w:r w:rsidRPr="00503886">
        <w:rPr>
          <w:rFonts w:cstheme="minorHAnsi"/>
          <w:b/>
          <w:sz w:val="24"/>
          <w:szCs w:val="24"/>
          <w:lang w:val="en-US"/>
        </w:rPr>
        <w:t>:</w:t>
      </w:r>
    </w:p>
    <w:p w14:paraId="33D18D84" w14:textId="0F239AAD" w:rsidR="00E14196" w:rsidRPr="00503886" w:rsidRDefault="007840C7" w:rsidP="007F2F00">
      <w:pPr>
        <w:pStyle w:val="af0"/>
        <w:numPr>
          <w:ilvl w:val="0"/>
          <w:numId w:val="33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503886">
        <w:rPr>
          <w:rFonts w:cstheme="minorHAnsi"/>
          <w:sz w:val="24"/>
          <w:szCs w:val="24"/>
        </w:rPr>
        <w:t>с</w:t>
      </w:r>
      <w:r w:rsidR="00E14196" w:rsidRPr="00503886">
        <w:rPr>
          <w:rFonts w:cstheme="minorHAnsi"/>
          <w:sz w:val="24"/>
          <w:szCs w:val="24"/>
        </w:rPr>
        <w:t xml:space="preserve">умма </w:t>
      </w:r>
      <w:r w:rsidRPr="00503886">
        <w:rPr>
          <w:rFonts w:cstheme="minorHAnsi"/>
          <w:sz w:val="24"/>
          <w:szCs w:val="24"/>
        </w:rPr>
        <w:t>денег, полученных</w:t>
      </w:r>
      <w:r w:rsidR="00E14196" w:rsidRPr="00503886">
        <w:rPr>
          <w:rFonts w:cstheme="minorHAnsi"/>
          <w:sz w:val="24"/>
          <w:szCs w:val="24"/>
        </w:rPr>
        <w:t xml:space="preserve"> работником на руки</w:t>
      </w:r>
    </w:p>
    <w:p w14:paraId="5055A418" w14:textId="46A3DF05" w:rsidR="00E14196" w:rsidRPr="00503886" w:rsidRDefault="007840C7" w:rsidP="007F2F00">
      <w:pPr>
        <w:pStyle w:val="af0"/>
        <w:numPr>
          <w:ilvl w:val="0"/>
          <w:numId w:val="33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503886">
        <w:rPr>
          <w:rFonts w:cstheme="minorHAnsi"/>
          <w:sz w:val="24"/>
          <w:szCs w:val="24"/>
        </w:rPr>
        <w:t>с</w:t>
      </w:r>
      <w:r w:rsidR="00E14196" w:rsidRPr="00503886">
        <w:rPr>
          <w:rFonts w:cstheme="minorHAnsi"/>
          <w:sz w:val="24"/>
          <w:szCs w:val="24"/>
        </w:rPr>
        <w:t>умма начисленной заработной платы</w:t>
      </w:r>
    </w:p>
    <w:p w14:paraId="168D0566" w14:textId="4921F34B" w:rsidR="00E14196" w:rsidRPr="00503886" w:rsidRDefault="007840C7" w:rsidP="007F2F00">
      <w:pPr>
        <w:pStyle w:val="af0"/>
        <w:numPr>
          <w:ilvl w:val="0"/>
          <w:numId w:val="33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503886">
        <w:rPr>
          <w:rFonts w:cstheme="minorHAnsi"/>
          <w:sz w:val="24"/>
          <w:szCs w:val="24"/>
        </w:rPr>
        <w:t>*н</w:t>
      </w:r>
      <w:r w:rsidR="00E14196" w:rsidRPr="00503886">
        <w:rPr>
          <w:rFonts w:cstheme="minorHAnsi"/>
          <w:sz w:val="24"/>
          <w:szCs w:val="24"/>
        </w:rPr>
        <w:t xml:space="preserve">оминальная заработная плата, скорректированная на величину инфлюации  </w:t>
      </w:r>
    </w:p>
    <w:p w14:paraId="54EA27D8" w14:textId="526B3F95" w:rsidR="00E14196" w:rsidRPr="00503886" w:rsidRDefault="007840C7" w:rsidP="007F2F00">
      <w:pPr>
        <w:pStyle w:val="af0"/>
        <w:numPr>
          <w:ilvl w:val="0"/>
          <w:numId w:val="33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503886">
        <w:rPr>
          <w:rFonts w:cstheme="minorHAnsi"/>
          <w:sz w:val="24"/>
          <w:szCs w:val="24"/>
        </w:rPr>
        <w:t>с</w:t>
      </w:r>
      <w:r w:rsidR="00E14196" w:rsidRPr="00503886">
        <w:rPr>
          <w:rFonts w:cstheme="minorHAnsi"/>
          <w:sz w:val="24"/>
          <w:szCs w:val="24"/>
        </w:rPr>
        <w:t>умма заработной платы по листу основной и дополнительной работы</w:t>
      </w:r>
    </w:p>
    <w:p w14:paraId="428360BF" w14:textId="1478AA9B" w:rsidR="00E14196" w:rsidRPr="00503886" w:rsidRDefault="007840C7" w:rsidP="007F2F00">
      <w:pPr>
        <w:pStyle w:val="af0"/>
        <w:numPr>
          <w:ilvl w:val="0"/>
          <w:numId w:val="33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503886">
        <w:rPr>
          <w:rFonts w:cstheme="minorHAnsi"/>
          <w:sz w:val="24"/>
          <w:szCs w:val="24"/>
        </w:rPr>
        <w:t>с</w:t>
      </w:r>
      <w:r w:rsidR="00E14196" w:rsidRPr="00503886">
        <w:rPr>
          <w:rFonts w:cstheme="minorHAnsi"/>
          <w:sz w:val="24"/>
          <w:szCs w:val="24"/>
        </w:rPr>
        <w:t>умма заработной платы по листу дополнительной работы</w:t>
      </w:r>
    </w:p>
    <w:p w14:paraId="0681C41F" w14:textId="77777777" w:rsidR="007840C7" w:rsidRPr="00503886" w:rsidRDefault="007840C7" w:rsidP="007840C7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60F47727" w14:textId="4CF264A1" w:rsidR="00E14196" w:rsidRPr="00503886" w:rsidRDefault="00E14196" w:rsidP="00E14196">
      <w:pPr>
        <w:spacing w:after="0" w:line="240" w:lineRule="auto"/>
        <w:jc w:val="both"/>
        <w:rPr>
          <w:rFonts w:cstheme="minorHAnsi"/>
          <w:b/>
          <w:sz w:val="24"/>
          <w:szCs w:val="24"/>
          <w:lang w:val="en-US"/>
        </w:rPr>
      </w:pPr>
      <w:r w:rsidRPr="00503886">
        <w:rPr>
          <w:rFonts w:cstheme="minorHAnsi"/>
          <w:b/>
          <w:sz w:val="24"/>
          <w:szCs w:val="24"/>
        </w:rPr>
        <w:t>4</w:t>
      </w:r>
      <w:r w:rsidRPr="00503886">
        <w:rPr>
          <w:rFonts w:cstheme="minorHAnsi"/>
          <w:b/>
          <w:sz w:val="24"/>
          <w:szCs w:val="24"/>
          <w:lang w:val="en-US"/>
        </w:rPr>
        <w:t>.</w:t>
      </w:r>
      <w:r w:rsidRPr="00503886">
        <w:rPr>
          <w:rFonts w:cstheme="minorHAnsi"/>
          <w:b/>
          <w:sz w:val="24"/>
          <w:szCs w:val="24"/>
        </w:rPr>
        <w:t>Процент</w:t>
      </w:r>
      <w:proofErr w:type="gramStart"/>
      <w:r w:rsidRPr="00503886">
        <w:rPr>
          <w:rFonts w:cstheme="minorHAnsi"/>
          <w:b/>
          <w:sz w:val="24"/>
          <w:szCs w:val="24"/>
        </w:rPr>
        <w:t>-это</w:t>
      </w:r>
      <w:proofErr w:type="gramEnd"/>
      <w:r w:rsidRPr="00503886">
        <w:rPr>
          <w:rFonts w:cstheme="minorHAnsi"/>
          <w:b/>
          <w:sz w:val="24"/>
          <w:szCs w:val="24"/>
          <w:lang w:val="en-US"/>
        </w:rPr>
        <w:t>:</w:t>
      </w:r>
    </w:p>
    <w:p w14:paraId="7C57BCC9" w14:textId="2F5CFBAD" w:rsidR="00E14196" w:rsidRPr="00503886" w:rsidRDefault="007840C7" w:rsidP="007F2F00">
      <w:pPr>
        <w:pStyle w:val="af0"/>
        <w:numPr>
          <w:ilvl w:val="0"/>
          <w:numId w:val="34"/>
        </w:num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503886">
        <w:rPr>
          <w:rFonts w:cstheme="minorHAnsi"/>
          <w:sz w:val="24"/>
          <w:szCs w:val="24"/>
        </w:rPr>
        <w:t>ц</w:t>
      </w:r>
      <w:r w:rsidR="00E14196" w:rsidRPr="00503886">
        <w:rPr>
          <w:rFonts w:cstheme="minorHAnsi"/>
          <w:sz w:val="24"/>
          <w:szCs w:val="24"/>
        </w:rPr>
        <w:t>ена готовой продукции</w:t>
      </w:r>
    </w:p>
    <w:p w14:paraId="0BB32D06" w14:textId="537E37C8" w:rsidR="00E14196" w:rsidRPr="00503886" w:rsidRDefault="007840C7" w:rsidP="007F2F00">
      <w:pPr>
        <w:pStyle w:val="af0"/>
        <w:numPr>
          <w:ilvl w:val="0"/>
          <w:numId w:val="34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503886">
        <w:rPr>
          <w:rFonts w:cstheme="minorHAnsi"/>
          <w:sz w:val="24"/>
          <w:szCs w:val="24"/>
        </w:rPr>
        <w:t>*п</w:t>
      </w:r>
      <w:r w:rsidR="00E14196" w:rsidRPr="00503886">
        <w:rPr>
          <w:rFonts w:cstheme="minorHAnsi"/>
          <w:sz w:val="24"/>
          <w:szCs w:val="24"/>
        </w:rPr>
        <w:t>лата за пользование заемными средствами</w:t>
      </w:r>
    </w:p>
    <w:p w14:paraId="79E90651" w14:textId="3E9C0DE2" w:rsidR="00E14196" w:rsidRPr="00503886" w:rsidRDefault="007840C7" w:rsidP="007F2F00">
      <w:pPr>
        <w:pStyle w:val="af0"/>
        <w:numPr>
          <w:ilvl w:val="0"/>
          <w:numId w:val="34"/>
        </w:num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503886">
        <w:rPr>
          <w:rFonts w:cstheme="minorHAnsi"/>
          <w:sz w:val="24"/>
          <w:szCs w:val="24"/>
        </w:rPr>
        <w:t>м</w:t>
      </w:r>
      <w:r w:rsidR="00E14196" w:rsidRPr="00503886">
        <w:rPr>
          <w:rFonts w:cstheme="minorHAnsi"/>
          <w:sz w:val="24"/>
          <w:szCs w:val="24"/>
        </w:rPr>
        <w:t>онопольная прибыль</w:t>
      </w:r>
    </w:p>
    <w:p w14:paraId="52E8C9BB" w14:textId="7A8F8970" w:rsidR="00E14196" w:rsidRPr="00503886" w:rsidRDefault="007840C7" w:rsidP="007F2F00">
      <w:pPr>
        <w:pStyle w:val="af0"/>
        <w:numPr>
          <w:ilvl w:val="0"/>
          <w:numId w:val="34"/>
        </w:num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503886">
        <w:rPr>
          <w:rFonts w:cstheme="minorHAnsi"/>
          <w:sz w:val="24"/>
          <w:szCs w:val="24"/>
        </w:rPr>
        <w:t>п</w:t>
      </w:r>
      <w:r w:rsidR="00E14196" w:rsidRPr="00503886">
        <w:rPr>
          <w:rFonts w:cstheme="minorHAnsi"/>
          <w:sz w:val="24"/>
          <w:szCs w:val="24"/>
        </w:rPr>
        <w:t>лата за материальный ресурс</w:t>
      </w:r>
    </w:p>
    <w:p w14:paraId="7D9C9E37" w14:textId="4782F870" w:rsidR="00E14196" w:rsidRPr="00503886" w:rsidRDefault="007840C7" w:rsidP="007F2F00">
      <w:pPr>
        <w:pStyle w:val="af0"/>
        <w:numPr>
          <w:ilvl w:val="0"/>
          <w:numId w:val="34"/>
        </w:num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503886">
        <w:rPr>
          <w:rFonts w:cstheme="minorHAnsi"/>
          <w:sz w:val="24"/>
          <w:szCs w:val="24"/>
        </w:rPr>
        <w:t>с</w:t>
      </w:r>
      <w:r w:rsidR="00E14196" w:rsidRPr="00503886">
        <w:rPr>
          <w:rFonts w:cstheme="minorHAnsi"/>
          <w:sz w:val="24"/>
          <w:szCs w:val="24"/>
        </w:rPr>
        <w:t>редняя отраслевая прибыль</w:t>
      </w:r>
    </w:p>
    <w:p w14:paraId="7DDB98FB" w14:textId="77777777" w:rsidR="007840C7" w:rsidRPr="00503886" w:rsidRDefault="007840C7" w:rsidP="007840C7">
      <w:pPr>
        <w:pStyle w:val="af0"/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</w:p>
    <w:p w14:paraId="600DC160" w14:textId="77777777" w:rsidR="007840C7" w:rsidRPr="00503886" w:rsidRDefault="007840C7" w:rsidP="007840C7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</w:p>
    <w:p w14:paraId="7AE0139A" w14:textId="36F11BF8" w:rsidR="00E14196" w:rsidRPr="00503886" w:rsidRDefault="00E14196" w:rsidP="00E14196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503886">
        <w:rPr>
          <w:rFonts w:cstheme="minorHAnsi"/>
          <w:b/>
          <w:sz w:val="24"/>
          <w:szCs w:val="24"/>
        </w:rPr>
        <w:t>5.Уровень цен на землю находится в прямой зависимости:</w:t>
      </w:r>
    </w:p>
    <w:p w14:paraId="350FB720" w14:textId="282BE702" w:rsidR="00E14196" w:rsidRPr="00503886" w:rsidRDefault="007840C7" w:rsidP="007F2F00">
      <w:pPr>
        <w:pStyle w:val="af0"/>
        <w:numPr>
          <w:ilvl w:val="0"/>
          <w:numId w:val="35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503886">
        <w:rPr>
          <w:rFonts w:cstheme="minorHAnsi"/>
          <w:sz w:val="24"/>
          <w:szCs w:val="24"/>
        </w:rPr>
        <w:t>*о</w:t>
      </w:r>
      <w:r w:rsidR="00E14196" w:rsidRPr="00503886">
        <w:rPr>
          <w:rFonts w:cstheme="minorHAnsi"/>
          <w:sz w:val="24"/>
          <w:szCs w:val="24"/>
        </w:rPr>
        <w:t>т уровня процентной ставки</w:t>
      </w:r>
    </w:p>
    <w:p w14:paraId="15A68346" w14:textId="54205979" w:rsidR="00E14196" w:rsidRPr="00503886" w:rsidRDefault="007840C7" w:rsidP="007F2F00">
      <w:pPr>
        <w:pStyle w:val="af0"/>
        <w:numPr>
          <w:ilvl w:val="0"/>
          <w:numId w:val="35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503886">
        <w:rPr>
          <w:rFonts w:cstheme="minorHAnsi"/>
          <w:sz w:val="24"/>
          <w:szCs w:val="24"/>
        </w:rPr>
        <w:t>о</w:t>
      </w:r>
      <w:r w:rsidR="00E14196" w:rsidRPr="00503886">
        <w:rPr>
          <w:rFonts w:cstheme="minorHAnsi"/>
          <w:sz w:val="24"/>
          <w:szCs w:val="24"/>
        </w:rPr>
        <w:t>т уровня арендной платы</w:t>
      </w:r>
    </w:p>
    <w:p w14:paraId="6351A6C0" w14:textId="66631150" w:rsidR="00E14196" w:rsidRPr="00503886" w:rsidRDefault="007840C7" w:rsidP="007F2F00">
      <w:pPr>
        <w:pStyle w:val="af0"/>
        <w:numPr>
          <w:ilvl w:val="0"/>
          <w:numId w:val="35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503886">
        <w:rPr>
          <w:rFonts w:cstheme="minorHAnsi"/>
          <w:sz w:val="24"/>
          <w:szCs w:val="24"/>
        </w:rPr>
        <w:t>о</w:t>
      </w:r>
      <w:r w:rsidR="00E14196" w:rsidRPr="00503886">
        <w:rPr>
          <w:rFonts w:cstheme="minorHAnsi"/>
          <w:sz w:val="24"/>
          <w:szCs w:val="24"/>
        </w:rPr>
        <w:t>т спроса на землю</w:t>
      </w:r>
    </w:p>
    <w:p w14:paraId="47FB567B" w14:textId="5CB85F46" w:rsidR="00E14196" w:rsidRPr="00503886" w:rsidRDefault="007840C7" w:rsidP="007F2F00">
      <w:pPr>
        <w:pStyle w:val="af0"/>
        <w:numPr>
          <w:ilvl w:val="0"/>
          <w:numId w:val="35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503886">
        <w:rPr>
          <w:rFonts w:cstheme="minorHAnsi"/>
          <w:sz w:val="24"/>
          <w:szCs w:val="24"/>
        </w:rPr>
        <w:t>о</w:t>
      </w:r>
      <w:r w:rsidR="00E14196" w:rsidRPr="00503886">
        <w:rPr>
          <w:rFonts w:cstheme="minorHAnsi"/>
          <w:sz w:val="24"/>
          <w:szCs w:val="24"/>
        </w:rPr>
        <w:t>т предложения на землю</w:t>
      </w:r>
    </w:p>
    <w:p w14:paraId="053D88BF" w14:textId="77777777" w:rsidR="007840C7" w:rsidRPr="00503886" w:rsidRDefault="007840C7" w:rsidP="007840C7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28AD049D" w14:textId="61469A8C" w:rsidR="00E14196" w:rsidRPr="00503886" w:rsidRDefault="00E14196" w:rsidP="00E14196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503886">
        <w:rPr>
          <w:rFonts w:cstheme="minorHAnsi"/>
          <w:b/>
          <w:sz w:val="24"/>
          <w:szCs w:val="24"/>
        </w:rPr>
        <w:t>6.Спрос на земельные ресурсы в современных условиях зависит:</w:t>
      </w:r>
    </w:p>
    <w:p w14:paraId="3EB5D8B0" w14:textId="32F24372" w:rsidR="00E14196" w:rsidRPr="00503886" w:rsidRDefault="007840C7" w:rsidP="007F2F00">
      <w:pPr>
        <w:pStyle w:val="af0"/>
        <w:numPr>
          <w:ilvl w:val="0"/>
          <w:numId w:val="36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503886">
        <w:rPr>
          <w:rFonts w:cstheme="minorHAnsi"/>
          <w:sz w:val="24"/>
          <w:szCs w:val="24"/>
        </w:rPr>
        <w:t>о</w:t>
      </w:r>
      <w:r w:rsidR="00E14196" w:rsidRPr="00503886">
        <w:rPr>
          <w:rFonts w:cstheme="minorHAnsi"/>
          <w:sz w:val="24"/>
          <w:szCs w:val="24"/>
        </w:rPr>
        <w:t>т уровня мировой продовольственной проблемы</w:t>
      </w:r>
    </w:p>
    <w:p w14:paraId="2ACC759B" w14:textId="3EED1F7C" w:rsidR="00E14196" w:rsidRPr="00503886" w:rsidRDefault="007840C7" w:rsidP="007F2F00">
      <w:pPr>
        <w:pStyle w:val="af0"/>
        <w:numPr>
          <w:ilvl w:val="0"/>
          <w:numId w:val="36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503886">
        <w:rPr>
          <w:rFonts w:cstheme="minorHAnsi"/>
          <w:sz w:val="24"/>
          <w:szCs w:val="24"/>
        </w:rPr>
        <w:t>о</w:t>
      </w:r>
      <w:r w:rsidR="00E14196" w:rsidRPr="00503886">
        <w:rPr>
          <w:rFonts w:cstheme="minorHAnsi"/>
          <w:sz w:val="24"/>
          <w:szCs w:val="24"/>
        </w:rPr>
        <w:t>т уровня роста доходов в обществе</w:t>
      </w:r>
    </w:p>
    <w:p w14:paraId="4832705A" w14:textId="37ED0F6C" w:rsidR="00E14196" w:rsidRPr="00503886" w:rsidRDefault="007840C7" w:rsidP="007F2F00">
      <w:pPr>
        <w:pStyle w:val="af0"/>
        <w:numPr>
          <w:ilvl w:val="0"/>
          <w:numId w:val="36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503886">
        <w:rPr>
          <w:rFonts w:cstheme="minorHAnsi"/>
          <w:sz w:val="24"/>
          <w:szCs w:val="24"/>
        </w:rPr>
        <w:t>*о</w:t>
      </w:r>
      <w:r w:rsidR="00E14196" w:rsidRPr="00503886">
        <w:rPr>
          <w:rFonts w:cstheme="minorHAnsi"/>
          <w:sz w:val="24"/>
          <w:szCs w:val="24"/>
        </w:rPr>
        <w:t>т уровня предложения на земельные ресурсы</w:t>
      </w:r>
    </w:p>
    <w:p w14:paraId="412620C7" w14:textId="634249C5" w:rsidR="00E14196" w:rsidRPr="00503886" w:rsidRDefault="007840C7" w:rsidP="007F2F00">
      <w:pPr>
        <w:pStyle w:val="af0"/>
        <w:numPr>
          <w:ilvl w:val="0"/>
          <w:numId w:val="36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503886">
        <w:rPr>
          <w:rFonts w:cstheme="minorHAnsi"/>
          <w:sz w:val="24"/>
          <w:szCs w:val="24"/>
        </w:rPr>
        <w:t>о</w:t>
      </w:r>
      <w:r w:rsidR="00E14196" w:rsidRPr="00503886">
        <w:rPr>
          <w:rFonts w:cstheme="minorHAnsi"/>
          <w:sz w:val="24"/>
          <w:szCs w:val="24"/>
        </w:rPr>
        <w:t>т уровня спроса на земельные ресурсы</w:t>
      </w:r>
    </w:p>
    <w:p w14:paraId="360E64B2" w14:textId="1B93840C" w:rsidR="00E14196" w:rsidRPr="00503886" w:rsidRDefault="007840C7" w:rsidP="007F2F00">
      <w:pPr>
        <w:pStyle w:val="af0"/>
        <w:numPr>
          <w:ilvl w:val="0"/>
          <w:numId w:val="36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503886">
        <w:rPr>
          <w:rFonts w:cstheme="minorHAnsi"/>
          <w:sz w:val="24"/>
          <w:szCs w:val="24"/>
        </w:rPr>
        <w:t>н</w:t>
      </w:r>
      <w:r w:rsidR="00E14196" w:rsidRPr="00503886">
        <w:rPr>
          <w:rFonts w:cstheme="minorHAnsi"/>
          <w:sz w:val="24"/>
          <w:szCs w:val="24"/>
        </w:rPr>
        <w:t>ет правильных ответов</w:t>
      </w:r>
    </w:p>
    <w:p w14:paraId="35D87E8F" w14:textId="77777777" w:rsidR="00B22AB9" w:rsidRPr="00503886" w:rsidRDefault="00B22AB9" w:rsidP="007840C7">
      <w:pPr>
        <w:pStyle w:val="af0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28CCA152" w14:textId="0CA4B755" w:rsidR="00E14196" w:rsidRPr="00503886" w:rsidRDefault="00E14196" w:rsidP="00E14196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503886">
        <w:rPr>
          <w:rFonts w:cstheme="minorHAnsi"/>
          <w:b/>
          <w:sz w:val="24"/>
          <w:szCs w:val="24"/>
        </w:rPr>
        <w:t>7.Продавец нового знания ведет себя как:</w:t>
      </w:r>
    </w:p>
    <w:p w14:paraId="2619DCD2" w14:textId="279D78EC" w:rsidR="00E14196" w:rsidRPr="00503886" w:rsidRDefault="00B22AB9" w:rsidP="007F2F00">
      <w:pPr>
        <w:pStyle w:val="af0"/>
        <w:numPr>
          <w:ilvl w:val="0"/>
          <w:numId w:val="37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503886">
        <w:rPr>
          <w:rFonts w:cstheme="minorHAnsi"/>
          <w:sz w:val="24"/>
          <w:szCs w:val="24"/>
        </w:rPr>
        <w:t>с</w:t>
      </w:r>
      <w:r w:rsidR="00E14196" w:rsidRPr="00503886">
        <w:rPr>
          <w:rFonts w:cstheme="minorHAnsi"/>
          <w:sz w:val="24"/>
          <w:szCs w:val="24"/>
        </w:rPr>
        <w:t>овершенный конкурент</w:t>
      </w:r>
    </w:p>
    <w:p w14:paraId="2F821304" w14:textId="07AA507A" w:rsidR="00E14196" w:rsidRPr="00503886" w:rsidRDefault="00B22AB9" w:rsidP="007F2F00">
      <w:pPr>
        <w:pStyle w:val="af0"/>
        <w:numPr>
          <w:ilvl w:val="0"/>
          <w:numId w:val="37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503886">
        <w:rPr>
          <w:rFonts w:cstheme="minorHAnsi"/>
          <w:sz w:val="24"/>
          <w:szCs w:val="24"/>
        </w:rPr>
        <w:t>м</w:t>
      </w:r>
      <w:r w:rsidR="00E14196" w:rsidRPr="00503886">
        <w:rPr>
          <w:rFonts w:cstheme="minorHAnsi"/>
          <w:sz w:val="24"/>
          <w:szCs w:val="24"/>
        </w:rPr>
        <w:t>онополист</w:t>
      </w:r>
    </w:p>
    <w:p w14:paraId="6D0A2563" w14:textId="7E667A93" w:rsidR="00E14196" w:rsidRPr="00503886" w:rsidRDefault="00B22AB9" w:rsidP="007F2F00">
      <w:pPr>
        <w:pStyle w:val="af0"/>
        <w:numPr>
          <w:ilvl w:val="0"/>
          <w:numId w:val="37"/>
        </w:numPr>
        <w:spacing w:after="0" w:line="240" w:lineRule="auto"/>
        <w:jc w:val="both"/>
        <w:rPr>
          <w:rFonts w:cstheme="minorHAnsi"/>
          <w:sz w:val="24"/>
          <w:szCs w:val="24"/>
        </w:rPr>
      </w:pPr>
      <w:proofErr w:type="spellStart"/>
      <w:r w:rsidRPr="00503886">
        <w:rPr>
          <w:rFonts w:cstheme="minorHAnsi"/>
          <w:sz w:val="24"/>
          <w:szCs w:val="24"/>
        </w:rPr>
        <w:t>о</w:t>
      </w:r>
      <w:r w:rsidR="00E14196" w:rsidRPr="00503886">
        <w:rPr>
          <w:rFonts w:cstheme="minorHAnsi"/>
          <w:sz w:val="24"/>
          <w:szCs w:val="24"/>
        </w:rPr>
        <w:t>лигополист</w:t>
      </w:r>
      <w:proofErr w:type="spellEnd"/>
    </w:p>
    <w:p w14:paraId="113956B7" w14:textId="1505315A" w:rsidR="00E14196" w:rsidRPr="00503886" w:rsidRDefault="00B22AB9" w:rsidP="007F2F00">
      <w:pPr>
        <w:pStyle w:val="af0"/>
        <w:numPr>
          <w:ilvl w:val="0"/>
          <w:numId w:val="37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503886">
        <w:rPr>
          <w:rFonts w:cstheme="minorHAnsi"/>
          <w:sz w:val="24"/>
          <w:szCs w:val="24"/>
        </w:rPr>
        <w:t>м</w:t>
      </w:r>
      <w:r w:rsidR="00E14196" w:rsidRPr="00503886">
        <w:rPr>
          <w:rFonts w:cstheme="minorHAnsi"/>
          <w:sz w:val="24"/>
          <w:szCs w:val="24"/>
        </w:rPr>
        <w:t>онополистический конкурент</w:t>
      </w:r>
    </w:p>
    <w:p w14:paraId="396BC719" w14:textId="5EF49C19" w:rsidR="00E14196" w:rsidRPr="00503886" w:rsidRDefault="007840C7" w:rsidP="007F2F00">
      <w:pPr>
        <w:pStyle w:val="af0"/>
        <w:numPr>
          <w:ilvl w:val="0"/>
          <w:numId w:val="37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503886">
        <w:rPr>
          <w:rFonts w:cstheme="minorHAnsi"/>
          <w:sz w:val="24"/>
          <w:szCs w:val="24"/>
        </w:rPr>
        <w:t>*</w:t>
      </w:r>
      <w:r w:rsidR="00B22AB9" w:rsidRPr="00503886">
        <w:rPr>
          <w:rFonts w:cstheme="minorHAnsi"/>
          <w:sz w:val="24"/>
          <w:szCs w:val="24"/>
        </w:rPr>
        <w:t>а</w:t>
      </w:r>
      <w:r w:rsidR="00E14196" w:rsidRPr="00503886">
        <w:rPr>
          <w:rFonts w:cstheme="minorHAnsi"/>
          <w:sz w:val="24"/>
          <w:szCs w:val="24"/>
        </w:rPr>
        <w:t>бсолютный монополист</w:t>
      </w:r>
    </w:p>
    <w:p w14:paraId="5532A429" w14:textId="77777777" w:rsidR="00B22AB9" w:rsidRPr="00503886" w:rsidRDefault="00B22AB9" w:rsidP="00B22AB9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536EF060" w14:textId="66378C88" w:rsidR="00E14196" w:rsidRPr="00503886" w:rsidRDefault="00E14196" w:rsidP="00E14196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503886">
        <w:rPr>
          <w:rFonts w:cstheme="minorHAnsi"/>
          <w:b/>
          <w:sz w:val="24"/>
          <w:szCs w:val="24"/>
        </w:rPr>
        <w:t>8.</w:t>
      </w:r>
      <w:r w:rsidR="00433E43" w:rsidRPr="00503886">
        <w:rPr>
          <w:rFonts w:cstheme="minorHAnsi"/>
          <w:b/>
          <w:sz w:val="24"/>
          <w:szCs w:val="24"/>
        </w:rPr>
        <w:t xml:space="preserve">Дифференциальная рента </w:t>
      </w:r>
      <w:r w:rsidR="00433E43" w:rsidRPr="00503886">
        <w:rPr>
          <w:rFonts w:cstheme="minorHAnsi"/>
          <w:b/>
          <w:sz w:val="24"/>
          <w:szCs w:val="24"/>
          <w:lang w:val="en-US"/>
        </w:rPr>
        <w:t>II</w:t>
      </w:r>
      <w:r w:rsidR="00433E43" w:rsidRPr="00503886">
        <w:rPr>
          <w:rFonts w:cstheme="minorHAnsi"/>
          <w:b/>
          <w:sz w:val="24"/>
          <w:szCs w:val="24"/>
        </w:rPr>
        <w:t xml:space="preserve"> возникает при:</w:t>
      </w:r>
    </w:p>
    <w:p w14:paraId="404D07F8" w14:textId="0A015C74" w:rsidR="00433E43" w:rsidRPr="00503886" w:rsidRDefault="00B22AB9" w:rsidP="007F2F00">
      <w:pPr>
        <w:pStyle w:val="af0"/>
        <w:numPr>
          <w:ilvl w:val="0"/>
          <w:numId w:val="38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503886">
        <w:rPr>
          <w:rFonts w:cstheme="minorHAnsi"/>
          <w:sz w:val="24"/>
          <w:szCs w:val="24"/>
        </w:rPr>
        <w:t>э</w:t>
      </w:r>
      <w:r w:rsidR="00433E43" w:rsidRPr="00503886">
        <w:rPr>
          <w:rFonts w:cstheme="minorHAnsi"/>
          <w:sz w:val="24"/>
          <w:szCs w:val="24"/>
        </w:rPr>
        <w:t>кстенсивном типе ведения хозяйства</w:t>
      </w:r>
    </w:p>
    <w:p w14:paraId="23A210DD" w14:textId="16BDE362" w:rsidR="00433E43" w:rsidRPr="00503886" w:rsidRDefault="00B22AB9" w:rsidP="007F2F00">
      <w:pPr>
        <w:pStyle w:val="af0"/>
        <w:numPr>
          <w:ilvl w:val="0"/>
          <w:numId w:val="38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503886">
        <w:rPr>
          <w:rFonts w:cstheme="minorHAnsi"/>
          <w:sz w:val="24"/>
          <w:szCs w:val="24"/>
        </w:rPr>
        <w:t>*и</w:t>
      </w:r>
      <w:r w:rsidR="00433E43" w:rsidRPr="00503886">
        <w:rPr>
          <w:rFonts w:cstheme="minorHAnsi"/>
          <w:sz w:val="24"/>
          <w:szCs w:val="24"/>
        </w:rPr>
        <w:t xml:space="preserve">нтенсивном типе видения </w:t>
      </w:r>
      <w:r w:rsidRPr="00503886">
        <w:rPr>
          <w:rFonts w:cstheme="minorHAnsi"/>
          <w:sz w:val="24"/>
          <w:szCs w:val="24"/>
        </w:rPr>
        <w:t>хозяйства</w:t>
      </w:r>
    </w:p>
    <w:p w14:paraId="774C52C3" w14:textId="6BEA54C1" w:rsidR="00433E43" w:rsidRPr="00503886" w:rsidRDefault="00B22AB9" w:rsidP="007F2F00">
      <w:pPr>
        <w:pStyle w:val="af0"/>
        <w:numPr>
          <w:ilvl w:val="0"/>
          <w:numId w:val="38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503886">
        <w:rPr>
          <w:rFonts w:cstheme="minorHAnsi"/>
          <w:sz w:val="24"/>
          <w:szCs w:val="24"/>
        </w:rPr>
        <w:t>у</w:t>
      </w:r>
      <w:r w:rsidR="00433E43" w:rsidRPr="00503886">
        <w:rPr>
          <w:rFonts w:cstheme="minorHAnsi"/>
          <w:sz w:val="24"/>
          <w:szCs w:val="24"/>
        </w:rPr>
        <w:t>меньшение предложения сельскохозяйственной продукции</w:t>
      </w:r>
    </w:p>
    <w:p w14:paraId="6B5CBEB4" w14:textId="77777777" w:rsidR="00B22AB9" w:rsidRPr="00503886" w:rsidRDefault="00B22AB9" w:rsidP="00B22AB9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1CB5772F" w14:textId="356CC632" w:rsidR="00433E43" w:rsidRPr="00503886" w:rsidRDefault="00433E43" w:rsidP="00433E43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503886">
        <w:rPr>
          <w:rFonts w:cstheme="minorHAnsi"/>
          <w:b/>
          <w:sz w:val="24"/>
          <w:szCs w:val="24"/>
        </w:rPr>
        <w:t xml:space="preserve">9.Кривая </w:t>
      </w:r>
      <w:proofErr w:type="spellStart"/>
      <w:r w:rsidRPr="00503886">
        <w:rPr>
          <w:rFonts w:cstheme="minorHAnsi"/>
          <w:b/>
          <w:sz w:val="24"/>
          <w:szCs w:val="24"/>
        </w:rPr>
        <w:t>Филлипса</w:t>
      </w:r>
      <w:proofErr w:type="spellEnd"/>
      <w:r w:rsidRPr="00503886">
        <w:rPr>
          <w:rFonts w:cstheme="minorHAnsi"/>
          <w:b/>
          <w:sz w:val="24"/>
          <w:szCs w:val="24"/>
        </w:rPr>
        <w:t xml:space="preserve"> фиксирует связь между уровнем инфлюации:</w:t>
      </w:r>
    </w:p>
    <w:p w14:paraId="44095774" w14:textId="73890A4A" w:rsidR="00433E43" w:rsidRPr="00503886" w:rsidRDefault="00B22AB9" w:rsidP="007F2F00">
      <w:pPr>
        <w:pStyle w:val="af0"/>
        <w:numPr>
          <w:ilvl w:val="0"/>
          <w:numId w:val="39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503886">
        <w:rPr>
          <w:rFonts w:cstheme="minorHAnsi"/>
          <w:sz w:val="24"/>
          <w:szCs w:val="24"/>
        </w:rPr>
        <w:t>п</w:t>
      </w:r>
      <w:r w:rsidR="00433E43" w:rsidRPr="00503886">
        <w:rPr>
          <w:rFonts w:cstheme="minorHAnsi"/>
          <w:sz w:val="24"/>
          <w:szCs w:val="24"/>
        </w:rPr>
        <w:t>редложением денег</w:t>
      </w:r>
    </w:p>
    <w:p w14:paraId="6459989B" w14:textId="576E806A" w:rsidR="00433E43" w:rsidRPr="00503886" w:rsidRDefault="00B22AB9" w:rsidP="007F2F00">
      <w:pPr>
        <w:pStyle w:val="af0"/>
        <w:numPr>
          <w:ilvl w:val="0"/>
          <w:numId w:val="39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503886">
        <w:rPr>
          <w:rFonts w:cstheme="minorHAnsi"/>
          <w:sz w:val="24"/>
          <w:szCs w:val="24"/>
        </w:rPr>
        <w:t>*у</w:t>
      </w:r>
      <w:r w:rsidR="00433E43" w:rsidRPr="00503886">
        <w:rPr>
          <w:rFonts w:cstheme="minorHAnsi"/>
          <w:sz w:val="24"/>
          <w:szCs w:val="24"/>
        </w:rPr>
        <w:t>ровнем безработицы</w:t>
      </w:r>
    </w:p>
    <w:p w14:paraId="7C5B5798" w14:textId="7694BE63" w:rsidR="00433E43" w:rsidRPr="00503886" w:rsidRDefault="00B22AB9" w:rsidP="007F2F00">
      <w:pPr>
        <w:pStyle w:val="af0"/>
        <w:numPr>
          <w:ilvl w:val="0"/>
          <w:numId w:val="39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503886">
        <w:rPr>
          <w:rFonts w:cstheme="minorHAnsi"/>
          <w:sz w:val="24"/>
          <w:szCs w:val="24"/>
        </w:rPr>
        <w:t>у</w:t>
      </w:r>
      <w:r w:rsidR="00433E43" w:rsidRPr="00503886">
        <w:rPr>
          <w:rFonts w:cstheme="minorHAnsi"/>
          <w:sz w:val="24"/>
          <w:szCs w:val="24"/>
        </w:rPr>
        <w:t>ровнем процента</w:t>
      </w:r>
    </w:p>
    <w:p w14:paraId="43211287" w14:textId="413D03CD" w:rsidR="00433E43" w:rsidRPr="00503886" w:rsidRDefault="00B22AB9" w:rsidP="007F2F00">
      <w:pPr>
        <w:pStyle w:val="af0"/>
        <w:numPr>
          <w:ilvl w:val="0"/>
          <w:numId w:val="39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503886">
        <w:rPr>
          <w:rFonts w:cstheme="minorHAnsi"/>
          <w:sz w:val="24"/>
          <w:szCs w:val="24"/>
        </w:rPr>
        <w:t>р</w:t>
      </w:r>
      <w:r w:rsidR="00433E43" w:rsidRPr="00503886">
        <w:rPr>
          <w:rFonts w:cstheme="minorHAnsi"/>
          <w:sz w:val="24"/>
          <w:szCs w:val="24"/>
        </w:rPr>
        <w:t>еальной заработной платой</w:t>
      </w:r>
    </w:p>
    <w:p w14:paraId="4EEBB9B5" w14:textId="77777777" w:rsidR="00B22AB9" w:rsidRPr="00503886" w:rsidRDefault="00B22AB9" w:rsidP="00B22AB9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786368F7" w14:textId="32CCA922" w:rsidR="00433E43" w:rsidRPr="00503886" w:rsidRDefault="00433E43" w:rsidP="00433E43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503886">
        <w:rPr>
          <w:rFonts w:cstheme="minorHAnsi"/>
          <w:b/>
          <w:sz w:val="24"/>
          <w:szCs w:val="24"/>
        </w:rPr>
        <w:t>10.При росте ставки заработанной платы предложение труда:</w:t>
      </w:r>
    </w:p>
    <w:p w14:paraId="07ADD4E2" w14:textId="52BB9F28" w:rsidR="00433E43" w:rsidRPr="00503886" w:rsidRDefault="00B22AB9" w:rsidP="007F2F00">
      <w:pPr>
        <w:pStyle w:val="af0"/>
        <w:numPr>
          <w:ilvl w:val="0"/>
          <w:numId w:val="40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503886">
        <w:rPr>
          <w:rFonts w:cstheme="minorHAnsi"/>
          <w:sz w:val="24"/>
          <w:szCs w:val="24"/>
        </w:rPr>
        <w:t>*в</w:t>
      </w:r>
      <w:r w:rsidR="00433E43" w:rsidRPr="00503886">
        <w:rPr>
          <w:rFonts w:cstheme="minorHAnsi"/>
          <w:sz w:val="24"/>
          <w:szCs w:val="24"/>
        </w:rPr>
        <w:t>сегда увеличивается</w:t>
      </w:r>
    </w:p>
    <w:p w14:paraId="5C68DEC0" w14:textId="3FEB60DD" w:rsidR="00433E43" w:rsidRPr="00503886" w:rsidRDefault="00B22AB9" w:rsidP="007F2F00">
      <w:pPr>
        <w:pStyle w:val="af0"/>
        <w:numPr>
          <w:ilvl w:val="0"/>
          <w:numId w:val="40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503886">
        <w:rPr>
          <w:rFonts w:cstheme="minorHAnsi"/>
          <w:sz w:val="24"/>
          <w:szCs w:val="24"/>
        </w:rPr>
        <w:t>в</w:t>
      </w:r>
      <w:r w:rsidR="00433E43" w:rsidRPr="00503886">
        <w:rPr>
          <w:rFonts w:cstheme="minorHAnsi"/>
          <w:sz w:val="24"/>
          <w:szCs w:val="24"/>
        </w:rPr>
        <w:t>сегда уменьшается</w:t>
      </w:r>
    </w:p>
    <w:p w14:paraId="3C702DFD" w14:textId="638DD1EF" w:rsidR="00433E43" w:rsidRPr="00503886" w:rsidRDefault="00B22AB9" w:rsidP="007F2F00">
      <w:pPr>
        <w:pStyle w:val="af0"/>
        <w:numPr>
          <w:ilvl w:val="0"/>
          <w:numId w:val="40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503886">
        <w:rPr>
          <w:rFonts w:cstheme="minorHAnsi"/>
          <w:sz w:val="24"/>
          <w:szCs w:val="24"/>
        </w:rPr>
        <w:t>о</w:t>
      </w:r>
      <w:r w:rsidR="00433E43" w:rsidRPr="00503886">
        <w:rPr>
          <w:rFonts w:cstheme="minorHAnsi"/>
          <w:sz w:val="24"/>
          <w:szCs w:val="24"/>
        </w:rPr>
        <w:t>стается неизменным</w:t>
      </w:r>
    </w:p>
    <w:p w14:paraId="0FFDC8BB" w14:textId="77777777" w:rsidR="00B22AB9" w:rsidRPr="00503886" w:rsidRDefault="00B22AB9" w:rsidP="00B22AB9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708B8157" w14:textId="5553E61C" w:rsidR="00433E43" w:rsidRPr="00503886" w:rsidRDefault="00433E43" w:rsidP="00433E43">
      <w:pPr>
        <w:spacing w:after="0" w:line="240" w:lineRule="auto"/>
        <w:jc w:val="both"/>
        <w:rPr>
          <w:rFonts w:cstheme="minorHAnsi"/>
          <w:b/>
          <w:sz w:val="24"/>
          <w:szCs w:val="24"/>
          <w:lang w:val="en-US"/>
        </w:rPr>
      </w:pPr>
      <w:r w:rsidRPr="00503886">
        <w:rPr>
          <w:rFonts w:cstheme="minorHAnsi"/>
          <w:b/>
          <w:sz w:val="24"/>
          <w:szCs w:val="24"/>
        </w:rPr>
        <w:t>11</w:t>
      </w:r>
      <w:r w:rsidRPr="00503886">
        <w:rPr>
          <w:rFonts w:cstheme="minorHAnsi"/>
          <w:b/>
          <w:sz w:val="24"/>
          <w:szCs w:val="24"/>
          <w:lang w:val="en-US"/>
        </w:rPr>
        <w:t>.</w:t>
      </w:r>
      <w:r w:rsidRPr="00503886">
        <w:rPr>
          <w:rFonts w:cstheme="minorHAnsi"/>
          <w:b/>
          <w:sz w:val="24"/>
          <w:szCs w:val="24"/>
        </w:rPr>
        <w:t>Абсолютная рента получается</w:t>
      </w:r>
      <w:r w:rsidRPr="00503886">
        <w:rPr>
          <w:rFonts w:cstheme="minorHAnsi"/>
          <w:b/>
          <w:sz w:val="24"/>
          <w:szCs w:val="24"/>
          <w:lang w:val="en-US"/>
        </w:rPr>
        <w:t>:</w:t>
      </w:r>
    </w:p>
    <w:p w14:paraId="79A54BA5" w14:textId="7044870C" w:rsidR="00433E43" w:rsidRPr="00503886" w:rsidRDefault="00B22AB9" w:rsidP="007F2F00">
      <w:pPr>
        <w:pStyle w:val="af0"/>
        <w:numPr>
          <w:ilvl w:val="0"/>
          <w:numId w:val="41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503886">
        <w:rPr>
          <w:rFonts w:cstheme="minorHAnsi"/>
          <w:sz w:val="24"/>
          <w:szCs w:val="24"/>
        </w:rPr>
        <w:t>т</w:t>
      </w:r>
      <w:r w:rsidR="00433E43" w:rsidRPr="00503886">
        <w:rPr>
          <w:rFonts w:cstheme="minorHAnsi"/>
          <w:sz w:val="24"/>
          <w:szCs w:val="24"/>
        </w:rPr>
        <w:t>олько с лучших по плодородию участков земли</w:t>
      </w:r>
    </w:p>
    <w:p w14:paraId="3B16D052" w14:textId="0467F86A" w:rsidR="00433E43" w:rsidRPr="00503886" w:rsidRDefault="00B22AB9" w:rsidP="007F2F00">
      <w:pPr>
        <w:pStyle w:val="af0"/>
        <w:numPr>
          <w:ilvl w:val="0"/>
          <w:numId w:val="41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503886">
        <w:rPr>
          <w:rFonts w:cstheme="minorHAnsi"/>
          <w:sz w:val="24"/>
          <w:szCs w:val="24"/>
        </w:rPr>
        <w:t>т</w:t>
      </w:r>
      <w:r w:rsidR="00433E43" w:rsidRPr="00503886">
        <w:rPr>
          <w:rFonts w:cstheme="minorHAnsi"/>
          <w:sz w:val="24"/>
          <w:szCs w:val="24"/>
        </w:rPr>
        <w:t xml:space="preserve">олько </w:t>
      </w:r>
      <w:proofErr w:type="spellStart"/>
      <w:r w:rsidR="00433E43" w:rsidRPr="00503886">
        <w:rPr>
          <w:rFonts w:cstheme="minorHAnsi"/>
          <w:sz w:val="24"/>
          <w:szCs w:val="24"/>
        </w:rPr>
        <w:t>сос</w:t>
      </w:r>
      <w:proofErr w:type="spellEnd"/>
      <w:r w:rsidR="00433E43" w:rsidRPr="00503886">
        <w:rPr>
          <w:rFonts w:cstheme="minorHAnsi"/>
          <w:sz w:val="24"/>
          <w:szCs w:val="24"/>
        </w:rPr>
        <w:t xml:space="preserve"> средних участков земли</w:t>
      </w:r>
    </w:p>
    <w:p w14:paraId="1A6A1E4D" w14:textId="4F56ADAA" w:rsidR="00433E43" w:rsidRPr="00503886" w:rsidRDefault="00B22AB9" w:rsidP="007F2F00">
      <w:pPr>
        <w:pStyle w:val="af0"/>
        <w:numPr>
          <w:ilvl w:val="0"/>
          <w:numId w:val="41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503886">
        <w:rPr>
          <w:rFonts w:cstheme="minorHAnsi"/>
          <w:sz w:val="24"/>
          <w:szCs w:val="24"/>
        </w:rPr>
        <w:t>т</w:t>
      </w:r>
      <w:r w:rsidR="00433E43" w:rsidRPr="00503886">
        <w:rPr>
          <w:rFonts w:cstheme="minorHAnsi"/>
          <w:sz w:val="24"/>
          <w:szCs w:val="24"/>
        </w:rPr>
        <w:t>олько с худших участков земли</w:t>
      </w:r>
    </w:p>
    <w:p w14:paraId="0B552D95" w14:textId="1C14863A" w:rsidR="00433E43" w:rsidRPr="00503886" w:rsidRDefault="00B22AB9" w:rsidP="007F2F00">
      <w:pPr>
        <w:pStyle w:val="af0"/>
        <w:numPr>
          <w:ilvl w:val="0"/>
          <w:numId w:val="41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503886">
        <w:rPr>
          <w:rFonts w:cstheme="minorHAnsi"/>
          <w:sz w:val="24"/>
          <w:szCs w:val="24"/>
        </w:rPr>
        <w:t>*с</w:t>
      </w:r>
      <w:r w:rsidR="00433E43" w:rsidRPr="00503886">
        <w:rPr>
          <w:rFonts w:cstheme="minorHAnsi"/>
          <w:sz w:val="24"/>
          <w:szCs w:val="24"/>
        </w:rPr>
        <w:t>о всех земельных участков</w:t>
      </w:r>
    </w:p>
    <w:p w14:paraId="54BE5853" w14:textId="77777777" w:rsidR="00B22AB9" w:rsidRPr="00503886" w:rsidRDefault="00B22AB9" w:rsidP="00B22AB9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6DB852C7" w14:textId="6CCB0A68" w:rsidR="00433E43" w:rsidRPr="00503886" w:rsidRDefault="00B32DB7" w:rsidP="00433E43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503886">
        <w:rPr>
          <w:rFonts w:cstheme="minorHAnsi"/>
          <w:b/>
          <w:sz w:val="24"/>
          <w:szCs w:val="24"/>
        </w:rPr>
        <w:t xml:space="preserve">Тема </w:t>
      </w:r>
      <w:proofErr w:type="gramStart"/>
      <w:r w:rsidRPr="00503886">
        <w:rPr>
          <w:rFonts w:cstheme="minorHAnsi"/>
          <w:b/>
          <w:sz w:val="24"/>
          <w:szCs w:val="24"/>
        </w:rPr>
        <w:t>5.Национальная</w:t>
      </w:r>
      <w:proofErr w:type="gramEnd"/>
      <w:r w:rsidRPr="00503886">
        <w:rPr>
          <w:rFonts w:cstheme="minorHAnsi"/>
          <w:b/>
          <w:sz w:val="24"/>
          <w:szCs w:val="24"/>
        </w:rPr>
        <w:t xml:space="preserve"> экономика. Макроэкономическое равновесие.</w:t>
      </w:r>
    </w:p>
    <w:p w14:paraId="1207EA90" w14:textId="77777777" w:rsidR="00B22AB9" w:rsidRPr="00503886" w:rsidRDefault="00B22AB9" w:rsidP="00433E43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14:paraId="300CE472" w14:textId="3A2866A2" w:rsidR="00433E43" w:rsidRPr="00503886" w:rsidRDefault="00B32DB7" w:rsidP="00433E43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503886">
        <w:rPr>
          <w:rFonts w:cstheme="minorHAnsi"/>
          <w:b/>
          <w:sz w:val="24"/>
          <w:szCs w:val="24"/>
        </w:rPr>
        <w:t>1.Валовой внутренний продукт (ВВП)</w:t>
      </w:r>
      <w:proofErr w:type="gramStart"/>
      <w:r w:rsidRPr="00503886">
        <w:rPr>
          <w:rFonts w:cstheme="minorHAnsi"/>
          <w:b/>
          <w:sz w:val="24"/>
          <w:szCs w:val="24"/>
        </w:rPr>
        <w:t>- это</w:t>
      </w:r>
      <w:proofErr w:type="gramEnd"/>
      <w:r w:rsidRPr="00503886">
        <w:rPr>
          <w:rFonts w:cstheme="minorHAnsi"/>
          <w:b/>
          <w:sz w:val="24"/>
          <w:szCs w:val="24"/>
        </w:rPr>
        <w:t xml:space="preserve"> стоимость:</w:t>
      </w:r>
    </w:p>
    <w:p w14:paraId="5A18F32C" w14:textId="1B2275E8" w:rsidR="00B32DB7" w:rsidRPr="00503886" w:rsidRDefault="00B22AB9" w:rsidP="007F2F00">
      <w:pPr>
        <w:pStyle w:val="af0"/>
        <w:numPr>
          <w:ilvl w:val="0"/>
          <w:numId w:val="42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503886">
        <w:rPr>
          <w:rFonts w:cstheme="minorHAnsi"/>
          <w:sz w:val="24"/>
          <w:szCs w:val="24"/>
        </w:rPr>
        <w:t>*к</w:t>
      </w:r>
      <w:r w:rsidR="00B32DB7" w:rsidRPr="00503886">
        <w:rPr>
          <w:rFonts w:cstheme="minorHAnsi"/>
          <w:sz w:val="24"/>
          <w:szCs w:val="24"/>
        </w:rPr>
        <w:t xml:space="preserve">онечных товаров и </w:t>
      </w:r>
      <w:r w:rsidRPr="00503886">
        <w:rPr>
          <w:rFonts w:cstheme="minorHAnsi"/>
          <w:sz w:val="24"/>
          <w:szCs w:val="24"/>
        </w:rPr>
        <w:t>услуг, созданных</w:t>
      </w:r>
      <w:r w:rsidR="00B32DB7" w:rsidRPr="00503886">
        <w:rPr>
          <w:rFonts w:cstheme="minorHAnsi"/>
          <w:sz w:val="24"/>
          <w:szCs w:val="24"/>
        </w:rPr>
        <w:t xml:space="preserve"> в течение года в стране</w:t>
      </w:r>
    </w:p>
    <w:p w14:paraId="06D9CAE7" w14:textId="6C387DE2" w:rsidR="00B32DB7" w:rsidRPr="00503886" w:rsidRDefault="00B22AB9" w:rsidP="007F2F00">
      <w:pPr>
        <w:pStyle w:val="af0"/>
        <w:numPr>
          <w:ilvl w:val="0"/>
          <w:numId w:val="42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503886">
        <w:rPr>
          <w:rFonts w:cstheme="minorHAnsi"/>
          <w:sz w:val="24"/>
          <w:szCs w:val="24"/>
        </w:rPr>
        <w:t>в</w:t>
      </w:r>
      <w:r w:rsidR="00B32DB7" w:rsidRPr="00503886">
        <w:rPr>
          <w:rFonts w:cstheme="minorHAnsi"/>
          <w:sz w:val="24"/>
          <w:szCs w:val="24"/>
        </w:rPr>
        <w:t xml:space="preserve">сех товаров и </w:t>
      </w:r>
      <w:r w:rsidRPr="00503886">
        <w:rPr>
          <w:rFonts w:cstheme="minorHAnsi"/>
          <w:sz w:val="24"/>
          <w:szCs w:val="24"/>
        </w:rPr>
        <w:t>услуг, произведённых</w:t>
      </w:r>
      <w:r w:rsidR="00B32DB7" w:rsidRPr="00503886">
        <w:rPr>
          <w:rFonts w:cstheme="minorHAnsi"/>
          <w:sz w:val="24"/>
          <w:szCs w:val="24"/>
        </w:rPr>
        <w:t xml:space="preserve"> в экономике страны за год</w:t>
      </w:r>
    </w:p>
    <w:p w14:paraId="7856BD8B" w14:textId="199A860B" w:rsidR="00B32DB7" w:rsidRPr="00503886" w:rsidRDefault="00B22AB9" w:rsidP="007F2F00">
      <w:pPr>
        <w:pStyle w:val="af0"/>
        <w:numPr>
          <w:ilvl w:val="0"/>
          <w:numId w:val="42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503886">
        <w:rPr>
          <w:rFonts w:cstheme="minorHAnsi"/>
          <w:sz w:val="24"/>
          <w:szCs w:val="24"/>
        </w:rPr>
        <w:t>м</w:t>
      </w:r>
      <w:r w:rsidR="00B32DB7" w:rsidRPr="00503886">
        <w:rPr>
          <w:rFonts w:cstheme="minorHAnsi"/>
          <w:sz w:val="24"/>
          <w:szCs w:val="24"/>
        </w:rPr>
        <w:t xml:space="preserve">атериальных </w:t>
      </w:r>
      <w:r w:rsidRPr="00503886">
        <w:rPr>
          <w:rFonts w:cstheme="minorHAnsi"/>
          <w:sz w:val="24"/>
          <w:szCs w:val="24"/>
        </w:rPr>
        <w:t>активов, созданных</w:t>
      </w:r>
      <w:r w:rsidR="00B32DB7" w:rsidRPr="00503886">
        <w:rPr>
          <w:rFonts w:cstheme="minorHAnsi"/>
          <w:sz w:val="24"/>
          <w:szCs w:val="24"/>
        </w:rPr>
        <w:t xml:space="preserve"> трудов всех предшествующих поколений</w:t>
      </w:r>
    </w:p>
    <w:p w14:paraId="5FE77533" w14:textId="7747DE27" w:rsidR="00B32DB7" w:rsidRPr="00503886" w:rsidRDefault="00B22AB9" w:rsidP="007F2F00">
      <w:pPr>
        <w:pStyle w:val="af0"/>
        <w:numPr>
          <w:ilvl w:val="0"/>
          <w:numId w:val="42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503886">
        <w:rPr>
          <w:rFonts w:cstheme="minorHAnsi"/>
          <w:sz w:val="24"/>
          <w:szCs w:val="24"/>
        </w:rPr>
        <w:t>н</w:t>
      </w:r>
      <w:r w:rsidR="00B32DB7" w:rsidRPr="00503886">
        <w:rPr>
          <w:rFonts w:cstheme="minorHAnsi"/>
          <w:sz w:val="24"/>
          <w:szCs w:val="24"/>
        </w:rPr>
        <w:t xml:space="preserve">ематериальных </w:t>
      </w:r>
      <w:r w:rsidRPr="00503886">
        <w:rPr>
          <w:rFonts w:cstheme="minorHAnsi"/>
          <w:sz w:val="24"/>
          <w:szCs w:val="24"/>
        </w:rPr>
        <w:t>активов, созданных</w:t>
      </w:r>
      <w:r w:rsidR="00B32DB7" w:rsidRPr="00503886">
        <w:rPr>
          <w:rFonts w:cstheme="minorHAnsi"/>
          <w:sz w:val="24"/>
          <w:szCs w:val="24"/>
        </w:rPr>
        <w:t xml:space="preserve"> трудом современного поколения людей</w:t>
      </w:r>
    </w:p>
    <w:p w14:paraId="7CEA185D" w14:textId="77777777" w:rsidR="00B22AB9" w:rsidRPr="00503886" w:rsidRDefault="00B22AB9" w:rsidP="00B22AB9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59D6C15C" w14:textId="1C06D3B4" w:rsidR="00B32DB7" w:rsidRPr="00503886" w:rsidRDefault="00B32DB7" w:rsidP="00B32DB7">
      <w:pPr>
        <w:spacing w:after="0" w:line="240" w:lineRule="auto"/>
        <w:jc w:val="both"/>
        <w:rPr>
          <w:rFonts w:cstheme="minorHAnsi"/>
          <w:b/>
          <w:sz w:val="24"/>
          <w:szCs w:val="24"/>
          <w:lang w:val="en-US"/>
        </w:rPr>
      </w:pPr>
      <w:r w:rsidRPr="00503886">
        <w:rPr>
          <w:rFonts w:cstheme="minorHAnsi"/>
          <w:b/>
          <w:sz w:val="24"/>
          <w:szCs w:val="24"/>
        </w:rPr>
        <w:t>2</w:t>
      </w:r>
      <w:r w:rsidRPr="00503886">
        <w:rPr>
          <w:rFonts w:cstheme="minorHAnsi"/>
          <w:b/>
          <w:sz w:val="24"/>
          <w:szCs w:val="24"/>
          <w:lang w:val="en-US"/>
        </w:rPr>
        <w:t>.</w:t>
      </w:r>
      <w:r w:rsidRPr="00503886">
        <w:rPr>
          <w:rFonts w:cstheme="minorHAnsi"/>
          <w:b/>
          <w:sz w:val="24"/>
          <w:szCs w:val="24"/>
        </w:rPr>
        <w:t>Добавленная стоимость</w:t>
      </w:r>
      <w:proofErr w:type="gramStart"/>
      <w:r w:rsidRPr="00503886">
        <w:rPr>
          <w:rFonts w:cstheme="minorHAnsi"/>
          <w:b/>
          <w:sz w:val="24"/>
          <w:szCs w:val="24"/>
        </w:rPr>
        <w:t>-это</w:t>
      </w:r>
      <w:proofErr w:type="gramEnd"/>
      <w:r w:rsidRPr="00503886">
        <w:rPr>
          <w:rFonts w:cstheme="minorHAnsi"/>
          <w:b/>
          <w:sz w:val="24"/>
          <w:szCs w:val="24"/>
          <w:lang w:val="en-US"/>
        </w:rPr>
        <w:t>:</w:t>
      </w:r>
    </w:p>
    <w:p w14:paraId="0DFF73B6" w14:textId="7B1A4B75" w:rsidR="00B32DB7" w:rsidRPr="00503886" w:rsidRDefault="00B22AB9" w:rsidP="007F2F00">
      <w:pPr>
        <w:pStyle w:val="af0"/>
        <w:numPr>
          <w:ilvl w:val="0"/>
          <w:numId w:val="43"/>
        </w:num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503886">
        <w:rPr>
          <w:rFonts w:cstheme="minorHAnsi"/>
          <w:sz w:val="24"/>
          <w:szCs w:val="24"/>
        </w:rPr>
        <w:t>*в</w:t>
      </w:r>
      <w:r w:rsidR="00B32DB7" w:rsidRPr="00503886">
        <w:rPr>
          <w:rFonts w:cstheme="minorHAnsi"/>
          <w:sz w:val="24"/>
          <w:szCs w:val="24"/>
        </w:rPr>
        <w:t>аловая продукция предприятия</w:t>
      </w:r>
    </w:p>
    <w:p w14:paraId="32424AD3" w14:textId="59466787" w:rsidR="00B32DB7" w:rsidRPr="00503886" w:rsidRDefault="00B22AB9" w:rsidP="007F2F00">
      <w:pPr>
        <w:pStyle w:val="af0"/>
        <w:numPr>
          <w:ilvl w:val="0"/>
          <w:numId w:val="43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503886">
        <w:rPr>
          <w:rFonts w:cstheme="minorHAnsi"/>
          <w:sz w:val="24"/>
          <w:szCs w:val="24"/>
        </w:rPr>
        <w:t>в</w:t>
      </w:r>
      <w:r w:rsidR="00B32DB7" w:rsidRPr="00503886">
        <w:rPr>
          <w:rFonts w:cstheme="minorHAnsi"/>
          <w:sz w:val="24"/>
          <w:szCs w:val="24"/>
        </w:rPr>
        <w:t>аловая продукция предприятия за вычетом амортизации</w:t>
      </w:r>
    </w:p>
    <w:p w14:paraId="1EF86632" w14:textId="4C59FD4E" w:rsidR="00B32DB7" w:rsidRPr="00503886" w:rsidRDefault="00B22AB9" w:rsidP="007F2F00">
      <w:pPr>
        <w:pStyle w:val="af0"/>
        <w:numPr>
          <w:ilvl w:val="0"/>
          <w:numId w:val="43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503886">
        <w:rPr>
          <w:rFonts w:cstheme="minorHAnsi"/>
          <w:sz w:val="24"/>
          <w:szCs w:val="24"/>
        </w:rPr>
        <w:t>р</w:t>
      </w:r>
      <w:r w:rsidR="00734B47" w:rsidRPr="00503886">
        <w:rPr>
          <w:rFonts w:cstheme="minorHAnsi"/>
          <w:sz w:val="24"/>
          <w:szCs w:val="24"/>
        </w:rPr>
        <w:t>ыночная цена выпущенной продукции за вычетом текущих затрат</w:t>
      </w:r>
    </w:p>
    <w:p w14:paraId="55E75796" w14:textId="3DD04CAD" w:rsidR="00734B47" w:rsidRPr="00503886" w:rsidRDefault="00B22AB9" w:rsidP="007F2F00">
      <w:pPr>
        <w:pStyle w:val="af0"/>
        <w:numPr>
          <w:ilvl w:val="0"/>
          <w:numId w:val="43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503886">
        <w:rPr>
          <w:rFonts w:cstheme="minorHAnsi"/>
          <w:sz w:val="24"/>
          <w:szCs w:val="24"/>
        </w:rPr>
        <w:t>с</w:t>
      </w:r>
      <w:r w:rsidR="00734B47" w:rsidRPr="00503886">
        <w:rPr>
          <w:rFonts w:cstheme="minorHAnsi"/>
          <w:sz w:val="24"/>
          <w:szCs w:val="24"/>
        </w:rPr>
        <w:t>овокупность текущих материальных затрат предприятия</w:t>
      </w:r>
    </w:p>
    <w:p w14:paraId="6103DD1D" w14:textId="77777777" w:rsidR="00B22AB9" w:rsidRPr="00503886" w:rsidRDefault="00B22AB9" w:rsidP="00B22AB9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23842665" w14:textId="0E62BC9A" w:rsidR="00734B47" w:rsidRPr="00503886" w:rsidRDefault="00734B47" w:rsidP="00734B47">
      <w:pPr>
        <w:spacing w:after="0" w:line="240" w:lineRule="auto"/>
        <w:jc w:val="both"/>
        <w:rPr>
          <w:rFonts w:cstheme="minorHAnsi"/>
          <w:b/>
          <w:sz w:val="24"/>
          <w:szCs w:val="24"/>
          <w:lang w:val="en-US"/>
        </w:rPr>
      </w:pPr>
      <w:r w:rsidRPr="00503886">
        <w:rPr>
          <w:rFonts w:cstheme="minorHAnsi"/>
          <w:b/>
          <w:sz w:val="24"/>
          <w:szCs w:val="24"/>
        </w:rPr>
        <w:t>3</w:t>
      </w:r>
      <w:r w:rsidRPr="00503886">
        <w:rPr>
          <w:rFonts w:cstheme="minorHAnsi"/>
          <w:b/>
          <w:sz w:val="24"/>
          <w:szCs w:val="24"/>
          <w:lang w:val="en-US"/>
        </w:rPr>
        <w:t>.</w:t>
      </w:r>
      <w:r w:rsidRPr="00503886">
        <w:rPr>
          <w:rFonts w:cstheme="minorHAnsi"/>
          <w:b/>
          <w:sz w:val="24"/>
          <w:szCs w:val="24"/>
        </w:rPr>
        <w:t xml:space="preserve">Дефлятор ВВП представляет </w:t>
      </w:r>
      <w:r w:rsidR="00B22AB9" w:rsidRPr="00503886">
        <w:rPr>
          <w:rFonts w:cstheme="minorHAnsi"/>
          <w:b/>
          <w:sz w:val="24"/>
          <w:szCs w:val="24"/>
        </w:rPr>
        <w:t>отношение:</w:t>
      </w:r>
    </w:p>
    <w:p w14:paraId="05FDC038" w14:textId="3F53CD1D" w:rsidR="00734B47" w:rsidRPr="00503886" w:rsidRDefault="00B22AB9" w:rsidP="007F2F00">
      <w:pPr>
        <w:pStyle w:val="af0"/>
        <w:numPr>
          <w:ilvl w:val="0"/>
          <w:numId w:val="44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503886">
        <w:rPr>
          <w:rFonts w:cstheme="minorHAnsi"/>
          <w:sz w:val="24"/>
          <w:szCs w:val="24"/>
        </w:rPr>
        <w:t>*н</w:t>
      </w:r>
      <w:r w:rsidR="00734B47" w:rsidRPr="00503886">
        <w:rPr>
          <w:rFonts w:cstheme="minorHAnsi"/>
          <w:sz w:val="24"/>
          <w:szCs w:val="24"/>
        </w:rPr>
        <w:t>оминального ВВП к реальному ВВП</w:t>
      </w:r>
    </w:p>
    <w:p w14:paraId="13C286ED" w14:textId="0897CBCA" w:rsidR="00734B47" w:rsidRPr="00503886" w:rsidRDefault="00B22AB9" w:rsidP="007F2F00">
      <w:pPr>
        <w:pStyle w:val="af0"/>
        <w:numPr>
          <w:ilvl w:val="0"/>
          <w:numId w:val="44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503886">
        <w:rPr>
          <w:rFonts w:cstheme="minorHAnsi"/>
          <w:sz w:val="24"/>
          <w:szCs w:val="24"/>
        </w:rPr>
        <w:t>р</w:t>
      </w:r>
      <w:r w:rsidR="00734B47" w:rsidRPr="00503886">
        <w:rPr>
          <w:rFonts w:cstheme="minorHAnsi"/>
          <w:sz w:val="24"/>
          <w:szCs w:val="24"/>
        </w:rPr>
        <w:t>еального ВВП к номинальному ВВП</w:t>
      </w:r>
    </w:p>
    <w:p w14:paraId="406B53B3" w14:textId="22C660A5" w:rsidR="00734B47" w:rsidRPr="00503886" w:rsidRDefault="00B22AB9" w:rsidP="007F2F00">
      <w:pPr>
        <w:pStyle w:val="af0"/>
        <w:numPr>
          <w:ilvl w:val="0"/>
          <w:numId w:val="44"/>
        </w:num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503886">
        <w:rPr>
          <w:rFonts w:cstheme="minorHAnsi"/>
          <w:sz w:val="24"/>
          <w:szCs w:val="24"/>
        </w:rPr>
        <w:t>и</w:t>
      </w:r>
      <w:r w:rsidR="00734B47" w:rsidRPr="00503886">
        <w:rPr>
          <w:rFonts w:cstheme="minorHAnsi"/>
          <w:sz w:val="24"/>
          <w:szCs w:val="24"/>
        </w:rPr>
        <w:t>ндекс цен данного года</w:t>
      </w:r>
    </w:p>
    <w:p w14:paraId="45AA2836" w14:textId="693CCB44" w:rsidR="00734B47" w:rsidRPr="00503886" w:rsidRDefault="00B22AB9" w:rsidP="007F2F00">
      <w:pPr>
        <w:pStyle w:val="af0"/>
        <w:numPr>
          <w:ilvl w:val="0"/>
          <w:numId w:val="44"/>
        </w:num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503886">
        <w:rPr>
          <w:rFonts w:cstheme="minorHAnsi"/>
          <w:sz w:val="24"/>
          <w:szCs w:val="24"/>
        </w:rPr>
        <w:t>и</w:t>
      </w:r>
      <w:r w:rsidR="00734B47" w:rsidRPr="00503886">
        <w:rPr>
          <w:rFonts w:cstheme="minorHAnsi"/>
          <w:sz w:val="24"/>
          <w:szCs w:val="24"/>
        </w:rPr>
        <w:t>ндекс цен предыдущего года</w:t>
      </w:r>
    </w:p>
    <w:p w14:paraId="5EC39B68" w14:textId="563D63AA" w:rsidR="00734B47" w:rsidRPr="00503886" w:rsidRDefault="00B22AB9" w:rsidP="007F2F00">
      <w:pPr>
        <w:pStyle w:val="af0"/>
        <w:numPr>
          <w:ilvl w:val="0"/>
          <w:numId w:val="44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503886">
        <w:rPr>
          <w:rFonts w:cstheme="minorHAnsi"/>
          <w:sz w:val="24"/>
          <w:szCs w:val="24"/>
        </w:rPr>
        <w:t>и</w:t>
      </w:r>
      <w:r w:rsidR="00734B47" w:rsidRPr="00503886">
        <w:rPr>
          <w:rFonts w:cstheme="minorHAnsi"/>
          <w:sz w:val="24"/>
          <w:szCs w:val="24"/>
        </w:rPr>
        <w:t>ндекс цен данного и предыдущего года</w:t>
      </w:r>
    </w:p>
    <w:p w14:paraId="406C9D4F" w14:textId="77777777" w:rsidR="00B22AB9" w:rsidRPr="00503886" w:rsidRDefault="00B22AB9" w:rsidP="00B22AB9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2C73006E" w14:textId="32327C2A" w:rsidR="00734B47" w:rsidRPr="00503886" w:rsidRDefault="00734B47" w:rsidP="00734B47">
      <w:pPr>
        <w:spacing w:after="0" w:line="240" w:lineRule="auto"/>
        <w:jc w:val="both"/>
        <w:rPr>
          <w:rFonts w:cstheme="minorHAnsi"/>
          <w:b/>
          <w:sz w:val="24"/>
          <w:szCs w:val="24"/>
          <w:lang w:val="en-US"/>
        </w:rPr>
      </w:pPr>
      <w:r w:rsidRPr="00503886">
        <w:rPr>
          <w:rFonts w:cstheme="minorHAnsi"/>
          <w:b/>
          <w:sz w:val="24"/>
          <w:szCs w:val="24"/>
        </w:rPr>
        <w:t>4</w:t>
      </w:r>
      <w:r w:rsidRPr="00503886">
        <w:rPr>
          <w:rFonts w:cstheme="minorHAnsi"/>
          <w:b/>
          <w:sz w:val="24"/>
          <w:szCs w:val="24"/>
          <w:lang w:val="en-US"/>
        </w:rPr>
        <w:t>.</w:t>
      </w:r>
      <w:r w:rsidRPr="00503886">
        <w:rPr>
          <w:rFonts w:cstheme="minorHAnsi"/>
          <w:b/>
          <w:sz w:val="24"/>
          <w:szCs w:val="24"/>
        </w:rPr>
        <w:t>Чистый внутренний продукт</w:t>
      </w:r>
      <w:proofErr w:type="gramStart"/>
      <w:r w:rsidRPr="00503886">
        <w:rPr>
          <w:rFonts w:cstheme="minorHAnsi"/>
          <w:b/>
          <w:sz w:val="24"/>
          <w:szCs w:val="24"/>
        </w:rPr>
        <w:t>-это</w:t>
      </w:r>
      <w:proofErr w:type="gramEnd"/>
      <w:r w:rsidRPr="00503886">
        <w:rPr>
          <w:rFonts w:cstheme="minorHAnsi"/>
          <w:b/>
          <w:sz w:val="24"/>
          <w:szCs w:val="24"/>
          <w:lang w:val="en-US"/>
        </w:rPr>
        <w:t>:</w:t>
      </w:r>
    </w:p>
    <w:p w14:paraId="500D884B" w14:textId="77777777" w:rsidR="00734B47" w:rsidRPr="00503886" w:rsidRDefault="00734B47" w:rsidP="00734B47">
      <w:pPr>
        <w:spacing w:after="0" w:line="240" w:lineRule="auto"/>
        <w:jc w:val="both"/>
        <w:rPr>
          <w:rFonts w:cstheme="minorHAnsi"/>
          <w:b/>
          <w:sz w:val="24"/>
          <w:szCs w:val="24"/>
          <w:lang w:val="en-US"/>
        </w:rPr>
      </w:pPr>
    </w:p>
    <w:p w14:paraId="55D225B5" w14:textId="68644C35" w:rsidR="00734B47" w:rsidRPr="00503886" w:rsidRDefault="00B22AB9" w:rsidP="007F2F00">
      <w:pPr>
        <w:pStyle w:val="af0"/>
        <w:numPr>
          <w:ilvl w:val="0"/>
          <w:numId w:val="45"/>
        </w:num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503886">
        <w:rPr>
          <w:rFonts w:cstheme="minorHAnsi"/>
          <w:sz w:val="24"/>
          <w:szCs w:val="24"/>
        </w:rPr>
        <w:t>*</w:t>
      </w:r>
      <w:r w:rsidR="00734B47" w:rsidRPr="00503886">
        <w:rPr>
          <w:rFonts w:cstheme="minorHAnsi"/>
          <w:sz w:val="24"/>
          <w:szCs w:val="24"/>
        </w:rPr>
        <w:t xml:space="preserve">ВВП минус </w:t>
      </w:r>
      <w:r w:rsidRPr="00503886">
        <w:rPr>
          <w:rFonts w:cstheme="minorHAnsi"/>
          <w:sz w:val="24"/>
          <w:szCs w:val="24"/>
        </w:rPr>
        <w:t>амортизационные</w:t>
      </w:r>
      <w:r w:rsidR="00734B47" w:rsidRPr="00503886">
        <w:rPr>
          <w:rFonts w:cstheme="minorHAnsi"/>
          <w:sz w:val="24"/>
          <w:szCs w:val="24"/>
        </w:rPr>
        <w:t xml:space="preserve"> отчисления</w:t>
      </w:r>
    </w:p>
    <w:p w14:paraId="1EDEFD15" w14:textId="1960A42E" w:rsidR="00734B47" w:rsidRPr="00503886" w:rsidRDefault="00734B47" w:rsidP="007F2F00">
      <w:pPr>
        <w:pStyle w:val="af0"/>
        <w:numPr>
          <w:ilvl w:val="0"/>
          <w:numId w:val="45"/>
        </w:num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503886">
        <w:rPr>
          <w:rFonts w:cstheme="minorHAnsi"/>
          <w:sz w:val="24"/>
          <w:szCs w:val="24"/>
        </w:rPr>
        <w:t>ВВП минус косвенные налоги</w:t>
      </w:r>
    </w:p>
    <w:p w14:paraId="6DA977AA" w14:textId="46BD774D" w:rsidR="00734B47" w:rsidRPr="00503886" w:rsidRDefault="00734B47" w:rsidP="007F2F00">
      <w:pPr>
        <w:pStyle w:val="af0"/>
        <w:numPr>
          <w:ilvl w:val="0"/>
          <w:numId w:val="45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503886">
        <w:rPr>
          <w:rFonts w:cstheme="minorHAnsi"/>
          <w:sz w:val="24"/>
          <w:szCs w:val="24"/>
        </w:rPr>
        <w:t>ВВП минус амортизационные отчисления и косвенные налоги на бизнес</w:t>
      </w:r>
    </w:p>
    <w:p w14:paraId="3079ABB8" w14:textId="4887EA04" w:rsidR="00734B47" w:rsidRPr="00503886" w:rsidRDefault="00734B47" w:rsidP="007F2F00">
      <w:pPr>
        <w:pStyle w:val="af0"/>
        <w:numPr>
          <w:ilvl w:val="0"/>
          <w:numId w:val="45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503886">
        <w:rPr>
          <w:rFonts w:cstheme="minorHAnsi"/>
          <w:sz w:val="24"/>
          <w:szCs w:val="24"/>
        </w:rPr>
        <w:t>ВВП минус затраты на социальное страхование</w:t>
      </w:r>
    </w:p>
    <w:p w14:paraId="6D96AD6C" w14:textId="45681EC1" w:rsidR="00734B47" w:rsidRPr="00503886" w:rsidRDefault="00734B47" w:rsidP="007F2F00">
      <w:pPr>
        <w:pStyle w:val="af0"/>
        <w:numPr>
          <w:ilvl w:val="0"/>
          <w:numId w:val="45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503886">
        <w:rPr>
          <w:rFonts w:cstheme="minorHAnsi"/>
          <w:sz w:val="24"/>
          <w:szCs w:val="24"/>
        </w:rPr>
        <w:t>ВВП минус налоги на прибыль корпораций</w:t>
      </w:r>
    </w:p>
    <w:p w14:paraId="4670A476" w14:textId="24FD715B" w:rsidR="00734B47" w:rsidRPr="00503886" w:rsidRDefault="00734B47" w:rsidP="00734B47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503886">
        <w:rPr>
          <w:rFonts w:cstheme="minorHAnsi"/>
          <w:b/>
          <w:sz w:val="24"/>
          <w:szCs w:val="24"/>
        </w:rPr>
        <w:t xml:space="preserve">5.Для расчетов вкладов фирмы созданный ВВП исчисленного по сумме произведенной добавленной </w:t>
      </w:r>
      <w:r w:rsidR="00B22AB9" w:rsidRPr="00503886">
        <w:rPr>
          <w:rFonts w:cstheme="minorHAnsi"/>
          <w:b/>
          <w:sz w:val="24"/>
          <w:szCs w:val="24"/>
        </w:rPr>
        <w:t>стоимости, необходимо</w:t>
      </w:r>
      <w:r w:rsidRPr="00503886">
        <w:rPr>
          <w:rFonts w:cstheme="minorHAnsi"/>
          <w:b/>
          <w:sz w:val="24"/>
          <w:szCs w:val="24"/>
        </w:rPr>
        <w:t xml:space="preserve"> из рыночной стоимости созданной продукции вычесть:</w:t>
      </w:r>
    </w:p>
    <w:p w14:paraId="1B870519" w14:textId="6CBDF04D" w:rsidR="00734B47" w:rsidRPr="00503886" w:rsidRDefault="00B22AB9" w:rsidP="007F2F00">
      <w:pPr>
        <w:pStyle w:val="af0"/>
        <w:numPr>
          <w:ilvl w:val="0"/>
          <w:numId w:val="46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503886">
        <w:rPr>
          <w:rFonts w:cstheme="minorHAnsi"/>
          <w:sz w:val="24"/>
          <w:szCs w:val="24"/>
        </w:rPr>
        <w:t>в</w:t>
      </w:r>
      <w:r w:rsidR="00734B47" w:rsidRPr="00503886">
        <w:rPr>
          <w:rFonts w:cstheme="minorHAnsi"/>
          <w:sz w:val="24"/>
          <w:szCs w:val="24"/>
        </w:rPr>
        <w:t xml:space="preserve">се косвенные </w:t>
      </w:r>
      <w:r w:rsidRPr="00503886">
        <w:rPr>
          <w:rFonts w:cstheme="minorHAnsi"/>
          <w:sz w:val="24"/>
          <w:szCs w:val="24"/>
        </w:rPr>
        <w:t>налоги, которые</w:t>
      </w:r>
      <w:r w:rsidR="00734B47" w:rsidRPr="00503886">
        <w:rPr>
          <w:rFonts w:cstheme="minorHAnsi"/>
          <w:sz w:val="24"/>
          <w:szCs w:val="24"/>
        </w:rPr>
        <w:t xml:space="preserve"> она выплачивает государству</w:t>
      </w:r>
    </w:p>
    <w:p w14:paraId="6FEAF9D1" w14:textId="19BB0659" w:rsidR="00734B47" w:rsidRPr="00503886" w:rsidRDefault="00B22AB9" w:rsidP="007F2F00">
      <w:pPr>
        <w:pStyle w:val="af0"/>
        <w:numPr>
          <w:ilvl w:val="0"/>
          <w:numId w:val="46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503886">
        <w:rPr>
          <w:rFonts w:cstheme="minorHAnsi"/>
          <w:sz w:val="24"/>
          <w:szCs w:val="24"/>
        </w:rPr>
        <w:t>н</w:t>
      </w:r>
      <w:r w:rsidR="00734B47" w:rsidRPr="00503886">
        <w:rPr>
          <w:rFonts w:cstheme="minorHAnsi"/>
          <w:sz w:val="24"/>
          <w:szCs w:val="24"/>
        </w:rPr>
        <w:t xml:space="preserve">ераспределенную прибыль </w:t>
      </w:r>
    </w:p>
    <w:p w14:paraId="6CD87689" w14:textId="4DB8AA5D" w:rsidR="00734B47" w:rsidRPr="00503886" w:rsidRDefault="00B22AB9" w:rsidP="007F2F00">
      <w:pPr>
        <w:pStyle w:val="af0"/>
        <w:numPr>
          <w:ilvl w:val="0"/>
          <w:numId w:val="46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503886">
        <w:rPr>
          <w:rFonts w:cstheme="minorHAnsi"/>
          <w:sz w:val="24"/>
          <w:szCs w:val="24"/>
        </w:rPr>
        <w:t>*а</w:t>
      </w:r>
      <w:r w:rsidR="00734B47" w:rsidRPr="00503886">
        <w:rPr>
          <w:rFonts w:cstheme="minorHAnsi"/>
          <w:sz w:val="24"/>
          <w:szCs w:val="24"/>
        </w:rPr>
        <w:t>мортизацию</w:t>
      </w:r>
    </w:p>
    <w:p w14:paraId="3AFF06EF" w14:textId="41DB1609" w:rsidR="00734B47" w:rsidRPr="00503886" w:rsidRDefault="00B22AB9" w:rsidP="007F2F00">
      <w:pPr>
        <w:pStyle w:val="af0"/>
        <w:numPr>
          <w:ilvl w:val="0"/>
          <w:numId w:val="46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503886">
        <w:rPr>
          <w:rFonts w:cstheme="minorHAnsi"/>
          <w:sz w:val="24"/>
          <w:szCs w:val="24"/>
        </w:rPr>
        <w:t>о</w:t>
      </w:r>
      <w:r w:rsidR="00734B47" w:rsidRPr="00503886">
        <w:rPr>
          <w:rFonts w:cstheme="minorHAnsi"/>
          <w:sz w:val="24"/>
          <w:szCs w:val="24"/>
        </w:rPr>
        <w:t xml:space="preserve">бъём продаж другим фирмам </w:t>
      </w:r>
    </w:p>
    <w:p w14:paraId="3080BBD0" w14:textId="6902515C" w:rsidR="00734B47" w:rsidRPr="00503886" w:rsidRDefault="00B22AB9" w:rsidP="007F2F00">
      <w:pPr>
        <w:pStyle w:val="af0"/>
        <w:numPr>
          <w:ilvl w:val="0"/>
          <w:numId w:val="46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503886">
        <w:rPr>
          <w:rFonts w:cstheme="minorHAnsi"/>
          <w:sz w:val="24"/>
          <w:szCs w:val="24"/>
        </w:rPr>
        <w:t>в</w:t>
      </w:r>
      <w:r w:rsidR="00734B47" w:rsidRPr="00503886">
        <w:rPr>
          <w:rFonts w:cstheme="minorHAnsi"/>
          <w:sz w:val="24"/>
          <w:szCs w:val="24"/>
        </w:rPr>
        <w:t>се предыдущие ответы не верны</w:t>
      </w:r>
    </w:p>
    <w:p w14:paraId="0829D273" w14:textId="77777777" w:rsidR="00B22AB9" w:rsidRPr="00503886" w:rsidRDefault="00B22AB9" w:rsidP="00B22AB9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02010D0B" w14:textId="5BB19FB4" w:rsidR="00734B47" w:rsidRPr="00503886" w:rsidRDefault="00734B47" w:rsidP="00734B47">
      <w:pPr>
        <w:spacing w:after="0" w:line="240" w:lineRule="auto"/>
        <w:jc w:val="both"/>
        <w:rPr>
          <w:rFonts w:cstheme="minorHAnsi"/>
          <w:b/>
          <w:sz w:val="24"/>
          <w:szCs w:val="24"/>
          <w:lang w:val="en-US"/>
        </w:rPr>
      </w:pPr>
      <w:r w:rsidRPr="00503886">
        <w:rPr>
          <w:rFonts w:cstheme="minorHAnsi"/>
          <w:b/>
          <w:sz w:val="24"/>
          <w:szCs w:val="24"/>
        </w:rPr>
        <w:t>6</w:t>
      </w:r>
      <w:r w:rsidRPr="00503886">
        <w:rPr>
          <w:rFonts w:cstheme="minorHAnsi"/>
          <w:b/>
          <w:sz w:val="24"/>
          <w:szCs w:val="24"/>
          <w:lang w:val="en-US"/>
        </w:rPr>
        <w:t>.</w:t>
      </w:r>
      <w:r w:rsidRPr="00503886">
        <w:rPr>
          <w:rFonts w:cstheme="minorHAnsi"/>
          <w:b/>
          <w:sz w:val="24"/>
          <w:szCs w:val="24"/>
        </w:rPr>
        <w:t xml:space="preserve">Кривая совокупного спроса </w:t>
      </w:r>
      <w:r w:rsidR="00B22AB9" w:rsidRPr="00503886">
        <w:rPr>
          <w:rFonts w:cstheme="minorHAnsi"/>
          <w:b/>
          <w:sz w:val="24"/>
          <w:szCs w:val="24"/>
        </w:rPr>
        <w:t>характеризуется</w:t>
      </w:r>
      <w:r w:rsidRPr="00503886">
        <w:rPr>
          <w:rFonts w:cstheme="minorHAnsi"/>
          <w:b/>
          <w:sz w:val="24"/>
          <w:szCs w:val="24"/>
          <w:lang w:val="en-US"/>
        </w:rPr>
        <w:t>:</w:t>
      </w:r>
    </w:p>
    <w:p w14:paraId="212976F1" w14:textId="1539F577" w:rsidR="00734B47" w:rsidRPr="00503886" w:rsidRDefault="00B22AB9" w:rsidP="007F2F00">
      <w:pPr>
        <w:pStyle w:val="af0"/>
        <w:numPr>
          <w:ilvl w:val="0"/>
          <w:numId w:val="47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503886">
        <w:rPr>
          <w:rFonts w:cstheme="minorHAnsi"/>
          <w:sz w:val="24"/>
          <w:szCs w:val="24"/>
        </w:rPr>
        <w:t>объёмом</w:t>
      </w:r>
      <w:r w:rsidR="00734B47" w:rsidRPr="00503886">
        <w:rPr>
          <w:rFonts w:cstheme="minorHAnsi"/>
          <w:sz w:val="24"/>
          <w:szCs w:val="24"/>
        </w:rPr>
        <w:t xml:space="preserve"> товаров и </w:t>
      </w:r>
      <w:r w:rsidRPr="00503886">
        <w:rPr>
          <w:rFonts w:cstheme="minorHAnsi"/>
          <w:sz w:val="24"/>
          <w:szCs w:val="24"/>
        </w:rPr>
        <w:t>услуг, который</w:t>
      </w:r>
      <w:r w:rsidR="00734B47" w:rsidRPr="00503886">
        <w:rPr>
          <w:rFonts w:cstheme="minorHAnsi"/>
          <w:sz w:val="24"/>
          <w:szCs w:val="24"/>
        </w:rPr>
        <w:t xml:space="preserve"> потребители намерены купить по средним ценам</w:t>
      </w:r>
    </w:p>
    <w:p w14:paraId="12E1E87B" w14:textId="3F3BBA9F" w:rsidR="00734B47" w:rsidRPr="00503886" w:rsidRDefault="00B22AB9" w:rsidP="007F2F00">
      <w:pPr>
        <w:pStyle w:val="af0"/>
        <w:numPr>
          <w:ilvl w:val="0"/>
          <w:numId w:val="47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503886">
        <w:rPr>
          <w:rFonts w:cstheme="minorHAnsi"/>
          <w:sz w:val="24"/>
          <w:szCs w:val="24"/>
        </w:rPr>
        <w:t>объёмом</w:t>
      </w:r>
      <w:r w:rsidR="00734B47" w:rsidRPr="00503886">
        <w:rPr>
          <w:rFonts w:cstheme="minorHAnsi"/>
          <w:sz w:val="24"/>
          <w:szCs w:val="24"/>
        </w:rPr>
        <w:t xml:space="preserve"> товаров и </w:t>
      </w:r>
      <w:r w:rsidRPr="00503886">
        <w:rPr>
          <w:rFonts w:cstheme="minorHAnsi"/>
          <w:sz w:val="24"/>
          <w:szCs w:val="24"/>
        </w:rPr>
        <w:t>услуг, который</w:t>
      </w:r>
      <w:r w:rsidR="00734B47" w:rsidRPr="00503886">
        <w:rPr>
          <w:rFonts w:cstheme="minorHAnsi"/>
          <w:sz w:val="24"/>
          <w:szCs w:val="24"/>
        </w:rPr>
        <w:t xml:space="preserve"> потребители намерены купить по заниженным ценам</w:t>
      </w:r>
    </w:p>
    <w:p w14:paraId="5BC3AE37" w14:textId="6CC08F99" w:rsidR="00734B47" w:rsidRPr="00503886" w:rsidRDefault="00B22AB9" w:rsidP="007F2F00">
      <w:pPr>
        <w:pStyle w:val="af0"/>
        <w:numPr>
          <w:ilvl w:val="0"/>
          <w:numId w:val="47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503886">
        <w:rPr>
          <w:rFonts w:cstheme="minorHAnsi"/>
          <w:sz w:val="24"/>
          <w:szCs w:val="24"/>
        </w:rPr>
        <w:lastRenderedPageBreak/>
        <w:t>объёмом</w:t>
      </w:r>
      <w:r w:rsidR="00734B47" w:rsidRPr="00503886">
        <w:rPr>
          <w:rFonts w:cstheme="minorHAnsi"/>
          <w:sz w:val="24"/>
          <w:szCs w:val="24"/>
        </w:rPr>
        <w:t xml:space="preserve"> товаров и </w:t>
      </w:r>
      <w:r w:rsidRPr="00503886">
        <w:rPr>
          <w:rFonts w:cstheme="minorHAnsi"/>
          <w:sz w:val="24"/>
          <w:szCs w:val="24"/>
        </w:rPr>
        <w:t>услуг, который</w:t>
      </w:r>
      <w:r w:rsidR="00734B47" w:rsidRPr="00503886">
        <w:rPr>
          <w:rFonts w:cstheme="minorHAnsi"/>
          <w:sz w:val="24"/>
          <w:szCs w:val="24"/>
        </w:rPr>
        <w:t xml:space="preserve"> потребители намерены купить при каждом возможном общем уровне цен</w:t>
      </w:r>
    </w:p>
    <w:p w14:paraId="6ACFED98" w14:textId="33AF2626" w:rsidR="00734B47" w:rsidRPr="00503886" w:rsidRDefault="00B22AB9" w:rsidP="007F2F00">
      <w:pPr>
        <w:pStyle w:val="af0"/>
        <w:numPr>
          <w:ilvl w:val="0"/>
          <w:numId w:val="47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503886">
        <w:rPr>
          <w:rFonts w:cstheme="minorHAnsi"/>
          <w:sz w:val="24"/>
          <w:szCs w:val="24"/>
        </w:rPr>
        <w:t>*к</w:t>
      </w:r>
      <w:r w:rsidR="00734B47" w:rsidRPr="00503886">
        <w:rPr>
          <w:rFonts w:cstheme="minorHAnsi"/>
          <w:sz w:val="24"/>
          <w:szCs w:val="24"/>
        </w:rPr>
        <w:t xml:space="preserve">оличество товаров и </w:t>
      </w:r>
      <w:r w:rsidRPr="00503886">
        <w:rPr>
          <w:rFonts w:cstheme="minorHAnsi"/>
          <w:sz w:val="24"/>
          <w:szCs w:val="24"/>
        </w:rPr>
        <w:t>услуг, которые</w:t>
      </w:r>
      <w:r w:rsidR="00734B47" w:rsidRPr="00503886">
        <w:rPr>
          <w:rFonts w:cstheme="minorHAnsi"/>
          <w:sz w:val="24"/>
          <w:szCs w:val="24"/>
        </w:rPr>
        <w:t xml:space="preserve"> потребители могут </w:t>
      </w:r>
      <w:proofErr w:type="spellStart"/>
      <w:proofErr w:type="gramStart"/>
      <w:r w:rsidR="00734B47" w:rsidRPr="00503886">
        <w:rPr>
          <w:rFonts w:cstheme="minorHAnsi"/>
          <w:sz w:val="24"/>
          <w:szCs w:val="24"/>
        </w:rPr>
        <w:t>купить,а</w:t>
      </w:r>
      <w:proofErr w:type="spellEnd"/>
      <w:proofErr w:type="gramEnd"/>
      <w:r w:rsidR="00734B47" w:rsidRPr="00503886">
        <w:rPr>
          <w:rFonts w:cstheme="minorHAnsi"/>
          <w:sz w:val="24"/>
          <w:szCs w:val="24"/>
        </w:rPr>
        <w:t xml:space="preserve"> производители поставить на рынок по старой цен</w:t>
      </w:r>
    </w:p>
    <w:p w14:paraId="63F0C2A4" w14:textId="05233B86" w:rsidR="00734B47" w:rsidRPr="00503886" w:rsidRDefault="00B22AB9" w:rsidP="007F2F00">
      <w:pPr>
        <w:pStyle w:val="af0"/>
        <w:numPr>
          <w:ilvl w:val="0"/>
          <w:numId w:val="47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503886">
        <w:rPr>
          <w:rFonts w:cstheme="minorHAnsi"/>
          <w:sz w:val="24"/>
          <w:szCs w:val="24"/>
        </w:rPr>
        <w:t>к</w:t>
      </w:r>
      <w:r w:rsidR="00734B47" w:rsidRPr="00503886">
        <w:rPr>
          <w:rFonts w:cstheme="minorHAnsi"/>
          <w:sz w:val="24"/>
          <w:szCs w:val="24"/>
        </w:rPr>
        <w:t xml:space="preserve">оличество товаров и </w:t>
      </w:r>
      <w:r w:rsidRPr="00503886">
        <w:rPr>
          <w:rFonts w:cstheme="minorHAnsi"/>
          <w:sz w:val="24"/>
          <w:szCs w:val="24"/>
        </w:rPr>
        <w:t>услуг, которые</w:t>
      </w:r>
      <w:r w:rsidR="00734B47" w:rsidRPr="00503886">
        <w:rPr>
          <w:rFonts w:cstheme="minorHAnsi"/>
          <w:sz w:val="24"/>
          <w:szCs w:val="24"/>
        </w:rPr>
        <w:t xml:space="preserve"> потребители могут купить по завышенным ценам</w:t>
      </w:r>
    </w:p>
    <w:p w14:paraId="1F7A08A2" w14:textId="77777777" w:rsidR="00B22AB9" w:rsidRPr="00503886" w:rsidRDefault="00B22AB9" w:rsidP="00B22AB9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1C0D4B4A" w14:textId="0D096CFD" w:rsidR="00734B47" w:rsidRPr="00503886" w:rsidRDefault="00734B47" w:rsidP="00734B47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503886">
        <w:rPr>
          <w:rFonts w:cstheme="minorHAnsi"/>
          <w:b/>
          <w:sz w:val="24"/>
          <w:szCs w:val="24"/>
        </w:rPr>
        <w:t>7.К ценовым факторам совокупного спроса не относятся:</w:t>
      </w:r>
    </w:p>
    <w:p w14:paraId="5AF53BF1" w14:textId="2BF3D62D" w:rsidR="00734B47" w:rsidRPr="00503886" w:rsidRDefault="00B22AB9" w:rsidP="007F2F00">
      <w:pPr>
        <w:pStyle w:val="af0"/>
        <w:numPr>
          <w:ilvl w:val="0"/>
          <w:numId w:val="48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503886">
        <w:rPr>
          <w:rFonts w:cstheme="minorHAnsi"/>
          <w:sz w:val="24"/>
          <w:szCs w:val="24"/>
        </w:rPr>
        <w:t>п</w:t>
      </w:r>
      <w:r w:rsidR="00734B47" w:rsidRPr="00503886">
        <w:rPr>
          <w:rFonts w:cstheme="minorHAnsi"/>
          <w:sz w:val="24"/>
          <w:szCs w:val="24"/>
        </w:rPr>
        <w:t>редложение денег</w:t>
      </w:r>
    </w:p>
    <w:p w14:paraId="6975D785" w14:textId="59CA15DB" w:rsidR="00734B47" w:rsidRPr="00503886" w:rsidRDefault="00B22AB9" w:rsidP="007F2F00">
      <w:pPr>
        <w:pStyle w:val="af0"/>
        <w:numPr>
          <w:ilvl w:val="0"/>
          <w:numId w:val="48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503886">
        <w:rPr>
          <w:rFonts w:cstheme="minorHAnsi"/>
          <w:sz w:val="24"/>
          <w:szCs w:val="24"/>
        </w:rPr>
        <w:t>с</w:t>
      </w:r>
      <w:r w:rsidR="00734B47" w:rsidRPr="00503886">
        <w:rPr>
          <w:rFonts w:cstheme="minorHAnsi"/>
          <w:sz w:val="24"/>
          <w:szCs w:val="24"/>
        </w:rPr>
        <w:t xml:space="preserve">корость оборота денежной </w:t>
      </w:r>
      <w:r w:rsidRPr="00503886">
        <w:rPr>
          <w:rFonts w:cstheme="minorHAnsi"/>
          <w:sz w:val="24"/>
          <w:szCs w:val="24"/>
        </w:rPr>
        <w:t>единицы</w:t>
      </w:r>
    </w:p>
    <w:p w14:paraId="20B16A2B" w14:textId="7FFAA360" w:rsidR="00734B47" w:rsidRPr="00503886" w:rsidRDefault="00B22AB9" w:rsidP="007F2F00">
      <w:pPr>
        <w:pStyle w:val="af0"/>
        <w:numPr>
          <w:ilvl w:val="0"/>
          <w:numId w:val="48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503886">
        <w:rPr>
          <w:rFonts w:cstheme="minorHAnsi"/>
          <w:sz w:val="24"/>
          <w:szCs w:val="24"/>
        </w:rPr>
        <w:t>р</w:t>
      </w:r>
      <w:r w:rsidR="00734B47" w:rsidRPr="00503886">
        <w:rPr>
          <w:rFonts w:cstheme="minorHAnsi"/>
          <w:sz w:val="24"/>
          <w:szCs w:val="24"/>
        </w:rPr>
        <w:t>ост доходов населения</w:t>
      </w:r>
    </w:p>
    <w:p w14:paraId="2D511F98" w14:textId="38B55491" w:rsidR="00734B47" w:rsidRPr="00503886" w:rsidRDefault="00B22AB9" w:rsidP="007F2F00">
      <w:pPr>
        <w:pStyle w:val="af0"/>
        <w:numPr>
          <w:ilvl w:val="0"/>
          <w:numId w:val="48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503886">
        <w:rPr>
          <w:rFonts w:cstheme="minorHAnsi"/>
          <w:sz w:val="24"/>
          <w:szCs w:val="24"/>
        </w:rPr>
        <w:t>*и</w:t>
      </w:r>
      <w:r w:rsidR="00734B47" w:rsidRPr="00503886">
        <w:rPr>
          <w:rFonts w:cstheme="minorHAnsi"/>
          <w:sz w:val="24"/>
          <w:szCs w:val="24"/>
        </w:rPr>
        <w:t>зменения общего уровня цен</w:t>
      </w:r>
    </w:p>
    <w:p w14:paraId="2F2097A8" w14:textId="667D0491" w:rsidR="00734B47" w:rsidRPr="00503886" w:rsidRDefault="00B22AB9" w:rsidP="007F2F00">
      <w:pPr>
        <w:pStyle w:val="af0"/>
        <w:numPr>
          <w:ilvl w:val="0"/>
          <w:numId w:val="48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503886">
        <w:rPr>
          <w:rFonts w:cstheme="minorHAnsi"/>
          <w:sz w:val="24"/>
          <w:szCs w:val="24"/>
        </w:rPr>
        <w:t>п</w:t>
      </w:r>
      <w:r w:rsidR="00734B47" w:rsidRPr="00503886">
        <w:rPr>
          <w:rFonts w:cstheme="minorHAnsi"/>
          <w:sz w:val="24"/>
          <w:szCs w:val="24"/>
        </w:rPr>
        <w:t>олитика государственных расходов</w:t>
      </w:r>
    </w:p>
    <w:p w14:paraId="5D9E1DFD" w14:textId="77777777" w:rsidR="00B22AB9" w:rsidRPr="00503886" w:rsidRDefault="00B22AB9" w:rsidP="00B22AB9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7A5154FE" w14:textId="52AB1941" w:rsidR="002A3514" w:rsidRPr="00503886" w:rsidRDefault="002A3514" w:rsidP="002A3514">
      <w:pPr>
        <w:spacing w:after="0" w:line="240" w:lineRule="auto"/>
        <w:jc w:val="both"/>
        <w:rPr>
          <w:rFonts w:cstheme="minorHAnsi"/>
          <w:b/>
          <w:sz w:val="24"/>
          <w:szCs w:val="24"/>
          <w:lang w:val="en-US"/>
        </w:rPr>
      </w:pPr>
      <w:r w:rsidRPr="00503886">
        <w:rPr>
          <w:rFonts w:cstheme="minorHAnsi"/>
          <w:b/>
          <w:sz w:val="24"/>
          <w:szCs w:val="24"/>
        </w:rPr>
        <w:t>8</w:t>
      </w:r>
      <w:r w:rsidRPr="00503886">
        <w:rPr>
          <w:rFonts w:cstheme="minorHAnsi"/>
          <w:b/>
          <w:sz w:val="24"/>
          <w:szCs w:val="24"/>
          <w:lang w:val="en-US"/>
        </w:rPr>
        <w:t>.</w:t>
      </w:r>
      <w:r w:rsidRPr="00503886">
        <w:rPr>
          <w:rFonts w:cstheme="minorHAnsi"/>
          <w:b/>
          <w:sz w:val="24"/>
          <w:szCs w:val="24"/>
        </w:rPr>
        <w:t xml:space="preserve">Рост совокупного предложения </w:t>
      </w:r>
      <w:r w:rsidR="00B22AB9" w:rsidRPr="00503886">
        <w:rPr>
          <w:rFonts w:cstheme="minorHAnsi"/>
          <w:b/>
          <w:sz w:val="24"/>
          <w:szCs w:val="24"/>
        </w:rPr>
        <w:t>вызовет:</w:t>
      </w:r>
    </w:p>
    <w:p w14:paraId="338BE342" w14:textId="1083C91C" w:rsidR="002A3514" w:rsidRPr="00503886" w:rsidRDefault="00B22AB9" w:rsidP="007F2F00">
      <w:pPr>
        <w:pStyle w:val="af0"/>
        <w:numPr>
          <w:ilvl w:val="0"/>
          <w:numId w:val="49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503886">
        <w:rPr>
          <w:rFonts w:cstheme="minorHAnsi"/>
          <w:sz w:val="24"/>
          <w:szCs w:val="24"/>
        </w:rPr>
        <w:t>*с</w:t>
      </w:r>
      <w:r w:rsidR="002A3514" w:rsidRPr="00503886">
        <w:rPr>
          <w:rFonts w:cstheme="minorHAnsi"/>
          <w:sz w:val="24"/>
          <w:szCs w:val="24"/>
        </w:rPr>
        <w:t xml:space="preserve">нижение уровня цен и реального </w:t>
      </w:r>
      <w:r w:rsidRPr="00503886">
        <w:rPr>
          <w:rFonts w:cstheme="minorHAnsi"/>
          <w:sz w:val="24"/>
          <w:szCs w:val="24"/>
        </w:rPr>
        <w:t>объёма</w:t>
      </w:r>
      <w:r w:rsidR="002A3514" w:rsidRPr="00503886">
        <w:rPr>
          <w:rFonts w:cstheme="minorHAnsi"/>
          <w:sz w:val="24"/>
          <w:szCs w:val="24"/>
        </w:rPr>
        <w:t xml:space="preserve"> ВВП</w:t>
      </w:r>
    </w:p>
    <w:p w14:paraId="63ABCEB3" w14:textId="6400C307" w:rsidR="002A3514" w:rsidRPr="00503886" w:rsidRDefault="00B22AB9" w:rsidP="007F2F00">
      <w:pPr>
        <w:pStyle w:val="af0"/>
        <w:numPr>
          <w:ilvl w:val="0"/>
          <w:numId w:val="49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503886">
        <w:rPr>
          <w:rFonts w:cstheme="minorHAnsi"/>
          <w:sz w:val="24"/>
          <w:szCs w:val="24"/>
        </w:rPr>
        <w:t>з</w:t>
      </w:r>
      <w:r w:rsidR="002A3514" w:rsidRPr="00503886">
        <w:rPr>
          <w:rFonts w:cstheme="minorHAnsi"/>
          <w:sz w:val="24"/>
          <w:szCs w:val="24"/>
        </w:rPr>
        <w:t xml:space="preserve">амедление роста цен и </w:t>
      </w:r>
      <w:r w:rsidRPr="00503886">
        <w:rPr>
          <w:rFonts w:cstheme="minorHAnsi"/>
          <w:sz w:val="24"/>
          <w:szCs w:val="24"/>
        </w:rPr>
        <w:t>увеличение</w:t>
      </w:r>
      <w:r w:rsidR="002A3514" w:rsidRPr="00503886">
        <w:rPr>
          <w:rFonts w:cstheme="minorHAnsi"/>
          <w:sz w:val="24"/>
          <w:szCs w:val="24"/>
        </w:rPr>
        <w:t xml:space="preserve"> реального </w:t>
      </w:r>
      <w:r w:rsidRPr="00503886">
        <w:rPr>
          <w:rFonts w:cstheme="minorHAnsi"/>
          <w:sz w:val="24"/>
          <w:szCs w:val="24"/>
        </w:rPr>
        <w:t>объёма</w:t>
      </w:r>
      <w:r w:rsidR="002A3514" w:rsidRPr="00503886">
        <w:rPr>
          <w:rFonts w:cstheme="minorHAnsi"/>
          <w:sz w:val="24"/>
          <w:szCs w:val="24"/>
        </w:rPr>
        <w:t xml:space="preserve"> ВВП</w:t>
      </w:r>
    </w:p>
    <w:p w14:paraId="1BEDEA41" w14:textId="135A4D91" w:rsidR="002A3514" w:rsidRPr="00503886" w:rsidRDefault="00B22AB9" w:rsidP="007F2F00">
      <w:pPr>
        <w:pStyle w:val="af0"/>
        <w:numPr>
          <w:ilvl w:val="0"/>
          <w:numId w:val="49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503886">
        <w:rPr>
          <w:rFonts w:cstheme="minorHAnsi"/>
          <w:sz w:val="24"/>
          <w:szCs w:val="24"/>
        </w:rPr>
        <w:t>п</w:t>
      </w:r>
      <w:r w:rsidR="002A3514" w:rsidRPr="00503886">
        <w:rPr>
          <w:rFonts w:cstheme="minorHAnsi"/>
          <w:sz w:val="24"/>
          <w:szCs w:val="24"/>
        </w:rPr>
        <w:t xml:space="preserve">овышение уровня цен и </w:t>
      </w:r>
      <w:r w:rsidRPr="00503886">
        <w:rPr>
          <w:rFonts w:cstheme="minorHAnsi"/>
          <w:sz w:val="24"/>
          <w:szCs w:val="24"/>
        </w:rPr>
        <w:t>объёма</w:t>
      </w:r>
      <w:r w:rsidR="002A3514" w:rsidRPr="00503886">
        <w:rPr>
          <w:rFonts w:cstheme="minorHAnsi"/>
          <w:sz w:val="24"/>
          <w:szCs w:val="24"/>
        </w:rPr>
        <w:t xml:space="preserve"> ВВП в реальном выражении</w:t>
      </w:r>
    </w:p>
    <w:p w14:paraId="72B78BCE" w14:textId="63770B87" w:rsidR="002A3514" w:rsidRPr="00503886" w:rsidRDefault="00B22AB9" w:rsidP="007F2F00">
      <w:pPr>
        <w:pStyle w:val="af0"/>
        <w:numPr>
          <w:ilvl w:val="0"/>
          <w:numId w:val="49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503886">
        <w:rPr>
          <w:rFonts w:cstheme="minorHAnsi"/>
          <w:sz w:val="24"/>
          <w:szCs w:val="24"/>
        </w:rPr>
        <w:t>з</w:t>
      </w:r>
      <w:r w:rsidR="002A3514" w:rsidRPr="00503886">
        <w:rPr>
          <w:rFonts w:cstheme="minorHAnsi"/>
          <w:sz w:val="24"/>
          <w:szCs w:val="24"/>
        </w:rPr>
        <w:t xml:space="preserve">амедление роста цен и снижение реального </w:t>
      </w:r>
      <w:r w:rsidRPr="00503886">
        <w:rPr>
          <w:rFonts w:cstheme="minorHAnsi"/>
          <w:sz w:val="24"/>
          <w:szCs w:val="24"/>
        </w:rPr>
        <w:t>объёма</w:t>
      </w:r>
      <w:r w:rsidR="002A3514" w:rsidRPr="00503886">
        <w:rPr>
          <w:rFonts w:cstheme="minorHAnsi"/>
          <w:sz w:val="24"/>
          <w:szCs w:val="24"/>
        </w:rPr>
        <w:t xml:space="preserve"> ВВП</w:t>
      </w:r>
    </w:p>
    <w:p w14:paraId="7CFCD629" w14:textId="113745F7" w:rsidR="002A3514" w:rsidRPr="00503886" w:rsidRDefault="00B22AB9" w:rsidP="007F2F00">
      <w:pPr>
        <w:pStyle w:val="af0"/>
        <w:numPr>
          <w:ilvl w:val="0"/>
          <w:numId w:val="49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503886">
        <w:rPr>
          <w:rFonts w:cstheme="minorHAnsi"/>
          <w:sz w:val="24"/>
          <w:szCs w:val="24"/>
        </w:rPr>
        <w:t>в</w:t>
      </w:r>
      <w:r w:rsidR="002A3514" w:rsidRPr="00503886">
        <w:rPr>
          <w:rFonts w:cstheme="minorHAnsi"/>
          <w:sz w:val="24"/>
          <w:szCs w:val="24"/>
        </w:rPr>
        <w:t>се предыдущие ответы верны</w:t>
      </w:r>
    </w:p>
    <w:p w14:paraId="1F350684" w14:textId="77777777" w:rsidR="00B7139B" w:rsidRPr="00503886" w:rsidRDefault="00B7139B" w:rsidP="00B7139B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59492545" w14:textId="4F5EAFE6" w:rsidR="002A3514" w:rsidRPr="00503886" w:rsidRDefault="002A3514" w:rsidP="002A3514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503886">
        <w:rPr>
          <w:rFonts w:cstheme="minorHAnsi"/>
          <w:b/>
          <w:sz w:val="24"/>
          <w:szCs w:val="24"/>
        </w:rPr>
        <w:t>9.Предельная склонность к потреблению</w:t>
      </w:r>
      <w:proofErr w:type="gramStart"/>
      <w:r w:rsidRPr="00503886">
        <w:rPr>
          <w:rFonts w:cstheme="minorHAnsi"/>
          <w:b/>
          <w:sz w:val="24"/>
          <w:szCs w:val="24"/>
        </w:rPr>
        <w:t>-это</w:t>
      </w:r>
      <w:proofErr w:type="gramEnd"/>
      <w:r w:rsidRPr="00503886">
        <w:rPr>
          <w:rFonts w:cstheme="minorHAnsi"/>
          <w:b/>
          <w:sz w:val="24"/>
          <w:szCs w:val="24"/>
        </w:rPr>
        <w:t>:</w:t>
      </w:r>
    </w:p>
    <w:p w14:paraId="2B873016" w14:textId="16C97B41" w:rsidR="00734B47" w:rsidRPr="00503886" w:rsidRDefault="00B7139B" w:rsidP="007F2F00">
      <w:pPr>
        <w:pStyle w:val="af0"/>
        <w:numPr>
          <w:ilvl w:val="0"/>
          <w:numId w:val="50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503886">
        <w:rPr>
          <w:rFonts w:cstheme="minorHAnsi"/>
          <w:sz w:val="24"/>
          <w:szCs w:val="24"/>
        </w:rPr>
        <w:t>о</w:t>
      </w:r>
      <w:r w:rsidR="002A3514" w:rsidRPr="00503886">
        <w:rPr>
          <w:rFonts w:cstheme="minorHAnsi"/>
          <w:sz w:val="24"/>
          <w:szCs w:val="24"/>
        </w:rPr>
        <w:t>тношение совокупного потребления к совокупному доходу</w:t>
      </w:r>
    </w:p>
    <w:p w14:paraId="157740CE" w14:textId="6C1BD722" w:rsidR="002A3514" w:rsidRPr="00503886" w:rsidRDefault="00B7139B" w:rsidP="007F2F00">
      <w:pPr>
        <w:pStyle w:val="af0"/>
        <w:numPr>
          <w:ilvl w:val="0"/>
          <w:numId w:val="50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503886">
        <w:rPr>
          <w:rFonts w:cstheme="minorHAnsi"/>
          <w:sz w:val="24"/>
          <w:szCs w:val="24"/>
        </w:rPr>
        <w:t>и</w:t>
      </w:r>
      <w:r w:rsidR="002A3514" w:rsidRPr="00503886">
        <w:rPr>
          <w:rFonts w:cstheme="minorHAnsi"/>
          <w:sz w:val="24"/>
          <w:szCs w:val="24"/>
        </w:rPr>
        <w:t xml:space="preserve">зменении в потребительских </w:t>
      </w:r>
      <w:r w:rsidRPr="00503886">
        <w:rPr>
          <w:rFonts w:cstheme="minorHAnsi"/>
          <w:sz w:val="24"/>
          <w:szCs w:val="24"/>
        </w:rPr>
        <w:t>расходах, вызванные</w:t>
      </w:r>
      <w:r w:rsidR="002A3514" w:rsidRPr="00503886">
        <w:rPr>
          <w:rFonts w:cstheme="minorHAnsi"/>
          <w:sz w:val="24"/>
          <w:szCs w:val="24"/>
        </w:rPr>
        <w:t xml:space="preserve"> изменением дохода</w:t>
      </w:r>
    </w:p>
    <w:p w14:paraId="1C170128" w14:textId="76913AB6" w:rsidR="002A3514" w:rsidRPr="00503886" w:rsidRDefault="00B7139B" w:rsidP="007F2F00">
      <w:pPr>
        <w:pStyle w:val="af0"/>
        <w:numPr>
          <w:ilvl w:val="0"/>
          <w:numId w:val="50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503886">
        <w:rPr>
          <w:rFonts w:cstheme="minorHAnsi"/>
          <w:sz w:val="24"/>
          <w:szCs w:val="24"/>
        </w:rPr>
        <w:t>кривая, которая</w:t>
      </w:r>
      <w:r w:rsidR="002A3514" w:rsidRPr="00503886">
        <w:rPr>
          <w:rFonts w:cstheme="minorHAnsi"/>
          <w:sz w:val="24"/>
          <w:szCs w:val="24"/>
        </w:rPr>
        <w:t xml:space="preserve"> характеризует </w:t>
      </w:r>
      <w:r w:rsidRPr="00503886">
        <w:rPr>
          <w:rFonts w:cstheme="minorHAnsi"/>
          <w:sz w:val="24"/>
          <w:szCs w:val="24"/>
        </w:rPr>
        <w:t>величину</w:t>
      </w:r>
      <w:r w:rsidR="002A3514" w:rsidRPr="00503886">
        <w:rPr>
          <w:rFonts w:cstheme="minorHAnsi"/>
          <w:sz w:val="24"/>
          <w:szCs w:val="24"/>
        </w:rPr>
        <w:t xml:space="preserve"> потребительских расходов при данном уровне доходов</w:t>
      </w:r>
    </w:p>
    <w:p w14:paraId="7914641A" w14:textId="68E4220E" w:rsidR="002A3514" w:rsidRPr="00503886" w:rsidRDefault="00B22AB9" w:rsidP="007F2F00">
      <w:pPr>
        <w:pStyle w:val="af0"/>
        <w:numPr>
          <w:ilvl w:val="0"/>
          <w:numId w:val="50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503886">
        <w:rPr>
          <w:rFonts w:cstheme="minorHAnsi"/>
          <w:sz w:val="24"/>
          <w:szCs w:val="24"/>
        </w:rPr>
        <w:t>*</w:t>
      </w:r>
      <w:r w:rsidR="00B7139B" w:rsidRPr="00503886">
        <w:rPr>
          <w:rFonts w:cstheme="minorHAnsi"/>
          <w:sz w:val="24"/>
          <w:szCs w:val="24"/>
        </w:rPr>
        <w:t>о</w:t>
      </w:r>
      <w:r w:rsidR="002A3514" w:rsidRPr="00503886">
        <w:rPr>
          <w:rFonts w:cstheme="minorHAnsi"/>
          <w:sz w:val="24"/>
          <w:szCs w:val="24"/>
        </w:rPr>
        <w:t>тношение прироста потребительских расходов на единицу прироста располагаемого дохода</w:t>
      </w:r>
    </w:p>
    <w:p w14:paraId="52D5CFEA" w14:textId="4C001188" w:rsidR="002A3514" w:rsidRPr="00503886" w:rsidRDefault="00B7139B" w:rsidP="007F2F00">
      <w:pPr>
        <w:pStyle w:val="af0"/>
        <w:numPr>
          <w:ilvl w:val="0"/>
          <w:numId w:val="50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503886">
        <w:rPr>
          <w:rFonts w:cstheme="minorHAnsi"/>
          <w:sz w:val="24"/>
          <w:szCs w:val="24"/>
        </w:rPr>
        <w:t>в</w:t>
      </w:r>
      <w:r w:rsidR="002A3514" w:rsidRPr="00503886">
        <w:rPr>
          <w:rFonts w:cstheme="minorHAnsi"/>
          <w:sz w:val="24"/>
          <w:szCs w:val="24"/>
        </w:rPr>
        <w:t>се предыдущие ответы не верны</w:t>
      </w:r>
    </w:p>
    <w:p w14:paraId="792D9181" w14:textId="77777777" w:rsidR="00B7139B" w:rsidRPr="00503886" w:rsidRDefault="00B7139B" w:rsidP="00B7139B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25123A22" w14:textId="0E071248" w:rsidR="002A3514" w:rsidRPr="00503886" w:rsidRDefault="002A3514" w:rsidP="002A3514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503886">
        <w:rPr>
          <w:rFonts w:cstheme="minorHAnsi"/>
          <w:b/>
          <w:sz w:val="24"/>
          <w:szCs w:val="24"/>
        </w:rPr>
        <w:t xml:space="preserve">10.Если люди не тратят весь свой доход на потребление и помещают </w:t>
      </w:r>
      <w:r w:rsidR="00B7139B" w:rsidRPr="00503886">
        <w:rPr>
          <w:rFonts w:cstheme="minorHAnsi"/>
          <w:b/>
          <w:sz w:val="24"/>
          <w:szCs w:val="24"/>
        </w:rPr>
        <w:t>неизрасходованную</w:t>
      </w:r>
      <w:r w:rsidRPr="00503886">
        <w:rPr>
          <w:rFonts w:cstheme="minorHAnsi"/>
          <w:b/>
          <w:sz w:val="24"/>
          <w:szCs w:val="24"/>
        </w:rPr>
        <w:t xml:space="preserve"> сумму в </w:t>
      </w:r>
      <w:r w:rsidR="00B7139B" w:rsidRPr="00503886">
        <w:rPr>
          <w:rFonts w:cstheme="minorHAnsi"/>
          <w:b/>
          <w:sz w:val="24"/>
          <w:szCs w:val="24"/>
        </w:rPr>
        <w:t>банк, то</w:t>
      </w:r>
      <w:r w:rsidRPr="00503886">
        <w:rPr>
          <w:rFonts w:cstheme="minorHAnsi"/>
          <w:b/>
          <w:sz w:val="24"/>
          <w:szCs w:val="24"/>
        </w:rPr>
        <w:t xml:space="preserve"> можно </w:t>
      </w:r>
      <w:r w:rsidR="00B7139B" w:rsidRPr="00503886">
        <w:rPr>
          <w:rFonts w:cstheme="minorHAnsi"/>
          <w:b/>
          <w:sz w:val="24"/>
          <w:szCs w:val="24"/>
        </w:rPr>
        <w:t>сказать, что</w:t>
      </w:r>
      <w:r w:rsidRPr="00503886">
        <w:rPr>
          <w:rFonts w:cstheme="minorHAnsi"/>
          <w:b/>
          <w:sz w:val="24"/>
          <w:szCs w:val="24"/>
        </w:rPr>
        <w:t xml:space="preserve"> они:</w:t>
      </w:r>
    </w:p>
    <w:p w14:paraId="26615960" w14:textId="252A7556" w:rsidR="002A3514" w:rsidRPr="00503886" w:rsidRDefault="00B22AB9" w:rsidP="007F2F00">
      <w:pPr>
        <w:pStyle w:val="af0"/>
        <w:numPr>
          <w:ilvl w:val="0"/>
          <w:numId w:val="51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503886">
        <w:rPr>
          <w:rFonts w:cstheme="minorHAnsi"/>
          <w:sz w:val="24"/>
          <w:szCs w:val="24"/>
        </w:rPr>
        <w:t>*</w:t>
      </w:r>
      <w:r w:rsidR="00B7139B" w:rsidRPr="00503886">
        <w:rPr>
          <w:rFonts w:cstheme="minorHAnsi"/>
          <w:sz w:val="24"/>
          <w:szCs w:val="24"/>
        </w:rPr>
        <w:t>сберегают, но</w:t>
      </w:r>
      <w:r w:rsidR="002A3514" w:rsidRPr="00503886">
        <w:rPr>
          <w:rFonts w:cstheme="minorHAnsi"/>
          <w:sz w:val="24"/>
          <w:szCs w:val="24"/>
        </w:rPr>
        <w:t xml:space="preserve"> не инвестируют</w:t>
      </w:r>
    </w:p>
    <w:p w14:paraId="79F1A5D4" w14:textId="44FE767A" w:rsidR="002A3514" w:rsidRPr="00503886" w:rsidRDefault="00B7139B" w:rsidP="007F2F00">
      <w:pPr>
        <w:pStyle w:val="af0"/>
        <w:numPr>
          <w:ilvl w:val="0"/>
          <w:numId w:val="51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503886">
        <w:rPr>
          <w:rFonts w:cstheme="minorHAnsi"/>
          <w:sz w:val="24"/>
          <w:szCs w:val="24"/>
        </w:rPr>
        <w:t>инвестируют, но</w:t>
      </w:r>
      <w:r w:rsidR="002A3514" w:rsidRPr="00503886">
        <w:rPr>
          <w:rFonts w:cstheme="minorHAnsi"/>
          <w:sz w:val="24"/>
          <w:szCs w:val="24"/>
        </w:rPr>
        <w:t xml:space="preserve"> не сберегают</w:t>
      </w:r>
    </w:p>
    <w:p w14:paraId="1922A5E5" w14:textId="7E364DAA" w:rsidR="002A3514" w:rsidRPr="00503886" w:rsidRDefault="00B7139B" w:rsidP="007F2F00">
      <w:pPr>
        <w:pStyle w:val="af0"/>
        <w:numPr>
          <w:ilvl w:val="0"/>
          <w:numId w:val="51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503886">
        <w:rPr>
          <w:rFonts w:cstheme="minorHAnsi"/>
          <w:sz w:val="24"/>
          <w:szCs w:val="24"/>
        </w:rPr>
        <w:t>н</w:t>
      </w:r>
      <w:r w:rsidR="002A3514" w:rsidRPr="00503886">
        <w:rPr>
          <w:rFonts w:cstheme="minorHAnsi"/>
          <w:sz w:val="24"/>
          <w:szCs w:val="24"/>
        </w:rPr>
        <w:t>е сберегают и не инвестируют</w:t>
      </w:r>
    </w:p>
    <w:p w14:paraId="1D186306" w14:textId="2EC70C2A" w:rsidR="002A3514" w:rsidRPr="00503886" w:rsidRDefault="00B7139B" w:rsidP="007F2F00">
      <w:pPr>
        <w:pStyle w:val="af0"/>
        <w:numPr>
          <w:ilvl w:val="0"/>
          <w:numId w:val="51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503886">
        <w:rPr>
          <w:rFonts w:cstheme="minorHAnsi"/>
          <w:sz w:val="24"/>
          <w:szCs w:val="24"/>
        </w:rPr>
        <w:t>с</w:t>
      </w:r>
      <w:r w:rsidR="002A3514" w:rsidRPr="00503886">
        <w:rPr>
          <w:rFonts w:cstheme="minorHAnsi"/>
          <w:sz w:val="24"/>
          <w:szCs w:val="24"/>
        </w:rPr>
        <w:t xml:space="preserve">берегают и </w:t>
      </w:r>
      <w:r w:rsidRPr="00503886">
        <w:rPr>
          <w:rFonts w:cstheme="minorHAnsi"/>
          <w:sz w:val="24"/>
          <w:szCs w:val="24"/>
        </w:rPr>
        <w:t>инвестируют</w:t>
      </w:r>
    </w:p>
    <w:p w14:paraId="01A1019E" w14:textId="77777777" w:rsidR="00B7139B" w:rsidRPr="00503886" w:rsidRDefault="00B7139B" w:rsidP="00B7139B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6E4BA5E8" w14:textId="0B3252B2" w:rsidR="00734B47" w:rsidRPr="00503886" w:rsidRDefault="002A3514" w:rsidP="00734B47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503886">
        <w:rPr>
          <w:rFonts w:cstheme="minorHAnsi"/>
          <w:b/>
          <w:sz w:val="24"/>
          <w:szCs w:val="24"/>
        </w:rPr>
        <w:t>Тема 6. Макроэкономическая нестабильность рыночной экономики.</w:t>
      </w:r>
    </w:p>
    <w:p w14:paraId="22EA2371" w14:textId="77777777" w:rsidR="00B7139B" w:rsidRPr="00503886" w:rsidRDefault="00B7139B" w:rsidP="00734B47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249B4052" w14:textId="0209EA67" w:rsidR="002A3514" w:rsidRPr="00503886" w:rsidRDefault="002A3514" w:rsidP="00734B47">
      <w:pPr>
        <w:spacing w:after="0" w:line="240" w:lineRule="auto"/>
        <w:jc w:val="both"/>
        <w:rPr>
          <w:rFonts w:cstheme="minorHAnsi"/>
          <w:b/>
          <w:sz w:val="24"/>
          <w:szCs w:val="24"/>
          <w:lang w:val="en-US"/>
        </w:rPr>
      </w:pPr>
      <w:r w:rsidRPr="00503886">
        <w:rPr>
          <w:rFonts w:cstheme="minorHAnsi"/>
          <w:b/>
          <w:sz w:val="24"/>
          <w:szCs w:val="24"/>
        </w:rPr>
        <w:t>1.Стагфляция имеет место при</w:t>
      </w:r>
      <w:r w:rsidRPr="00503886">
        <w:rPr>
          <w:rFonts w:cstheme="minorHAnsi"/>
          <w:b/>
          <w:sz w:val="24"/>
          <w:szCs w:val="24"/>
          <w:lang w:val="en-US"/>
        </w:rPr>
        <w:t>:</w:t>
      </w:r>
    </w:p>
    <w:p w14:paraId="12F2F71B" w14:textId="0ADB42DC" w:rsidR="002A3514" w:rsidRPr="00503886" w:rsidRDefault="00B7139B" w:rsidP="007F2F00">
      <w:pPr>
        <w:pStyle w:val="af0"/>
        <w:numPr>
          <w:ilvl w:val="0"/>
          <w:numId w:val="52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503886">
        <w:rPr>
          <w:rFonts w:cstheme="minorHAnsi"/>
          <w:sz w:val="24"/>
          <w:szCs w:val="24"/>
        </w:rPr>
        <w:t>п</w:t>
      </w:r>
      <w:r w:rsidR="002A3514" w:rsidRPr="00503886">
        <w:rPr>
          <w:rFonts w:cstheme="minorHAnsi"/>
          <w:sz w:val="24"/>
          <w:szCs w:val="24"/>
        </w:rPr>
        <w:t>овышении уровня цен и снижения уровня безработицы</w:t>
      </w:r>
    </w:p>
    <w:p w14:paraId="67FEA374" w14:textId="674EFC35" w:rsidR="002A3514" w:rsidRPr="00503886" w:rsidRDefault="00B7139B" w:rsidP="007F2F00">
      <w:pPr>
        <w:pStyle w:val="af0"/>
        <w:numPr>
          <w:ilvl w:val="0"/>
          <w:numId w:val="52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503886">
        <w:rPr>
          <w:rFonts w:cstheme="minorHAnsi"/>
          <w:sz w:val="24"/>
          <w:szCs w:val="24"/>
        </w:rPr>
        <w:t>п</w:t>
      </w:r>
      <w:r w:rsidR="002A3514" w:rsidRPr="00503886">
        <w:rPr>
          <w:rFonts w:cstheme="minorHAnsi"/>
          <w:sz w:val="24"/>
          <w:szCs w:val="24"/>
        </w:rPr>
        <w:t>овышения уровня цен и повышения уровня безработицы</w:t>
      </w:r>
    </w:p>
    <w:p w14:paraId="6AB5FABF" w14:textId="795FBEEC" w:rsidR="002A3514" w:rsidRPr="00503886" w:rsidRDefault="00B7139B" w:rsidP="007F2F00">
      <w:pPr>
        <w:pStyle w:val="af0"/>
        <w:numPr>
          <w:ilvl w:val="0"/>
          <w:numId w:val="52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503886">
        <w:rPr>
          <w:rFonts w:cstheme="minorHAnsi"/>
          <w:sz w:val="24"/>
          <w:szCs w:val="24"/>
        </w:rPr>
        <w:t>*п</w:t>
      </w:r>
      <w:r w:rsidR="002A3514" w:rsidRPr="00503886">
        <w:rPr>
          <w:rFonts w:cstheme="minorHAnsi"/>
          <w:sz w:val="24"/>
          <w:szCs w:val="24"/>
        </w:rPr>
        <w:t>овышения уровня цен в условиях спада экономики</w:t>
      </w:r>
    </w:p>
    <w:p w14:paraId="66739DA0" w14:textId="64CF5948" w:rsidR="002A3514" w:rsidRPr="00503886" w:rsidRDefault="00B7139B" w:rsidP="007F2F00">
      <w:pPr>
        <w:pStyle w:val="af0"/>
        <w:numPr>
          <w:ilvl w:val="0"/>
          <w:numId w:val="52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503886">
        <w:rPr>
          <w:rFonts w:cstheme="minorHAnsi"/>
          <w:sz w:val="24"/>
          <w:szCs w:val="24"/>
        </w:rPr>
        <w:t>с</w:t>
      </w:r>
      <w:r w:rsidR="002A3514" w:rsidRPr="00503886">
        <w:rPr>
          <w:rFonts w:cstheme="minorHAnsi"/>
          <w:sz w:val="24"/>
          <w:szCs w:val="24"/>
        </w:rPr>
        <w:t>балансированном росте цен</w:t>
      </w:r>
    </w:p>
    <w:p w14:paraId="3600CC71" w14:textId="77777777" w:rsidR="00B7139B" w:rsidRPr="00503886" w:rsidRDefault="00B7139B" w:rsidP="00B7139B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4C6A2F42" w14:textId="07FE6A0A" w:rsidR="002A3514" w:rsidRPr="00503886" w:rsidRDefault="002A3514" w:rsidP="002A3514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503886">
        <w:rPr>
          <w:rFonts w:cstheme="minorHAnsi"/>
          <w:b/>
          <w:sz w:val="24"/>
          <w:szCs w:val="24"/>
        </w:rPr>
        <w:t>2.Автором теории длинных вол является:</w:t>
      </w:r>
    </w:p>
    <w:p w14:paraId="3E84CECD" w14:textId="4335CEEC" w:rsidR="002A3514" w:rsidRPr="00503886" w:rsidRDefault="004C3D78" w:rsidP="007F2F00">
      <w:pPr>
        <w:pStyle w:val="af0"/>
        <w:numPr>
          <w:ilvl w:val="0"/>
          <w:numId w:val="53"/>
        </w:numPr>
        <w:spacing w:after="0" w:line="240" w:lineRule="auto"/>
        <w:jc w:val="both"/>
        <w:rPr>
          <w:rFonts w:cstheme="minorHAnsi"/>
          <w:sz w:val="24"/>
          <w:szCs w:val="24"/>
        </w:rPr>
      </w:pPr>
      <w:proofErr w:type="spellStart"/>
      <w:r w:rsidRPr="00503886">
        <w:rPr>
          <w:rFonts w:cstheme="minorHAnsi"/>
          <w:sz w:val="24"/>
          <w:szCs w:val="24"/>
          <w:lang w:val="en-US"/>
        </w:rPr>
        <w:t>С.Кузнец</w:t>
      </w:r>
      <w:proofErr w:type="spellEnd"/>
    </w:p>
    <w:p w14:paraId="432024EF" w14:textId="60A7DD85" w:rsidR="004C3D78" w:rsidRPr="00503886" w:rsidRDefault="00B7139B" w:rsidP="007F2F00">
      <w:pPr>
        <w:pStyle w:val="af0"/>
        <w:numPr>
          <w:ilvl w:val="0"/>
          <w:numId w:val="53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503886">
        <w:rPr>
          <w:rFonts w:cstheme="minorHAnsi"/>
          <w:sz w:val="24"/>
          <w:szCs w:val="24"/>
        </w:rPr>
        <w:t>*</w:t>
      </w:r>
      <w:proofErr w:type="gramStart"/>
      <w:r w:rsidR="004C3D78" w:rsidRPr="00503886">
        <w:rPr>
          <w:rFonts w:cstheme="minorHAnsi"/>
          <w:sz w:val="24"/>
          <w:szCs w:val="24"/>
        </w:rPr>
        <w:t>Н.Д</w:t>
      </w:r>
      <w:proofErr w:type="gramEnd"/>
      <w:r w:rsidR="004C3D78" w:rsidRPr="00503886">
        <w:rPr>
          <w:rFonts w:cstheme="minorHAnsi"/>
          <w:sz w:val="24"/>
          <w:szCs w:val="24"/>
        </w:rPr>
        <w:t xml:space="preserve"> Кондратьев</w:t>
      </w:r>
    </w:p>
    <w:p w14:paraId="0250155F" w14:textId="57820390" w:rsidR="004C3D78" w:rsidRPr="00503886" w:rsidRDefault="004C3D78" w:rsidP="007F2F00">
      <w:pPr>
        <w:pStyle w:val="af0"/>
        <w:numPr>
          <w:ilvl w:val="0"/>
          <w:numId w:val="53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503886">
        <w:rPr>
          <w:rFonts w:cstheme="minorHAnsi"/>
          <w:sz w:val="24"/>
          <w:szCs w:val="24"/>
        </w:rPr>
        <w:t>Дж. Кейнс</w:t>
      </w:r>
    </w:p>
    <w:p w14:paraId="0CFCC0ED" w14:textId="0056A4CD" w:rsidR="004C3D78" w:rsidRPr="00503886" w:rsidRDefault="004C3D78" w:rsidP="007F2F00">
      <w:pPr>
        <w:pStyle w:val="af0"/>
        <w:numPr>
          <w:ilvl w:val="0"/>
          <w:numId w:val="53"/>
        </w:numPr>
        <w:spacing w:after="0" w:line="240" w:lineRule="auto"/>
        <w:jc w:val="both"/>
        <w:rPr>
          <w:rFonts w:cstheme="minorHAnsi"/>
          <w:sz w:val="24"/>
          <w:szCs w:val="24"/>
        </w:rPr>
      </w:pPr>
      <w:proofErr w:type="spellStart"/>
      <w:r w:rsidRPr="00503886">
        <w:rPr>
          <w:rFonts w:cstheme="minorHAnsi"/>
          <w:sz w:val="24"/>
          <w:szCs w:val="24"/>
        </w:rPr>
        <w:t>В.Леонтев</w:t>
      </w:r>
      <w:proofErr w:type="spellEnd"/>
    </w:p>
    <w:p w14:paraId="31CF7F62" w14:textId="04722DC1" w:rsidR="004C3D78" w:rsidRPr="00503886" w:rsidRDefault="004C3D78" w:rsidP="007F2F00">
      <w:pPr>
        <w:pStyle w:val="af0"/>
        <w:numPr>
          <w:ilvl w:val="0"/>
          <w:numId w:val="53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503886">
        <w:rPr>
          <w:rFonts w:cstheme="minorHAnsi"/>
          <w:sz w:val="24"/>
          <w:szCs w:val="24"/>
        </w:rPr>
        <w:t>А. Маршалл</w:t>
      </w:r>
    </w:p>
    <w:p w14:paraId="2532AAE6" w14:textId="77777777" w:rsidR="00B7139B" w:rsidRPr="00503886" w:rsidRDefault="00B7139B" w:rsidP="00B7139B">
      <w:pPr>
        <w:pStyle w:val="af0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16FD09EB" w14:textId="715A155B" w:rsidR="004C3D78" w:rsidRPr="00503886" w:rsidRDefault="004C3D78" w:rsidP="004C3D78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503886">
        <w:rPr>
          <w:rFonts w:cstheme="minorHAnsi"/>
          <w:b/>
          <w:sz w:val="24"/>
          <w:szCs w:val="24"/>
        </w:rPr>
        <w:lastRenderedPageBreak/>
        <w:t xml:space="preserve">3.Длинноволновые циклы </w:t>
      </w:r>
      <w:r w:rsidR="00B7139B" w:rsidRPr="00503886">
        <w:rPr>
          <w:rFonts w:cstheme="minorHAnsi"/>
          <w:b/>
          <w:sz w:val="24"/>
          <w:szCs w:val="24"/>
        </w:rPr>
        <w:t>порождаются</w:t>
      </w:r>
      <w:r w:rsidRPr="00503886">
        <w:rPr>
          <w:rFonts w:cstheme="minorHAnsi"/>
          <w:b/>
          <w:sz w:val="24"/>
          <w:szCs w:val="24"/>
        </w:rPr>
        <w:t xml:space="preserve"> в результате:</w:t>
      </w:r>
    </w:p>
    <w:p w14:paraId="0D8DC261" w14:textId="36363970" w:rsidR="004C3D78" w:rsidRPr="00503886" w:rsidRDefault="00B7139B" w:rsidP="007F2F00">
      <w:pPr>
        <w:pStyle w:val="af0"/>
        <w:numPr>
          <w:ilvl w:val="0"/>
          <w:numId w:val="54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503886">
        <w:rPr>
          <w:rFonts w:cstheme="minorHAnsi"/>
          <w:sz w:val="24"/>
          <w:szCs w:val="24"/>
        </w:rPr>
        <w:t>н</w:t>
      </w:r>
      <w:r w:rsidR="004C3D78" w:rsidRPr="00503886">
        <w:rPr>
          <w:rFonts w:cstheme="minorHAnsi"/>
          <w:sz w:val="24"/>
          <w:szCs w:val="24"/>
        </w:rPr>
        <w:t xml:space="preserve">еравномерности спроса в </w:t>
      </w:r>
      <w:r w:rsidRPr="00503886">
        <w:rPr>
          <w:rFonts w:cstheme="minorHAnsi"/>
          <w:sz w:val="24"/>
          <w:szCs w:val="24"/>
        </w:rPr>
        <w:t>жилищном</w:t>
      </w:r>
      <w:r w:rsidR="004C3D78" w:rsidRPr="00503886">
        <w:rPr>
          <w:rFonts w:cstheme="minorHAnsi"/>
          <w:sz w:val="24"/>
          <w:szCs w:val="24"/>
        </w:rPr>
        <w:t xml:space="preserve"> строительстве</w:t>
      </w:r>
    </w:p>
    <w:p w14:paraId="3C895A8A" w14:textId="7679B72D" w:rsidR="004C3D78" w:rsidRPr="00503886" w:rsidRDefault="00B7139B" w:rsidP="007F2F00">
      <w:pPr>
        <w:pStyle w:val="af0"/>
        <w:numPr>
          <w:ilvl w:val="0"/>
          <w:numId w:val="54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503886">
        <w:rPr>
          <w:rFonts w:cstheme="minorHAnsi"/>
          <w:sz w:val="24"/>
          <w:szCs w:val="24"/>
        </w:rPr>
        <w:t>н</w:t>
      </w:r>
      <w:r w:rsidR="004C3D78" w:rsidRPr="00503886">
        <w:rPr>
          <w:rFonts w:cstheme="minorHAnsi"/>
          <w:sz w:val="24"/>
          <w:szCs w:val="24"/>
        </w:rPr>
        <w:t>еравномерности воспроизводства основного капитала</w:t>
      </w:r>
    </w:p>
    <w:p w14:paraId="686E2B04" w14:textId="2BCB6C27" w:rsidR="004C3D78" w:rsidRPr="00503886" w:rsidRDefault="00B7139B" w:rsidP="007F2F00">
      <w:pPr>
        <w:pStyle w:val="af0"/>
        <w:numPr>
          <w:ilvl w:val="0"/>
          <w:numId w:val="54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503886">
        <w:rPr>
          <w:rFonts w:cstheme="minorHAnsi"/>
          <w:sz w:val="24"/>
          <w:szCs w:val="24"/>
        </w:rPr>
        <w:t>*н</w:t>
      </w:r>
      <w:r w:rsidR="004C3D78" w:rsidRPr="00503886">
        <w:rPr>
          <w:rFonts w:cstheme="minorHAnsi"/>
          <w:sz w:val="24"/>
          <w:szCs w:val="24"/>
        </w:rPr>
        <w:t xml:space="preserve">аучных </w:t>
      </w:r>
      <w:r w:rsidRPr="00503886">
        <w:rPr>
          <w:rFonts w:cstheme="minorHAnsi"/>
          <w:sz w:val="24"/>
          <w:szCs w:val="24"/>
        </w:rPr>
        <w:t>открытий, внедрения</w:t>
      </w:r>
      <w:r w:rsidR="004C3D78" w:rsidRPr="00503886">
        <w:rPr>
          <w:rFonts w:cstheme="minorHAnsi"/>
          <w:sz w:val="24"/>
          <w:szCs w:val="24"/>
        </w:rPr>
        <w:t xml:space="preserve"> в производство новых методов организации труда</w:t>
      </w:r>
    </w:p>
    <w:p w14:paraId="48ABA980" w14:textId="02770A1B" w:rsidR="004C3D78" w:rsidRPr="00503886" w:rsidRDefault="00B7139B" w:rsidP="007F2F00">
      <w:pPr>
        <w:pStyle w:val="af0"/>
        <w:numPr>
          <w:ilvl w:val="0"/>
          <w:numId w:val="54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503886">
        <w:rPr>
          <w:rFonts w:cstheme="minorHAnsi"/>
          <w:sz w:val="24"/>
          <w:szCs w:val="24"/>
        </w:rPr>
        <w:t>н</w:t>
      </w:r>
      <w:r w:rsidR="004C3D78" w:rsidRPr="00503886">
        <w:rPr>
          <w:rFonts w:cstheme="minorHAnsi"/>
          <w:sz w:val="24"/>
          <w:szCs w:val="24"/>
        </w:rPr>
        <w:t>еравномерности воспроизводства оборотного капитала</w:t>
      </w:r>
    </w:p>
    <w:p w14:paraId="6E6435C7" w14:textId="48C0191B" w:rsidR="004C3D78" w:rsidRPr="00503886" w:rsidRDefault="004C3D78" w:rsidP="004C3D78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503886">
        <w:rPr>
          <w:rFonts w:cstheme="minorHAnsi"/>
          <w:b/>
          <w:sz w:val="24"/>
          <w:szCs w:val="24"/>
        </w:rPr>
        <w:t xml:space="preserve">4.Уровень безработицы рассчитывается как численность </w:t>
      </w:r>
      <w:proofErr w:type="spellStart"/>
      <w:proofErr w:type="gramStart"/>
      <w:r w:rsidRPr="00503886">
        <w:rPr>
          <w:rFonts w:cstheme="minorHAnsi"/>
          <w:b/>
          <w:sz w:val="24"/>
          <w:szCs w:val="24"/>
        </w:rPr>
        <w:t>безработных,деленное</w:t>
      </w:r>
      <w:proofErr w:type="spellEnd"/>
      <w:proofErr w:type="gramEnd"/>
      <w:r w:rsidRPr="00503886">
        <w:rPr>
          <w:rFonts w:cstheme="minorHAnsi"/>
          <w:b/>
          <w:sz w:val="24"/>
          <w:szCs w:val="24"/>
        </w:rPr>
        <w:t xml:space="preserve"> на численность:</w:t>
      </w:r>
    </w:p>
    <w:p w14:paraId="1F924079" w14:textId="5852C6A1" w:rsidR="004C3D78" w:rsidRPr="00503886" w:rsidRDefault="00B7139B" w:rsidP="007F2F00">
      <w:pPr>
        <w:pStyle w:val="af0"/>
        <w:numPr>
          <w:ilvl w:val="0"/>
          <w:numId w:val="55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503886">
        <w:rPr>
          <w:rFonts w:cstheme="minorHAnsi"/>
          <w:sz w:val="24"/>
          <w:szCs w:val="24"/>
        </w:rPr>
        <w:t>з</w:t>
      </w:r>
      <w:r w:rsidR="004C3D78" w:rsidRPr="00503886">
        <w:rPr>
          <w:rFonts w:cstheme="minorHAnsi"/>
          <w:sz w:val="24"/>
          <w:szCs w:val="24"/>
        </w:rPr>
        <w:t xml:space="preserve">анятых </w:t>
      </w:r>
    </w:p>
    <w:p w14:paraId="1F612F91" w14:textId="254DFEFD" w:rsidR="004C3D78" w:rsidRPr="00503886" w:rsidRDefault="00B7139B" w:rsidP="007F2F00">
      <w:pPr>
        <w:pStyle w:val="af0"/>
        <w:numPr>
          <w:ilvl w:val="0"/>
          <w:numId w:val="55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503886">
        <w:rPr>
          <w:rFonts w:cstheme="minorHAnsi"/>
          <w:sz w:val="24"/>
          <w:szCs w:val="24"/>
        </w:rPr>
        <w:t>в</w:t>
      </w:r>
      <w:r w:rsidR="004C3D78" w:rsidRPr="00503886">
        <w:rPr>
          <w:rFonts w:cstheme="minorHAnsi"/>
          <w:sz w:val="24"/>
          <w:szCs w:val="24"/>
        </w:rPr>
        <w:t>сего населения страны</w:t>
      </w:r>
    </w:p>
    <w:p w14:paraId="15F02ACD" w14:textId="53C77079" w:rsidR="004C3D78" w:rsidRPr="00503886" w:rsidRDefault="00B7139B" w:rsidP="007F2F00">
      <w:pPr>
        <w:pStyle w:val="af0"/>
        <w:numPr>
          <w:ilvl w:val="0"/>
          <w:numId w:val="55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503886">
        <w:rPr>
          <w:rFonts w:cstheme="minorHAnsi"/>
          <w:sz w:val="24"/>
          <w:szCs w:val="24"/>
        </w:rPr>
        <w:t>*э</w:t>
      </w:r>
      <w:r w:rsidR="004C3D78" w:rsidRPr="00503886">
        <w:rPr>
          <w:rFonts w:cstheme="minorHAnsi"/>
          <w:sz w:val="24"/>
          <w:szCs w:val="24"/>
        </w:rPr>
        <w:t>кономически активного населения</w:t>
      </w:r>
    </w:p>
    <w:p w14:paraId="0AC31892" w14:textId="7EE7CD87" w:rsidR="004C3D78" w:rsidRPr="00503886" w:rsidRDefault="00B7139B" w:rsidP="007F2F00">
      <w:pPr>
        <w:pStyle w:val="af0"/>
        <w:numPr>
          <w:ilvl w:val="0"/>
          <w:numId w:val="55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503886">
        <w:rPr>
          <w:rFonts w:cstheme="minorHAnsi"/>
          <w:sz w:val="24"/>
          <w:szCs w:val="24"/>
        </w:rPr>
        <w:t>в</w:t>
      </w:r>
      <w:r w:rsidR="004C3D78" w:rsidRPr="00503886">
        <w:rPr>
          <w:rFonts w:cstheme="minorHAnsi"/>
          <w:sz w:val="24"/>
          <w:szCs w:val="24"/>
        </w:rPr>
        <w:t>сего трудоспособного населения</w:t>
      </w:r>
    </w:p>
    <w:p w14:paraId="374FC1CC" w14:textId="6C6B32AA" w:rsidR="004C3D78" w:rsidRPr="00503886" w:rsidRDefault="00B7139B" w:rsidP="007F2F00">
      <w:pPr>
        <w:pStyle w:val="af0"/>
        <w:numPr>
          <w:ilvl w:val="0"/>
          <w:numId w:val="55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503886">
        <w:rPr>
          <w:rFonts w:cstheme="minorHAnsi"/>
          <w:sz w:val="24"/>
          <w:szCs w:val="24"/>
        </w:rPr>
        <w:t>в</w:t>
      </w:r>
      <w:r w:rsidR="004C3D78" w:rsidRPr="00503886">
        <w:rPr>
          <w:rFonts w:cstheme="minorHAnsi"/>
          <w:sz w:val="24"/>
          <w:szCs w:val="24"/>
        </w:rPr>
        <w:t>ерны отве</w:t>
      </w:r>
      <w:r w:rsidRPr="00503886">
        <w:rPr>
          <w:rFonts w:cstheme="minorHAnsi"/>
          <w:sz w:val="24"/>
          <w:szCs w:val="24"/>
        </w:rPr>
        <w:t>ты</w:t>
      </w:r>
      <w:r w:rsidR="00FD6957" w:rsidRPr="00503886">
        <w:rPr>
          <w:rFonts w:cstheme="minorHAnsi"/>
          <w:sz w:val="24"/>
          <w:szCs w:val="24"/>
        </w:rPr>
        <w:t>:</w:t>
      </w:r>
      <w:r w:rsidRPr="00503886">
        <w:rPr>
          <w:rFonts w:cstheme="minorHAnsi"/>
          <w:sz w:val="24"/>
          <w:szCs w:val="24"/>
        </w:rPr>
        <w:t xml:space="preserve"> а и </w:t>
      </w:r>
      <w:r w:rsidR="004C3D78" w:rsidRPr="00503886">
        <w:rPr>
          <w:rFonts w:cstheme="minorHAnsi"/>
          <w:sz w:val="24"/>
          <w:szCs w:val="24"/>
          <w:lang w:val="en-US"/>
        </w:rPr>
        <w:t>d</w:t>
      </w:r>
    </w:p>
    <w:p w14:paraId="557CCEDA" w14:textId="77777777" w:rsidR="00B7139B" w:rsidRPr="00503886" w:rsidRDefault="00B7139B" w:rsidP="00B7139B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4D285B7A" w14:textId="3D51CB69" w:rsidR="004C3D78" w:rsidRPr="00503886" w:rsidRDefault="004C3D78" w:rsidP="004C3D78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503886">
        <w:rPr>
          <w:rFonts w:cstheme="minorHAnsi"/>
          <w:b/>
          <w:sz w:val="24"/>
          <w:szCs w:val="24"/>
        </w:rPr>
        <w:t xml:space="preserve">5.Фазе </w:t>
      </w:r>
      <w:r w:rsidR="00B7139B" w:rsidRPr="00503886">
        <w:rPr>
          <w:rFonts w:cstheme="minorHAnsi"/>
          <w:b/>
          <w:sz w:val="24"/>
          <w:szCs w:val="24"/>
        </w:rPr>
        <w:t>экономического кризиса,</w:t>
      </w:r>
      <w:r w:rsidRPr="00503886">
        <w:rPr>
          <w:rFonts w:cstheme="minorHAnsi"/>
          <w:b/>
          <w:sz w:val="24"/>
          <w:szCs w:val="24"/>
        </w:rPr>
        <w:t xml:space="preserve"> сопровождающегося </w:t>
      </w:r>
      <w:proofErr w:type="spellStart"/>
      <w:r w:rsidRPr="00503886">
        <w:rPr>
          <w:rFonts w:cstheme="minorHAnsi"/>
          <w:b/>
          <w:sz w:val="24"/>
          <w:szCs w:val="24"/>
        </w:rPr>
        <w:t>стагфляционным</w:t>
      </w:r>
      <w:proofErr w:type="spellEnd"/>
      <w:r w:rsidRPr="00503886">
        <w:rPr>
          <w:rFonts w:cstheme="minorHAnsi"/>
          <w:b/>
          <w:sz w:val="24"/>
          <w:szCs w:val="24"/>
        </w:rPr>
        <w:t xml:space="preserve"> процессом соответствует:</w:t>
      </w:r>
    </w:p>
    <w:p w14:paraId="5D31E13A" w14:textId="0837A10B" w:rsidR="004C3D78" w:rsidRPr="00503886" w:rsidRDefault="00B7139B" w:rsidP="007F2F00">
      <w:pPr>
        <w:pStyle w:val="af0"/>
        <w:numPr>
          <w:ilvl w:val="0"/>
          <w:numId w:val="56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503886">
        <w:rPr>
          <w:rFonts w:cstheme="minorHAnsi"/>
          <w:sz w:val="24"/>
          <w:szCs w:val="24"/>
        </w:rPr>
        <w:t>р</w:t>
      </w:r>
      <w:r w:rsidR="004C3D78" w:rsidRPr="00503886">
        <w:rPr>
          <w:rFonts w:cstheme="minorHAnsi"/>
          <w:sz w:val="24"/>
          <w:szCs w:val="24"/>
        </w:rPr>
        <w:t>ост курса акций</w:t>
      </w:r>
    </w:p>
    <w:p w14:paraId="2C55EDF2" w14:textId="2EDFEC7E" w:rsidR="004C3D78" w:rsidRPr="00503886" w:rsidRDefault="00B7139B" w:rsidP="007F2F00">
      <w:pPr>
        <w:pStyle w:val="af0"/>
        <w:numPr>
          <w:ilvl w:val="0"/>
          <w:numId w:val="56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503886">
        <w:rPr>
          <w:rFonts w:cstheme="minorHAnsi"/>
          <w:sz w:val="24"/>
          <w:szCs w:val="24"/>
        </w:rPr>
        <w:t>с</w:t>
      </w:r>
      <w:r w:rsidR="004C3D78" w:rsidRPr="00503886">
        <w:rPr>
          <w:rFonts w:cstheme="minorHAnsi"/>
          <w:sz w:val="24"/>
          <w:szCs w:val="24"/>
        </w:rPr>
        <w:t xml:space="preserve">окращение </w:t>
      </w:r>
      <w:r w:rsidRPr="00503886">
        <w:rPr>
          <w:rFonts w:cstheme="minorHAnsi"/>
          <w:sz w:val="24"/>
          <w:szCs w:val="24"/>
        </w:rPr>
        <w:t>объёма</w:t>
      </w:r>
      <w:r w:rsidR="004C3D78" w:rsidRPr="00503886">
        <w:rPr>
          <w:rFonts w:cstheme="minorHAnsi"/>
          <w:sz w:val="24"/>
          <w:szCs w:val="24"/>
        </w:rPr>
        <w:t xml:space="preserve"> выплат </w:t>
      </w:r>
      <w:r w:rsidRPr="00503886">
        <w:rPr>
          <w:rFonts w:cstheme="minorHAnsi"/>
          <w:sz w:val="24"/>
          <w:szCs w:val="24"/>
        </w:rPr>
        <w:t>объёма</w:t>
      </w:r>
      <w:r w:rsidR="004C3D78" w:rsidRPr="00503886">
        <w:rPr>
          <w:rFonts w:cstheme="minorHAnsi"/>
          <w:sz w:val="24"/>
          <w:szCs w:val="24"/>
        </w:rPr>
        <w:t xml:space="preserve"> по безработице</w:t>
      </w:r>
    </w:p>
    <w:p w14:paraId="2E708090" w14:textId="4A5244FF" w:rsidR="004C3D78" w:rsidRPr="00503886" w:rsidRDefault="00B7139B" w:rsidP="007F2F00">
      <w:pPr>
        <w:pStyle w:val="af0"/>
        <w:numPr>
          <w:ilvl w:val="0"/>
          <w:numId w:val="56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503886">
        <w:rPr>
          <w:rFonts w:cstheme="minorHAnsi"/>
          <w:sz w:val="24"/>
          <w:szCs w:val="24"/>
        </w:rPr>
        <w:t>п</w:t>
      </w:r>
      <w:r w:rsidR="004C3D78" w:rsidRPr="00503886">
        <w:rPr>
          <w:rFonts w:cstheme="minorHAnsi"/>
          <w:sz w:val="24"/>
          <w:szCs w:val="24"/>
        </w:rPr>
        <w:t>адение процентной ставки</w:t>
      </w:r>
    </w:p>
    <w:p w14:paraId="4F1563D5" w14:textId="6364532A" w:rsidR="004C3D78" w:rsidRPr="00503886" w:rsidRDefault="00B7139B" w:rsidP="007F2F00">
      <w:pPr>
        <w:pStyle w:val="af0"/>
        <w:numPr>
          <w:ilvl w:val="0"/>
          <w:numId w:val="56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503886">
        <w:rPr>
          <w:rFonts w:cstheme="minorHAnsi"/>
          <w:sz w:val="24"/>
          <w:szCs w:val="24"/>
        </w:rPr>
        <w:t>р</w:t>
      </w:r>
      <w:r w:rsidR="004C3D78" w:rsidRPr="00503886">
        <w:rPr>
          <w:rFonts w:cstheme="minorHAnsi"/>
          <w:sz w:val="24"/>
          <w:szCs w:val="24"/>
        </w:rPr>
        <w:t>ост цен на предметы роскоши</w:t>
      </w:r>
    </w:p>
    <w:p w14:paraId="4D565A80" w14:textId="5F805D3C" w:rsidR="004C3D78" w:rsidRPr="00503886" w:rsidRDefault="00B7139B" w:rsidP="007F2F00">
      <w:pPr>
        <w:pStyle w:val="af0"/>
        <w:numPr>
          <w:ilvl w:val="0"/>
          <w:numId w:val="56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503886">
        <w:rPr>
          <w:rFonts w:cstheme="minorHAnsi"/>
          <w:sz w:val="24"/>
          <w:szCs w:val="24"/>
        </w:rPr>
        <w:t>*и</w:t>
      </w:r>
      <w:r w:rsidR="004C3D78" w:rsidRPr="00503886">
        <w:rPr>
          <w:rFonts w:cstheme="minorHAnsi"/>
          <w:sz w:val="24"/>
          <w:szCs w:val="24"/>
        </w:rPr>
        <w:t>нфляция</w:t>
      </w:r>
    </w:p>
    <w:p w14:paraId="77A83731" w14:textId="77777777" w:rsidR="00B7139B" w:rsidRPr="00503886" w:rsidRDefault="00B7139B" w:rsidP="00B7139B">
      <w:pPr>
        <w:pStyle w:val="af0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56848944" w14:textId="1926338B" w:rsidR="004C3D78" w:rsidRPr="00503886" w:rsidRDefault="004C3D78" w:rsidP="004C3D78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503886">
        <w:rPr>
          <w:rFonts w:cstheme="minorHAnsi"/>
          <w:b/>
          <w:sz w:val="24"/>
          <w:szCs w:val="24"/>
        </w:rPr>
        <w:t>6.Что является материальной основой выхода из кризиса?</w:t>
      </w:r>
    </w:p>
    <w:p w14:paraId="0D1FD475" w14:textId="253C5D4B" w:rsidR="004C3D78" w:rsidRPr="00503886" w:rsidRDefault="00B7139B" w:rsidP="007F2F00">
      <w:pPr>
        <w:pStyle w:val="af0"/>
        <w:numPr>
          <w:ilvl w:val="0"/>
          <w:numId w:val="57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503886">
        <w:rPr>
          <w:rFonts w:cstheme="minorHAnsi"/>
          <w:sz w:val="24"/>
          <w:szCs w:val="24"/>
        </w:rPr>
        <w:t>с</w:t>
      </w:r>
      <w:r w:rsidR="004C3D78" w:rsidRPr="00503886">
        <w:rPr>
          <w:rFonts w:cstheme="minorHAnsi"/>
          <w:sz w:val="24"/>
          <w:szCs w:val="24"/>
        </w:rPr>
        <w:t>нижение цен</w:t>
      </w:r>
    </w:p>
    <w:p w14:paraId="3AA4C58A" w14:textId="30D37C85" w:rsidR="004C3D78" w:rsidRPr="00503886" w:rsidRDefault="00B7139B" w:rsidP="007F2F00">
      <w:pPr>
        <w:pStyle w:val="af0"/>
        <w:numPr>
          <w:ilvl w:val="0"/>
          <w:numId w:val="57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503886">
        <w:rPr>
          <w:rFonts w:cstheme="minorHAnsi"/>
          <w:sz w:val="24"/>
          <w:szCs w:val="24"/>
        </w:rPr>
        <w:t>с</w:t>
      </w:r>
      <w:r w:rsidR="004C3D78" w:rsidRPr="00503886">
        <w:rPr>
          <w:rFonts w:cstheme="minorHAnsi"/>
          <w:sz w:val="24"/>
          <w:szCs w:val="24"/>
        </w:rPr>
        <w:t>нижение безработицы</w:t>
      </w:r>
    </w:p>
    <w:p w14:paraId="23F2AD16" w14:textId="4BA3897C" w:rsidR="004C3D78" w:rsidRPr="00503886" w:rsidRDefault="00B7139B" w:rsidP="007F2F00">
      <w:pPr>
        <w:pStyle w:val="af0"/>
        <w:numPr>
          <w:ilvl w:val="0"/>
          <w:numId w:val="57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503886">
        <w:rPr>
          <w:rFonts w:cstheme="minorHAnsi"/>
          <w:sz w:val="24"/>
          <w:szCs w:val="24"/>
        </w:rPr>
        <w:t>у</w:t>
      </w:r>
      <w:r w:rsidR="004C3D78" w:rsidRPr="00503886">
        <w:rPr>
          <w:rFonts w:cstheme="minorHAnsi"/>
          <w:sz w:val="24"/>
          <w:szCs w:val="24"/>
        </w:rPr>
        <w:t>ничтожение «излишков» товаров</w:t>
      </w:r>
    </w:p>
    <w:p w14:paraId="5B9B4AD5" w14:textId="77E38CD7" w:rsidR="004C3D78" w:rsidRPr="00503886" w:rsidRDefault="00B7139B" w:rsidP="007F2F00">
      <w:pPr>
        <w:pStyle w:val="af0"/>
        <w:numPr>
          <w:ilvl w:val="0"/>
          <w:numId w:val="57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503886">
        <w:rPr>
          <w:rFonts w:cstheme="minorHAnsi"/>
          <w:sz w:val="24"/>
          <w:szCs w:val="24"/>
        </w:rPr>
        <w:t>*о</w:t>
      </w:r>
      <w:r w:rsidR="004C3D78" w:rsidRPr="00503886">
        <w:rPr>
          <w:rFonts w:cstheme="minorHAnsi"/>
          <w:sz w:val="24"/>
          <w:szCs w:val="24"/>
        </w:rPr>
        <w:t>бновление основного капитала</w:t>
      </w:r>
    </w:p>
    <w:p w14:paraId="6B3BFDE4" w14:textId="41B610A8" w:rsidR="004C3D78" w:rsidRPr="00503886" w:rsidRDefault="00B7139B" w:rsidP="007F2F00">
      <w:pPr>
        <w:pStyle w:val="af0"/>
        <w:numPr>
          <w:ilvl w:val="0"/>
          <w:numId w:val="57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503886">
        <w:rPr>
          <w:rFonts w:cstheme="minorHAnsi"/>
          <w:sz w:val="24"/>
          <w:szCs w:val="24"/>
        </w:rPr>
        <w:t>о</w:t>
      </w:r>
      <w:r w:rsidR="004C3D78" w:rsidRPr="00503886">
        <w:rPr>
          <w:rFonts w:cstheme="minorHAnsi"/>
          <w:sz w:val="24"/>
          <w:szCs w:val="24"/>
        </w:rPr>
        <w:t>живление производства</w:t>
      </w:r>
    </w:p>
    <w:p w14:paraId="5CE6B9C8" w14:textId="77777777" w:rsidR="00B7139B" w:rsidRPr="00503886" w:rsidRDefault="00B7139B" w:rsidP="00B7139B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443D71A2" w14:textId="65639166" w:rsidR="004C3D78" w:rsidRPr="00503886" w:rsidRDefault="004C3D78" w:rsidP="004C3D78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503886">
        <w:rPr>
          <w:rFonts w:cstheme="minorHAnsi"/>
          <w:b/>
          <w:sz w:val="24"/>
          <w:szCs w:val="24"/>
        </w:rPr>
        <w:t>7.Инфляция издержек производства развивается при:</w:t>
      </w:r>
    </w:p>
    <w:p w14:paraId="47F6E2B2" w14:textId="2BDD1E78" w:rsidR="004C3D78" w:rsidRPr="00503886" w:rsidRDefault="00B7139B" w:rsidP="007F2F00">
      <w:pPr>
        <w:pStyle w:val="af0"/>
        <w:numPr>
          <w:ilvl w:val="0"/>
          <w:numId w:val="58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503886">
        <w:rPr>
          <w:rFonts w:cstheme="minorHAnsi"/>
          <w:sz w:val="24"/>
          <w:szCs w:val="24"/>
        </w:rPr>
        <w:t>у</w:t>
      </w:r>
      <w:r w:rsidR="004C3D78" w:rsidRPr="00503886">
        <w:rPr>
          <w:rFonts w:cstheme="minorHAnsi"/>
          <w:sz w:val="24"/>
          <w:szCs w:val="24"/>
        </w:rPr>
        <w:t xml:space="preserve">меренном росте </w:t>
      </w:r>
      <w:r w:rsidRPr="00503886">
        <w:rPr>
          <w:rFonts w:cstheme="minorHAnsi"/>
          <w:sz w:val="24"/>
          <w:szCs w:val="24"/>
        </w:rPr>
        <w:t>объёмов</w:t>
      </w:r>
      <w:r w:rsidR="004C3D78" w:rsidRPr="00503886">
        <w:rPr>
          <w:rFonts w:cstheme="minorHAnsi"/>
          <w:sz w:val="24"/>
          <w:szCs w:val="24"/>
        </w:rPr>
        <w:t xml:space="preserve"> денежной массы</w:t>
      </w:r>
    </w:p>
    <w:p w14:paraId="5C323E91" w14:textId="3A339040" w:rsidR="004C3D78" w:rsidRPr="00503886" w:rsidRDefault="00B7139B" w:rsidP="007F2F00">
      <w:pPr>
        <w:pStyle w:val="af0"/>
        <w:numPr>
          <w:ilvl w:val="0"/>
          <w:numId w:val="58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503886">
        <w:rPr>
          <w:rFonts w:cstheme="minorHAnsi"/>
          <w:sz w:val="24"/>
          <w:szCs w:val="24"/>
        </w:rPr>
        <w:t>*р</w:t>
      </w:r>
      <w:r w:rsidR="004C3D78" w:rsidRPr="00503886">
        <w:rPr>
          <w:rFonts w:cstheme="minorHAnsi"/>
          <w:sz w:val="24"/>
          <w:szCs w:val="24"/>
        </w:rPr>
        <w:t>осте цен на природные ресурсы</w:t>
      </w:r>
    </w:p>
    <w:p w14:paraId="7B6787FF" w14:textId="2D6D6F46" w:rsidR="004C3D78" w:rsidRPr="00503886" w:rsidRDefault="00B7139B" w:rsidP="007F2F00">
      <w:pPr>
        <w:pStyle w:val="af0"/>
        <w:numPr>
          <w:ilvl w:val="0"/>
          <w:numId w:val="58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503886">
        <w:rPr>
          <w:rFonts w:cstheme="minorHAnsi"/>
          <w:sz w:val="24"/>
          <w:szCs w:val="24"/>
        </w:rPr>
        <w:t xml:space="preserve">росте </w:t>
      </w:r>
      <w:r w:rsidR="004C3D78" w:rsidRPr="00503886">
        <w:rPr>
          <w:rFonts w:cstheme="minorHAnsi"/>
          <w:sz w:val="24"/>
          <w:szCs w:val="24"/>
        </w:rPr>
        <w:t>цен на потребительские товары и услуги</w:t>
      </w:r>
    </w:p>
    <w:p w14:paraId="37FE80A9" w14:textId="7B9979FD" w:rsidR="004C3D78" w:rsidRPr="00503886" w:rsidRDefault="00B7139B" w:rsidP="007F2F00">
      <w:pPr>
        <w:pStyle w:val="af0"/>
        <w:numPr>
          <w:ilvl w:val="0"/>
          <w:numId w:val="58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503886">
        <w:rPr>
          <w:rFonts w:cstheme="minorHAnsi"/>
          <w:sz w:val="24"/>
          <w:szCs w:val="24"/>
        </w:rPr>
        <w:t>с</w:t>
      </w:r>
      <w:r w:rsidR="004C3D78" w:rsidRPr="00503886">
        <w:rPr>
          <w:rFonts w:cstheme="minorHAnsi"/>
          <w:sz w:val="24"/>
          <w:szCs w:val="24"/>
        </w:rPr>
        <w:t>нижение реальной заработанной платы</w:t>
      </w:r>
    </w:p>
    <w:p w14:paraId="7E0E1AC1" w14:textId="77777777" w:rsidR="00B7139B" w:rsidRPr="00503886" w:rsidRDefault="00B7139B" w:rsidP="00B7139B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0E589B6C" w14:textId="1B00A523" w:rsidR="004C3D78" w:rsidRPr="00503886" w:rsidRDefault="004C3D78" w:rsidP="004C3D78">
      <w:pPr>
        <w:spacing w:after="0" w:line="240" w:lineRule="auto"/>
        <w:jc w:val="both"/>
        <w:rPr>
          <w:rFonts w:cstheme="minorHAnsi"/>
          <w:b/>
          <w:sz w:val="24"/>
          <w:szCs w:val="24"/>
          <w:lang w:val="en-US"/>
        </w:rPr>
      </w:pPr>
      <w:r w:rsidRPr="00503886">
        <w:rPr>
          <w:rFonts w:cstheme="minorHAnsi"/>
          <w:b/>
          <w:sz w:val="24"/>
          <w:szCs w:val="24"/>
        </w:rPr>
        <w:t>8.Цикличность экономического развития выражает</w:t>
      </w:r>
      <w:r w:rsidRPr="00503886">
        <w:rPr>
          <w:rFonts w:cstheme="minorHAnsi"/>
          <w:b/>
          <w:sz w:val="24"/>
          <w:szCs w:val="24"/>
          <w:lang w:val="en-US"/>
        </w:rPr>
        <w:t>:</w:t>
      </w:r>
    </w:p>
    <w:p w14:paraId="76A7B611" w14:textId="0E8EEB05" w:rsidR="004C3D78" w:rsidRPr="00503886" w:rsidRDefault="00B7139B" w:rsidP="007F2F00">
      <w:pPr>
        <w:pStyle w:val="af0"/>
        <w:numPr>
          <w:ilvl w:val="0"/>
          <w:numId w:val="59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503886">
        <w:rPr>
          <w:rFonts w:cstheme="minorHAnsi"/>
          <w:sz w:val="24"/>
          <w:szCs w:val="24"/>
        </w:rPr>
        <w:t>х</w:t>
      </w:r>
      <w:r w:rsidR="004C3D78" w:rsidRPr="00503886">
        <w:rPr>
          <w:rFonts w:cstheme="minorHAnsi"/>
          <w:sz w:val="24"/>
          <w:szCs w:val="24"/>
        </w:rPr>
        <w:t>арактер государственного регулирования национальной экономики</w:t>
      </w:r>
    </w:p>
    <w:p w14:paraId="2241A759" w14:textId="6187A154" w:rsidR="004C3D78" w:rsidRPr="00503886" w:rsidRDefault="00B7139B" w:rsidP="007F2F00">
      <w:pPr>
        <w:pStyle w:val="af0"/>
        <w:numPr>
          <w:ilvl w:val="0"/>
          <w:numId w:val="59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503886">
        <w:rPr>
          <w:rFonts w:cstheme="minorHAnsi"/>
          <w:sz w:val="24"/>
          <w:szCs w:val="24"/>
        </w:rPr>
        <w:t>с</w:t>
      </w:r>
      <w:r w:rsidR="004C3D78" w:rsidRPr="00503886">
        <w:rPr>
          <w:rFonts w:cstheme="minorHAnsi"/>
          <w:sz w:val="24"/>
          <w:szCs w:val="24"/>
        </w:rPr>
        <w:t>пособ восстановления экономической активности резидентов</w:t>
      </w:r>
    </w:p>
    <w:p w14:paraId="1090C744" w14:textId="22B8DC1E" w:rsidR="004C3D78" w:rsidRPr="00503886" w:rsidRDefault="00B7139B" w:rsidP="007F2F00">
      <w:pPr>
        <w:pStyle w:val="af0"/>
        <w:numPr>
          <w:ilvl w:val="0"/>
          <w:numId w:val="59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503886">
        <w:rPr>
          <w:rFonts w:cstheme="minorHAnsi"/>
          <w:sz w:val="24"/>
          <w:szCs w:val="24"/>
        </w:rPr>
        <w:t>*периодичность</w:t>
      </w:r>
      <w:r w:rsidR="004C3D78" w:rsidRPr="00503886">
        <w:rPr>
          <w:rFonts w:cstheme="minorHAnsi"/>
          <w:sz w:val="24"/>
          <w:szCs w:val="24"/>
        </w:rPr>
        <w:t xml:space="preserve"> повторяющихся нарушений макроэкономического равновесия</w:t>
      </w:r>
    </w:p>
    <w:p w14:paraId="5362E960" w14:textId="77777777" w:rsidR="00B7139B" w:rsidRPr="00503886" w:rsidRDefault="00B7139B" w:rsidP="00B7139B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5E25C27C" w14:textId="3D71FFCB" w:rsidR="004C3D78" w:rsidRPr="00503886" w:rsidRDefault="004C3D78" w:rsidP="004C3D78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503886">
        <w:rPr>
          <w:rFonts w:cstheme="minorHAnsi"/>
          <w:b/>
          <w:sz w:val="24"/>
          <w:szCs w:val="24"/>
        </w:rPr>
        <w:t xml:space="preserve">9.Достижение предела снижения деловой </w:t>
      </w:r>
      <w:proofErr w:type="spellStart"/>
      <w:proofErr w:type="gramStart"/>
      <w:r w:rsidRPr="00503886">
        <w:rPr>
          <w:rFonts w:cstheme="minorHAnsi"/>
          <w:b/>
          <w:sz w:val="24"/>
          <w:szCs w:val="24"/>
        </w:rPr>
        <w:t>активности,роста</w:t>
      </w:r>
      <w:proofErr w:type="spellEnd"/>
      <w:proofErr w:type="gramEnd"/>
      <w:r w:rsidRPr="00503886">
        <w:rPr>
          <w:rFonts w:cstheme="minorHAnsi"/>
          <w:b/>
          <w:sz w:val="24"/>
          <w:szCs w:val="24"/>
        </w:rPr>
        <w:t xml:space="preserve"> </w:t>
      </w:r>
      <w:r w:rsidR="00AA1513" w:rsidRPr="00503886">
        <w:rPr>
          <w:rFonts w:cstheme="minorHAnsi"/>
          <w:b/>
          <w:sz w:val="24"/>
          <w:szCs w:val="24"/>
        </w:rPr>
        <w:t>безработицы, сокращение</w:t>
      </w:r>
      <w:r w:rsidRPr="00503886">
        <w:rPr>
          <w:rFonts w:cstheme="minorHAnsi"/>
          <w:b/>
          <w:sz w:val="24"/>
          <w:szCs w:val="24"/>
        </w:rPr>
        <w:t xml:space="preserve"> ВВП до минимума характерны для:</w:t>
      </w:r>
    </w:p>
    <w:p w14:paraId="2FD6373D" w14:textId="69E968DE" w:rsidR="004C3D78" w:rsidRPr="00503886" w:rsidRDefault="00B7139B" w:rsidP="007F2F00">
      <w:pPr>
        <w:pStyle w:val="af0"/>
        <w:numPr>
          <w:ilvl w:val="0"/>
          <w:numId w:val="60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503886">
        <w:rPr>
          <w:rFonts w:cstheme="minorHAnsi"/>
          <w:sz w:val="24"/>
          <w:szCs w:val="24"/>
        </w:rPr>
        <w:t>к</w:t>
      </w:r>
      <w:r w:rsidR="004C3D78" w:rsidRPr="00503886">
        <w:rPr>
          <w:rFonts w:cstheme="minorHAnsi"/>
          <w:sz w:val="24"/>
          <w:szCs w:val="24"/>
        </w:rPr>
        <w:t>ризиса</w:t>
      </w:r>
    </w:p>
    <w:p w14:paraId="5FF1B9E3" w14:textId="064A0923" w:rsidR="004C3D78" w:rsidRPr="00503886" w:rsidRDefault="00B7139B" w:rsidP="007F2F00">
      <w:pPr>
        <w:pStyle w:val="af0"/>
        <w:numPr>
          <w:ilvl w:val="0"/>
          <w:numId w:val="60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503886">
        <w:rPr>
          <w:rFonts w:cstheme="minorHAnsi"/>
          <w:sz w:val="24"/>
          <w:szCs w:val="24"/>
        </w:rPr>
        <w:t>с</w:t>
      </w:r>
      <w:r w:rsidR="004C3D78" w:rsidRPr="00503886">
        <w:rPr>
          <w:rFonts w:cstheme="minorHAnsi"/>
          <w:sz w:val="24"/>
          <w:szCs w:val="24"/>
        </w:rPr>
        <w:t>пада</w:t>
      </w:r>
    </w:p>
    <w:p w14:paraId="6AD62136" w14:textId="3B6B688C" w:rsidR="004C3D78" w:rsidRPr="00503886" w:rsidRDefault="00B7139B" w:rsidP="007F2F00">
      <w:pPr>
        <w:pStyle w:val="af0"/>
        <w:numPr>
          <w:ilvl w:val="0"/>
          <w:numId w:val="60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503886">
        <w:rPr>
          <w:rFonts w:cstheme="minorHAnsi"/>
          <w:sz w:val="24"/>
          <w:szCs w:val="24"/>
        </w:rPr>
        <w:t>о</w:t>
      </w:r>
      <w:r w:rsidR="004C3D78" w:rsidRPr="00503886">
        <w:rPr>
          <w:rFonts w:cstheme="minorHAnsi"/>
          <w:sz w:val="24"/>
          <w:szCs w:val="24"/>
        </w:rPr>
        <w:t>живления</w:t>
      </w:r>
    </w:p>
    <w:p w14:paraId="39247EB3" w14:textId="000F97CE" w:rsidR="004C3D78" w:rsidRPr="00503886" w:rsidRDefault="00B7139B" w:rsidP="007F2F00">
      <w:pPr>
        <w:pStyle w:val="af0"/>
        <w:numPr>
          <w:ilvl w:val="0"/>
          <w:numId w:val="60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503886">
        <w:rPr>
          <w:rFonts w:cstheme="minorHAnsi"/>
          <w:sz w:val="24"/>
          <w:szCs w:val="24"/>
        </w:rPr>
        <w:t>*д</w:t>
      </w:r>
      <w:r w:rsidR="004C3D78" w:rsidRPr="00503886">
        <w:rPr>
          <w:rFonts w:cstheme="minorHAnsi"/>
          <w:sz w:val="24"/>
          <w:szCs w:val="24"/>
        </w:rPr>
        <w:t xml:space="preserve">епрессии </w:t>
      </w:r>
    </w:p>
    <w:p w14:paraId="525EFC3A" w14:textId="6E7B5611" w:rsidR="004C3D78" w:rsidRPr="00503886" w:rsidRDefault="00AA1513" w:rsidP="007F2F00">
      <w:pPr>
        <w:pStyle w:val="af0"/>
        <w:numPr>
          <w:ilvl w:val="0"/>
          <w:numId w:val="60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503886">
        <w:rPr>
          <w:rFonts w:cstheme="minorHAnsi"/>
          <w:sz w:val="24"/>
          <w:szCs w:val="24"/>
        </w:rPr>
        <w:t>подъёма</w:t>
      </w:r>
    </w:p>
    <w:p w14:paraId="1BDAC808" w14:textId="77777777" w:rsidR="00B7139B" w:rsidRPr="00503886" w:rsidRDefault="00B7139B" w:rsidP="00B7139B">
      <w:pPr>
        <w:pStyle w:val="af0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4BF0AA0A" w14:textId="26489107" w:rsidR="004C3D78" w:rsidRPr="00503886" w:rsidRDefault="004C3D78" w:rsidP="004C3D78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503886">
        <w:rPr>
          <w:rFonts w:cstheme="minorHAnsi"/>
          <w:b/>
          <w:sz w:val="24"/>
          <w:szCs w:val="24"/>
        </w:rPr>
        <w:t>10.Политика снижения уровня безработицы ниже естественного её уровня может:</w:t>
      </w:r>
    </w:p>
    <w:p w14:paraId="0C0B3DA5" w14:textId="5B85706E" w:rsidR="004C3D78" w:rsidRPr="00503886" w:rsidRDefault="00B7139B" w:rsidP="007F2F00">
      <w:pPr>
        <w:pStyle w:val="af0"/>
        <w:numPr>
          <w:ilvl w:val="0"/>
          <w:numId w:val="61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503886">
        <w:rPr>
          <w:rFonts w:cstheme="minorHAnsi"/>
          <w:sz w:val="24"/>
          <w:szCs w:val="24"/>
        </w:rPr>
        <w:t>*</w:t>
      </w:r>
      <w:r w:rsidR="004C3D78" w:rsidRPr="00503886">
        <w:rPr>
          <w:rFonts w:cstheme="minorHAnsi"/>
          <w:sz w:val="24"/>
          <w:szCs w:val="24"/>
        </w:rPr>
        <w:t xml:space="preserve"> инфляцию спроса</w:t>
      </w:r>
    </w:p>
    <w:p w14:paraId="049A0477" w14:textId="5A896C01" w:rsidR="004C3D78" w:rsidRPr="00503886" w:rsidRDefault="00B7139B" w:rsidP="007F2F00">
      <w:pPr>
        <w:pStyle w:val="af0"/>
        <w:numPr>
          <w:ilvl w:val="0"/>
          <w:numId w:val="61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503886">
        <w:rPr>
          <w:rFonts w:cstheme="minorHAnsi"/>
          <w:sz w:val="24"/>
          <w:szCs w:val="24"/>
        </w:rPr>
        <w:t>п</w:t>
      </w:r>
      <w:r w:rsidR="004C3D78" w:rsidRPr="00503886">
        <w:rPr>
          <w:rFonts w:cstheme="minorHAnsi"/>
          <w:sz w:val="24"/>
          <w:szCs w:val="24"/>
        </w:rPr>
        <w:t>ривести к инфляции издержек</w:t>
      </w:r>
    </w:p>
    <w:p w14:paraId="2FFE411B" w14:textId="7DA2CF36" w:rsidR="004C3D78" w:rsidRPr="00503886" w:rsidRDefault="00B7139B" w:rsidP="007F2F00">
      <w:pPr>
        <w:pStyle w:val="af0"/>
        <w:numPr>
          <w:ilvl w:val="0"/>
          <w:numId w:val="61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503886">
        <w:rPr>
          <w:rFonts w:cstheme="minorHAnsi"/>
          <w:sz w:val="24"/>
          <w:szCs w:val="24"/>
        </w:rPr>
        <w:t>с</w:t>
      </w:r>
      <w:r w:rsidR="004C3D78" w:rsidRPr="00503886">
        <w:rPr>
          <w:rFonts w:cstheme="minorHAnsi"/>
          <w:sz w:val="24"/>
          <w:szCs w:val="24"/>
        </w:rPr>
        <w:t xml:space="preserve">провоцировать стагфляцию </w:t>
      </w:r>
    </w:p>
    <w:p w14:paraId="652E0976" w14:textId="77777777" w:rsidR="007C19C3" w:rsidRPr="00503886" w:rsidRDefault="007C19C3" w:rsidP="007C19C3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2573A9FD" w14:textId="45383330" w:rsidR="007C19C3" w:rsidRPr="00503886" w:rsidRDefault="007C19C3" w:rsidP="007C19C3">
      <w:pPr>
        <w:rPr>
          <w:rFonts w:cstheme="minorHAnsi"/>
          <w:b/>
          <w:sz w:val="24"/>
          <w:szCs w:val="24"/>
        </w:rPr>
      </w:pPr>
      <w:r w:rsidRPr="00503886">
        <w:rPr>
          <w:rFonts w:cstheme="minorHAnsi"/>
          <w:b/>
          <w:sz w:val="24"/>
          <w:szCs w:val="24"/>
        </w:rPr>
        <w:lastRenderedPageBreak/>
        <w:t>Тема 7. Денежно-кредитная политика государства.</w:t>
      </w:r>
    </w:p>
    <w:p w14:paraId="3AD62AE4" w14:textId="1810816C" w:rsidR="007C19C3" w:rsidRPr="00503886" w:rsidRDefault="007C19C3" w:rsidP="007C19C3">
      <w:pPr>
        <w:rPr>
          <w:rFonts w:cstheme="minorHAnsi"/>
          <w:b/>
          <w:sz w:val="24"/>
          <w:szCs w:val="24"/>
        </w:rPr>
      </w:pPr>
      <w:r w:rsidRPr="00503886">
        <w:rPr>
          <w:rFonts w:cstheme="minorHAnsi"/>
          <w:b/>
          <w:sz w:val="24"/>
          <w:szCs w:val="24"/>
        </w:rPr>
        <w:t>1.Деньги выполняют функцию обращения в случае:</w:t>
      </w:r>
    </w:p>
    <w:p w14:paraId="5BB3D5C9" w14:textId="0CA5A893" w:rsidR="00BD4539" w:rsidRPr="00503886" w:rsidRDefault="00BD4539" w:rsidP="007F2F00">
      <w:pPr>
        <w:pStyle w:val="af0"/>
        <w:numPr>
          <w:ilvl w:val="0"/>
          <w:numId w:val="62"/>
        </w:numPr>
        <w:rPr>
          <w:rFonts w:cstheme="minorHAnsi"/>
          <w:sz w:val="24"/>
          <w:szCs w:val="24"/>
        </w:rPr>
      </w:pPr>
      <w:r w:rsidRPr="00503886">
        <w:rPr>
          <w:rFonts w:cstheme="minorHAnsi"/>
          <w:sz w:val="24"/>
          <w:szCs w:val="24"/>
        </w:rPr>
        <w:t>авторучка стоит 70 рублей</w:t>
      </w:r>
    </w:p>
    <w:p w14:paraId="343FBF96" w14:textId="208B1D74" w:rsidR="00BD4539" w:rsidRPr="00503886" w:rsidRDefault="00BD4539" w:rsidP="007F2F00">
      <w:pPr>
        <w:pStyle w:val="af0"/>
        <w:numPr>
          <w:ilvl w:val="0"/>
          <w:numId w:val="62"/>
        </w:numPr>
        <w:rPr>
          <w:rFonts w:cstheme="minorHAnsi"/>
          <w:sz w:val="24"/>
          <w:szCs w:val="24"/>
        </w:rPr>
      </w:pPr>
      <w:r w:rsidRPr="00503886">
        <w:rPr>
          <w:rFonts w:cstheme="minorHAnsi"/>
          <w:sz w:val="24"/>
          <w:szCs w:val="24"/>
        </w:rPr>
        <w:t>*покупатель оплачивает покупку в магазине</w:t>
      </w:r>
    </w:p>
    <w:p w14:paraId="4A40C307" w14:textId="13BC7267" w:rsidR="00BD4539" w:rsidRPr="00503886" w:rsidRDefault="00BD4539" w:rsidP="007F2F00">
      <w:pPr>
        <w:pStyle w:val="af0"/>
        <w:numPr>
          <w:ilvl w:val="0"/>
          <w:numId w:val="62"/>
        </w:numPr>
        <w:rPr>
          <w:rFonts w:cstheme="minorHAnsi"/>
          <w:sz w:val="24"/>
          <w:szCs w:val="24"/>
        </w:rPr>
      </w:pPr>
      <w:r w:rsidRPr="00503886">
        <w:rPr>
          <w:rFonts w:cstheme="minorHAnsi"/>
          <w:sz w:val="24"/>
          <w:szCs w:val="24"/>
        </w:rPr>
        <w:t>клиент открывает депозитный счет в банке</w:t>
      </w:r>
    </w:p>
    <w:p w14:paraId="7D02F2B5" w14:textId="220A1A17" w:rsidR="00BD4539" w:rsidRPr="00503886" w:rsidRDefault="00BD4539" w:rsidP="007F2F00">
      <w:pPr>
        <w:pStyle w:val="af0"/>
        <w:numPr>
          <w:ilvl w:val="0"/>
          <w:numId w:val="62"/>
        </w:numPr>
        <w:rPr>
          <w:rFonts w:cstheme="minorHAnsi"/>
          <w:sz w:val="24"/>
          <w:szCs w:val="24"/>
        </w:rPr>
      </w:pPr>
      <w:r w:rsidRPr="00503886">
        <w:rPr>
          <w:rFonts w:cstheme="minorHAnsi"/>
          <w:sz w:val="24"/>
          <w:szCs w:val="24"/>
        </w:rPr>
        <w:t>выплата заработанной платы</w:t>
      </w:r>
    </w:p>
    <w:p w14:paraId="7897A431" w14:textId="41283BAB" w:rsidR="00BD4539" w:rsidRPr="00503886" w:rsidRDefault="00BD4539" w:rsidP="00BD4539">
      <w:pPr>
        <w:rPr>
          <w:rFonts w:cstheme="minorHAnsi"/>
          <w:b/>
          <w:sz w:val="24"/>
          <w:szCs w:val="24"/>
        </w:rPr>
      </w:pPr>
      <w:r w:rsidRPr="00503886">
        <w:rPr>
          <w:rFonts w:cstheme="minorHAnsi"/>
          <w:b/>
          <w:sz w:val="24"/>
          <w:szCs w:val="24"/>
        </w:rPr>
        <w:t>2. Ликвидность</w:t>
      </w:r>
      <w:proofErr w:type="gramStart"/>
      <w:r w:rsidRPr="00503886">
        <w:rPr>
          <w:rFonts w:cstheme="minorHAnsi"/>
          <w:b/>
          <w:sz w:val="24"/>
          <w:szCs w:val="24"/>
        </w:rPr>
        <w:t>-это</w:t>
      </w:r>
      <w:proofErr w:type="gramEnd"/>
      <w:r w:rsidRPr="00503886">
        <w:rPr>
          <w:rFonts w:cstheme="minorHAnsi"/>
          <w:b/>
          <w:sz w:val="24"/>
          <w:szCs w:val="24"/>
        </w:rPr>
        <w:t xml:space="preserve">: </w:t>
      </w:r>
    </w:p>
    <w:p w14:paraId="083A56FF" w14:textId="71AD4DB5" w:rsidR="00BD4539" w:rsidRPr="00503886" w:rsidRDefault="00BD4539" w:rsidP="007F2F00">
      <w:pPr>
        <w:pStyle w:val="af0"/>
        <w:numPr>
          <w:ilvl w:val="0"/>
          <w:numId w:val="63"/>
        </w:numPr>
        <w:rPr>
          <w:rFonts w:cstheme="minorHAnsi"/>
          <w:sz w:val="24"/>
          <w:szCs w:val="24"/>
        </w:rPr>
      </w:pPr>
      <w:r w:rsidRPr="00503886">
        <w:rPr>
          <w:rFonts w:cstheme="minorHAnsi"/>
          <w:sz w:val="24"/>
          <w:szCs w:val="24"/>
        </w:rPr>
        <w:t>количество золота или серебра, содержащееся в денежной единице</w:t>
      </w:r>
    </w:p>
    <w:p w14:paraId="37C10456" w14:textId="166F2EB4" w:rsidR="00BD4539" w:rsidRPr="00503886" w:rsidRDefault="00BD4539" w:rsidP="007F2F00">
      <w:pPr>
        <w:pStyle w:val="af0"/>
        <w:numPr>
          <w:ilvl w:val="0"/>
          <w:numId w:val="63"/>
        </w:numPr>
        <w:rPr>
          <w:rFonts w:cstheme="minorHAnsi"/>
          <w:sz w:val="24"/>
          <w:szCs w:val="24"/>
        </w:rPr>
      </w:pPr>
      <w:r w:rsidRPr="00503886">
        <w:rPr>
          <w:rFonts w:cstheme="minorHAnsi"/>
          <w:sz w:val="24"/>
          <w:szCs w:val="24"/>
        </w:rPr>
        <w:t>способность денег выступать формой хранения богатства</w:t>
      </w:r>
    </w:p>
    <w:p w14:paraId="052924A3" w14:textId="13F5B8FE" w:rsidR="00BD4539" w:rsidRPr="00503886" w:rsidRDefault="00BD4539" w:rsidP="007F2F00">
      <w:pPr>
        <w:pStyle w:val="af0"/>
        <w:numPr>
          <w:ilvl w:val="0"/>
          <w:numId w:val="63"/>
        </w:numPr>
        <w:rPr>
          <w:rFonts w:cstheme="minorHAnsi"/>
          <w:sz w:val="24"/>
          <w:szCs w:val="24"/>
        </w:rPr>
      </w:pPr>
      <w:r w:rsidRPr="00503886">
        <w:rPr>
          <w:rFonts w:cstheme="minorHAnsi"/>
          <w:sz w:val="24"/>
          <w:szCs w:val="24"/>
        </w:rPr>
        <w:t>*способность активов быть обращенными в денежную форму без потери стоимости</w:t>
      </w:r>
    </w:p>
    <w:p w14:paraId="425F5D50" w14:textId="476C954F" w:rsidR="00BD4539" w:rsidRPr="00503886" w:rsidRDefault="00BD4539" w:rsidP="007F2F00">
      <w:pPr>
        <w:pStyle w:val="af0"/>
        <w:numPr>
          <w:ilvl w:val="0"/>
          <w:numId w:val="63"/>
        </w:numPr>
        <w:rPr>
          <w:rFonts w:cstheme="minorHAnsi"/>
          <w:sz w:val="24"/>
          <w:szCs w:val="24"/>
        </w:rPr>
      </w:pPr>
      <w:r w:rsidRPr="00503886">
        <w:rPr>
          <w:rFonts w:cstheme="minorHAnsi"/>
          <w:sz w:val="24"/>
          <w:szCs w:val="24"/>
        </w:rPr>
        <w:t xml:space="preserve">верны ответы: </w:t>
      </w:r>
      <w:r w:rsidRPr="00503886">
        <w:rPr>
          <w:rFonts w:cstheme="minorHAnsi"/>
          <w:sz w:val="24"/>
          <w:szCs w:val="24"/>
          <w:lang w:val="en-US"/>
        </w:rPr>
        <w:t>a</w:t>
      </w:r>
      <w:r w:rsidRPr="00503886">
        <w:rPr>
          <w:rFonts w:cstheme="minorHAnsi"/>
          <w:sz w:val="24"/>
          <w:szCs w:val="24"/>
        </w:rPr>
        <w:t xml:space="preserve"> </w:t>
      </w:r>
      <w:r w:rsidR="00FD6957" w:rsidRPr="00503886">
        <w:rPr>
          <w:rFonts w:cstheme="minorHAnsi"/>
          <w:sz w:val="24"/>
          <w:szCs w:val="24"/>
        </w:rPr>
        <w:t>и c</w:t>
      </w:r>
    </w:p>
    <w:p w14:paraId="54C6B78C" w14:textId="0002CEA2" w:rsidR="00BD4539" w:rsidRPr="00503886" w:rsidRDefault="00BD4539" w:rsidP="00BD4539">
      <w:pPr>
        <w:rPr>
          <w:rFonts w:cstheme="minorHAnsi"/>
          <w:b/>
          <w:sz w:val="24"/>
          <w:szCs w:val="24"/>
        </w:rPr>
      </w:pPr>
      <w:r w:rsidRPr="00503886">
        <w:rPr>
          <w:rFonts w:cstheme="minorHAnsi"/>
          <w:b/>
          <w:sz w:val="24"/>
          <w:szCs w:val="24"/>
        </w:rPr>
        <w:t>3.Деньги служат:</w:t>
      </w:r>
    </w:p>
    <w:p w14:paraId="1B96B74D" w14:textId="21128996" w:rsidR="00BD4539" w:rsidRPr="00503886" w:rsidRDefault="00BD4539" w:rsidP="007F2F00">
      <w:pPr>
        <w:pStyle w:val="af0"/>
        <w:numPr>
          <w:ilvl w:val="0"/>
          <w:numId w:val="64"/>
        </w:numPr>
        <w:rPr>
          <w:rFonts w:cstheme="minorHAnsi"/>
          <w:sz w:val="24"/>
          <w:szCs w:val="24"/>
        </w:rPr>
      </w:pPr>
      <w:r w:rsidRPr="00503886">
        <w:rPr>
          <w:rFonts w:cstheme="minorHAnsi"/>
          <w:sz w:val="24"/>
          <w:szCs w:val="24"/>
        </w:rPr>
        <w:t>средством обращения</w:t>
      </w:r>
    </w:p>
    <w:p w14:paraId="212EF47E" w14:textId="46A29413" w:rsidR="00CE3E04" w:rsidRPr="00503886" w:rsidRDefault="00BD4539" w:rsidP="007F2F00">
      <w:pPr>
        <w:pStyle w:val="af0"/>
        <w:numPr>
          <w:ilvl w:val="0"/>
          <w:numId w:val="64"/>
        </w:numPr>
        <w:rPr>
          <w:rFonts w:cstheme="minorHAnsi"/>
          <w:sz w:val="24"/>
          <w:szCs w:val="24"/>
        </w:rPr>
      </w:pPr>
      <w:r w:rsidRPr="00503886">
        <w:rPr>
          <w:rFonts w:cstheme="minorHAnsi"/>
          <w:sz w:val="24"/>
          <w:szCs w:val="24"/>
        </w:rPr>
        <w:t>средством хранения ценности</w:t>
      </w:r>
    </w:p>
    <w:p w14:paraId="2166392D" w14:textId="065A09A7" w:rsidR="00CE3E04" w:rsidRPr="00503886" w:rsidRDefault="00CE3E04" w:rsidP="007F2F00">
      <w:pPr>
        <w:pStyle w:val="af0"/>
        <w:numPr>
          <w:ilvl w:val="0"/>
          <w:numId w:val="64"/>
        </w:numPr>
        <w:rPr>
          <w:rFonts w:cstheme="minorHAnsi"/>
          <w:sz w:val="24"/>
          <w:szCs w:val="24"/>
        </w:rPr>
      </w:pPr>
      <w:r w:rsidRPr="00503886">
        <w:rPr>
          <w:rFonts w:cstheme="minorHAnsi"/>
          <w:sz w:val="24"/>
          <w:szCs w:val="24"/>
        </w:rPr>
        <w:t>счетной единицы</w:t>
      </w:r>
    </w:p>
    <w:p w14:paraId="0FD5563D" w14:textId="3C23B259" w:rsidR="00CE3E04" w:rsidRPr="00503886" w:rsidRDefault="00CE3E04" w:rsidP="007F2F00">
      <w:pPr>
        <w:pStyle w:val="af0"/>
        <w:numPr>
          <w:ilvl w:val="0"/>
          <w:numId w:val="64"/>
        </w:numPr>
        <w:rPr>
          <w:rFonts w:cstheme="minorHAnsi"/>
          <w:sz w:val="24"/>
          <w:szCs w:val="24"/>
        </w:rPr>
      </w:pPr>
      <w:r w:rsidRPr="00503886">
        <w:rPr>
          <w:rFonts w:cstheme="minorHAnsi"/>
          <w:sz w:val="24"/>
          <w:szCs w:val="24"/>
        </w:rPr>
        <w:t>*все предыдущие ответы верны</w:t>
      </w:r>
    </w:p>
    <w:p w14:paraId="661771CC" w14:textId="0459677D" w:rsidR="00CE3E04" w:rsidRPr="00503886" w:rsidRDefault="00CE3E04" w:rsidP="00CE3E04">
      <w:pPr>
        <w:rPr>
          <w:rFonts w:cstheme="minorHAnsi"/>
          <w:b/>
          <w:sz w:val="24"/>
          <w:szCs w:val="24"/>
        </w:rPr>
      </w:pPr>
      <w:r w:rsidRPr="00503886">
        <w:rPr>
          <w:rFonts w:cstheme="minorHAnsi"/>
          <w:b/>
          <w:sz w:val="24"/>
          <w:szCs w:val="24"/>
        </w:rPr>
        <w:t>4.Основным инструментом регулирования кредитно-денежного обращения является:</w:t>
      </w:r>
    </w:p>
    <w:p w14:paraId="6496B2E2" w14:textId="768A3F17" w:rsidR="00CE3E04" w:rsidRPr="00503886" w:rsidRDefault="00FD6957" w:rsidP="007F2F00">
      <w:pPr>
        <w:pStyle w:val="af0"/>
        <w:numPr>
          <w:ilvl w:val="0"/>
          <w:numId w:val="65"/>
        </w:numPr>
        <w:rPr>
          <w:rFonts w:cstheme="minorHAnsi"/>
          <w:sz w:val="24"/>
          <w:szCs w:val="24"/>
        </w:rPr>
      </w:pPr>
      <w:r w:rsidRPr="00503886">
        <w:rPr>
          <w:rFonts w:cstheme="minorHAnsi"/>
          <w:sz w:val="24"/>
          <w:szCs w:val="24"/>
        </w:rPr>
        <w:t>н</w:t>
      </w:r>
      <w:r w:rsidR="00CE3E04" w:rsidRPr="00503886">
        <w:rPr>
          <w:rFonts w:cstheme="minorHAnsi"/>
          <w:sz w:val="24"/>
          <w:szCs w:val="24"/>
        </w:rPr>
        <w:t>орма прибыли</w:t>
      </w:r>
    </w:p>
    <w:p w14:paraId="7E17417D" w14:textId="4B89C7A8" w:rsidR="00CE3E04" w:rsidRPr="00503886" w:rsidRDefault="00CE3E04" w:rsidP="007F2F00">
      <w:pPr>
        <w:pStyle w:val="af0"/>
        <w:numPr>
          <w:ilvl w:val="0"/>
          <w:numId w:val="65"/>
        </w:numPr>
        <w:rPr>
          <w:rFonts w:cstheme="minorHAnsi"/>
          <w:sz w:val="24"/>
          <w:szCs w:val="24"/>
        </w:rPr>
      </w:pPr>
      <w:r w:rsidRPr="00503886">
        <w:rPr>
          <w:rFonts w:cstheme="minorHAnsi"/>
          <w:sz w:val="24"/>
          <w:szCs w:val="24"/>
        </w:rPr>
        <w:t>*учетная ставка (ставка рефинансирования)</w:t>
      </w:r>
    </w:p>
    <w:p w14:paraId="51D4577D" w14:textId="0241C14A" w:rsidR="00CE3E04" w:rsidRPr="00503886" w:rsidRDefault="00FD6957" w:rsidP="007F2F00">
      <w:pPr>
        <w:pStyle w:val="af0"/>
        <w:numPr>
          <w:ilvl w:val="0"/>
          <w:numId w:val="65"/>
        </w:numPr>
        <w:rPr>
          <w:rFonts w:cstheme="minorHAnsi"/>
          <w:sz w:val="24"/>
          <w:szCs w:val="24"/>
        </w:rPr>
      </w:pPr>
      <w:r w:rsidRPr="00503886">
        <w:rPr>
          <w:rFonts w:cstheme="minorHAnsi"/>
          <w:sz w:val="24"/>
          <w:szCs w:val="24"/>
        </w:rPr>
        <w:t>с</w:t>
      </w:r>
      <w:r w:rsidR="00CE3E04" w:rsidRPr="00503886">
        <w:rPr>
          <w:rFonts w:cstheme="minorHAnsi"/>
          <w:sz w:val="24"/>
          <w:szCs w:val="24"/>
        </w:rPr>
        <w:t>одействие росту совокупного спроса</w:t>
      </w:r>
    </w:p>
    <w:p w14:paraId="262292DD" w14:textId="4C3A1630" w:rsidR="00CE3E04" w:rsidRPr="00503886" w:rsidRDefault="00FD6957" w:rsidP="007F2F00">
      <w:pPr>
        <w:pStyle w:val="af0"/>
        <w:numPr>
          <w:ilvl w:val="0"/>
          <w:numId w:val="65"/>
        </w:numPr>
        <w:rPr>
          <w:rFonts w:cstheme="minorHAnsi"/>
          <w:sz w:val="24"/>
          <w:szCs w:val="24"/>
        </w:rPr>
      </w:pPr>
      <w:r w:rsidRPr="00503886">
        <w:rPr>
          <w:rFonts w:cstheme="minorHAnsi"/>
          <w:sz w:val="24"/>
          <w:szCs w:val="24"/>
        </w:rPr>
        <w:t>с</w:t>
      </w:r>
      <w:r w:rsidR="00CE3E04" w:rsidRPr="00503886">
        <w:rPr>
          <w:rFonts w:cstheme="minorHAnsi"/>
          <w:sz w:val="24"/>
          <w:szCs w:val="24"/>
        </w:rPr>
        <w:t>тимулирование предложения товаров</w:t>
      </w:r>
    </w:p>
    <w:p w14:paraId="43137BAA" w14:textId="1302A1A3" w:rsidR="00CE3E04" w:rsidRPr="00503886" w:rsidRDefault="00FD6957" w:rsidP="007F2F00">
      <w:pPr>
        <w:pStyle w:val="af0"/>
        <w:numPr>
          <w:ilvl w:val="0"/>
          <w:numId w:val="65"/>
        </w:numPr>
        <w:rPr>
          <w:rFonts w:cstheme="minorHAnsi"/>
          <w:sz w:val="24"/>
          <w:szCs w:val="24"/>
        </w:rPr>
      </w:pPr>
      <w:r w:rsidRPr="00503886">
        <w:rPr>
          <w:rFonts w:cstheme="minorHAnsi"/>
          <w:sz w:val="24"/>
          <w:szCs w:val="24"/>
        </w:rPr>
        <w:t>в</w:t>
      </w:r>
      <w:r w:rsidR="00CE3E04" w:rsidRPr="00503886">
        <w:rPr>
          <w:rFonts w:cstheme="minorHAnsi"/>
          <w:sz w:val="24"/>
          <w:szCs w:val="24"/>
        </w:rPr>
        <w:t xml:space="preserve">ерны ответы: </w:t>
      </w:r>
      <w:r w:rsidRPr="00503886">
        <w:rPr>
          <w:rFonts w:cstheme="minorHAnsi"/>
          <w:sz w:val="24"/>
          <w:szCs w:val="24"/>
        </w:rPr>
        <w:t>а и</w:t>
      </w:r>
      <w:r w:rsidR="00CE3E04" w:rsidRPr="00503886">
        <w:rPr>
          <w:rFonts w:cstheme="minorHAnsi"/>
          <w:sz w:val="24"/>
          <w:szCs w:val="24"/>
        </w:rPr>
        <w:t xml:space="preserve"> </w:t>
      </w:r>
      <w:r w:rsidR="00CE3E04" w:rsidRPr="00503886">
        <w:rPr>
          <w:rFonts w:cstheme="minorHAnsi"/>
          <w:sz w:val="24"/>
          <w:szCs w:val="24"/>
          <w:lang w:val="en-US"/>
        </w:rPr>
        <w:t>d</w:t>
      </w:r>
    </w:p>
    <w:p w14:paraId="6B58A824" w14:textId="6919C7F3" w:rsidR="00CE3E04" w:rsidRPr="00503886" w:rsidRDefault="00CE3E04" w:rsidP="00CE3E04">
      <w:pPr>
        <w:rPr>
          <w:rFonts w:cstheme="minorHAnsi"/>
          <w:b/>
          <w:sz w:val="24"/>
          <w:szCs w:val="24"/>
        </w:rPr>
      </w:pPr>
      <w:r w:rsidRPr="00503886">
        <w:rPr>
          <w:rFonts w:cstheme="minorHAnsi"/>
          <w:b/>
          <w:sz w:val="24"/>
          <w:szCs w:val="24"/>
        </w:rPr>
        <w:t>5.</w:t>
      </w:r>
      <w:r w:rsidR="00FD6957" w:rsidRPr="00503886">
        <w:rPr>
          <w:rFonts w:cstheme="minorHAnsi"/>
          <w:b/>
          <w:sz w:val="24"/>
          <w:szCs w:val="24"/>
        </w:rPr>
        <w:t xml:space="preserve"> </w:t>
      </w:r>
      <w:r w:rsidRPr="00503886">
        <w:rPr>
          <w:rFonts w:cstheme="minorHAnsi"/>
          <w:b/>
          <w:sz w:val="24"/>
          <w:szCs w:val="24"/>
        </w:rPr>
        <w:t>Если Центральный банк продает большое количество государственных ценных бумаг на открытом рынке, то он преследует при этом цель:</w:t>
      </w:r>
    </w:p>
    <w:p w14:paraId="18433D51" w14:textId="796DC8A8" w:rsidR="00CE3E04" w:rsidRPr="00503886" w:rsidRDefault="00FD6957" w:rsidP="007F2F00">
      <w:pPr>
        <w:pStyle w:val="af0"/>
        <w:numPr>
          <w:ilvl w:val="0"/>
          <w:numId w:val="66"/>
        </w:numPr>
        <w:rPr>
          <w:rFonts w:cstheme="minorHAnsi"/>
          <w:sz w:val="24"/>
          <w:szCs w:val="24"/>
        </w:rPr>
      </w:pPr>
      <w:r w:rsidRPr="00503886">
        <w:rPr>
          <w:rFonts w:cstheme="minorHAnsi"/>
          <w:sz w:val="24"/>
          <w:szCs w:val="24"/>
        </w:rPr>
        <w:t>с</w:t>
      </w:r>
      <w:r w:rsidR="00CE3E04" w:rsidRPr="00503886">
        <w:rPr>
          <w:rFonts w:cstheme="minorHAnsi"/>
          <w:sz w:val="24"/>
          <w:szCs w:val="24"/>
        </w:rPr>
        <w:t>делать кредит более доступным</w:t>
      </w:r>
    </w:p>
    <w:p w14:paraId="53C7C131" w14:textId="3D4B7E41" w:rsidR="00CE3E04" w:rsidRPr="00503886" w:rsidRDefault="00FD6957" w:rsidP="007F2F00">
      <w:pPr>
        <w:pStyle w:val="af0"/>
        <w:numPr>
          <w:ilvl w:val="0"/>
          <w:numId w:val="66"/>
        </w:numPr>
        <w:rPr>
          <w:rFonts w:cstheme="minorHAnsi"/>
          <w:sz w:val="24"/>
          <w:szCs w:val="24"/>
        </w:rPr>
      </w:pPr>
      <w:r w:rsidRPr="00503886">
        <w:rPr>
          <w:rFonts w:cstheme="minorHAnsi"/>
          <w:sz w:val="24"/>
          <w:szCs w:val="24"/>
        </w:rPr>
        <w:t>з</w:t>
      </w:r>
      <w:r w:rsidR="00CE3E04" w:rsidRPr="00503886">
        <w:rPr>
          <w:rFonts w:cstheme="minorHAnsi"/>
          <w:sz w:val="24"/>
          <w:szCs w:val="24"/>
        </w:rPr>
        <w:t xml:space="preserve">атруднить покупку </w:t>
      </w:r>
      <w:r w:rsidRPr="00503886">
        <w:rPr>
          <w:rFonts w:cstheme="minorHAnsi"/>
          <w:sz w:val="24"/>
          <w:szCs w:val="24"/>
        </w:rPr>
        <w:t>населением</w:t>
      </w:r>
      <w:r w:rsidR="00CE3E04" w:rsidRPr="00503886">
        <w:rPr>
          <w:rFonts w:cstheme="minorHAnsi"/>
          <w:sz w:val="24"/>
          <w:szCs w:val="24"/>
        </w:rPr>
        <w:t xml:space="preserve"> государственных ценных бумаг</w:t>
      </w:r>
    </w:p>
    <w:p w14:paraId="5C395A31" w14:textId="287C7A2C" w:rsidR="00CE3E04" w:rsidRPr="00503886" w:rsidRDefault="00FD6957" w:rsidP="007F2F00">
      <w:pPr>
        <w:pStyle w:val="af0"/>
        <w:numPr>
          <w:ilvl w:val="0"/>
          <w:numId w:val="66"/>
        </w:numPr>
        <w:rPr>
          <w:rFonts w:cstheme="minorHAnsi"/>
          <w:sz w:val="24"/>
          <w:szCs w:val="24"/>
        </w:rPr>
      </w:pPr>
      <w:r w:rsidRPr="00503886">
        <w:rPr>
          <w:rFonts w:cstheme="minorHAnsi"/>
          <w:sz w:val="24"/>
          <w:szCs w:val="24"/>
        </w:rPr>
        <w:t>у</w:t>
      </w:r>
      <w:r w:rsidR="00CE3E04" w:rsidRPr="00503886">
        <w:rPr>
          <w:rFonts w:cstheme="minorHAnsi"/>
          <w:sz w:val="24"/>
          <w:szCs w:val="24"/>
        </w:rPr>
        <w:t xml:space="preserve">величить </w:t>
      </w:r>
      <w:r w:rsidRPr="00503886">
        <w:rPr>
          <w:rFonts w:cstheme="minorHAnsi"/>
          <w:sz w:val="24"/>
          <w:szCs w:val="24"/>
        </w:rPr>
        <w:t>объём</w:t>
      </w:r>
      <w:r w:rsidR="00CE3E04" w:rsidRPr="00503886">
        <w:rPr>
          <w:rFonts w:cstheme="minorHAnsi"/>
          <w:sz w:val="24"/>
          <w:szCs w:val="24"/>
        </w:rPr>
        <w:t xml:space="preserve"> инвестиций</w:t>
      </w:r>
    </w:p>
    <w:p w14:paraId="24440C26" w14:textId="063590D7" w:rsidR="00CE3E04" w:rsidRPr="00503886" w:rsidRDefault="00FD6957" w:rsidP="007F2F00">
      <w:pPr>
        <w:pStyle w:val="af0"/>
        <w:numPr>
          <w:ilvl w:val="0"/>
          <w:numId w:val="66"/>
        </w:numPr>
        <w:rPr>
          <w:rFonts w:cstheme="minorHAnsi"/>
          <w:sz w:val="24"/>
          <w:szCs w:val="24"/>
        </w:rPr>
      </w:pPr>
      <w:r w:rsidRPr="00503886">
        <w:rPr>
          <w:rFonts w:cstheme="minorHAnsi"/>
          <w:sz w:val="24"/>
          <w:szCs w:val="24"/>
        </w:rPr>
        <w:t>с</w:t>
      </w:r>
      <w:r w:rsidR="00CE3E04" w:rsidRPr="00503886">
        <w:rPr>
          <w:rFonts w:cstheme="minorHAnsi"/>
          <w:sz w:val="24"/>
          <w:szCs w:val="24"/>
        </w:rPr>
        <w:t xml:space="preserve">низить учетную </w:t>
      </w:r>
      <w:r w:rsidRPr="00503886">
        <w:rPr>
          <w:rFonts w:cstheme="minorHAnsi"/>
          <w:sz w:val="24"/>
          <w:szCs w:val="24"/>
        </w:rPr>
        <w:t>ставку (</w:t>
      </w:r>
      <w:r w:rsidR="00CE3E04" w:rsidRPr="00503886">
        <w:rPr>
          <w:rFonts w:cstheme="minorHAnsi"/>
          <w:sz w:val="24"/>
          <w:szCs w:val="24"/>
        </w:rPr>
        <w:t xml:space="preserve">ставку </w:t>
      </w:r>
      <w:r w:rsidRPr="00503886">
        <w:rPr>
          <w:rFonts w:cstheme="minorHAnsi"/>
          <w:sz w:val="24"/>
          <w:szCs w:val="24"/>
        </w:rPr>
        <w:t>рефинансирования</w:t>
      </w:r>
      <w:r w:rsidR="00CE3E04" w:rsidRPr="00503886">
        <w:rPr>
          <w:rFonts w:cstheme="minorHAnsi"/>
          <w:sz w:val="24"/>
          <w:szCs w:val="24"/>
        </w:rPr>
        <w:t>)</w:t>
      </w:r>
    </w:p>
    <w:p w14:paraId="1E246539" w14:textId="7DEBA570" w:rsidR="00CE3E04" w:rsidRPr="00503886" w:rsidRDefault="00CE3E04" w:rsidP="007F2F00">
      <w:pPr>
        <w:pStyle w:val="af0"/>
        <w:numPr>
          <w:ilvl w:val="0"/>
          <w:numId w:val="66"/>
        </w:numPr>
        <w:rPr>
          <w:rFonts w:cstheme="minorHAnsi"/>
          <w:sz w:val="24"/>
          <w:szCs w:val="24"/>
        </w:rPr>
      </w:pPr>
      <w:r w:rsidRPr="00503886">
        <w:rPr>
          <w:rFonts w:cstheme="minorHAnsi"/>
          <w:sz w:val="24"/>
          <w:szCs w:val="24"/>
        </w:rPr>
        <w:t>*уменьшить общую массу денег в обращении</w:t>
      </w:r>
    </w:p>
    <w:p w14:paraId="0117823A" w14:textId="38B922DD" w:rsidR="00CE3E04" w:rsidRPr="00503886" w:rsidRDefault="00CE3E04" w:rsidP="00CE3E04">
      <w:pPr>
        <w:rPr>
          <w:rFonts w:cstheme="minorHAnsi"/>
          <w:b/>
          <w:sz w:val="24"/>
          <w:szCs w:val="24"/>
        </w:rPr>
      </w:pPr>
      <w:r w:rsidRPr="00503886">
        <w:rPr>
          <w:rFonts w:cstheme="minorHAnsi"/>
          <w:b/>
          <w:sz w:val="24"/>
          <w:szCs w:val="24"/>
        </w:rPr>
        <w:t>6.</w:t>
      </w:r>
      <w:r w:rsidR="00FD6957" w:rsidRPr="00503886">
        <w:rPr>
          <w:rFonts w:cstheme="minorHAnsi"/>
          <w:b/>
          <w:sz w:val="24"/>
          <w:szCs w:val="24"/>
        </w:rPr>
        <w:t xml:space="preserve"> </w:t>
      </w:r>
      <w:r w:rsidR="00991B07" w:rsidRPr="00503886">
        <w:rPr>
          <w:rFonts w:cstheme="minorHAnsi"/>
          <w:b/>
          <w:sz w:val="24"/>
          <w:szCs w:val="24"/>
        </w:rPr>
        <w:t>Сколько уровней имеет банковская система РФ?</w:t>
      </w:r>
    </w:p>
    <w:p w14:paraId="233BB405" w14:textId="036955A3" w:rsidR="00991B07" w:rsidRPr="00503886" w:rsidRDefault="00FD6957" w:rsidP="007F2F00">
      <w:pPr>
        <w:pStyle w:val="af0"/>
        <w:numPr>
          <w:ilvl w:val="0"/>
          <w:numId w:val="67"/>
        </w:numPr>
        <w:rPr>
          <w:rFonts w:cstheme="minorHAnsi"/>
          <w:sz w:val="24"/>
          <w:szCs w:val="24"/>
        </w:rPr>
      </w:pPr>
      <w:r w:rsidRPr="00503886">
        <w:rPr>
          <w:rFonts w:cstheme="minorHAnsi"/>
          <w:sz w:val="24"/>
          <w:szCs w:val="24"/>
        </w:rPr>
        <w:t>о</w:t>
      </w:r>
      <w:r w:rsidR="00991B07" w:rsidRPr="00503886">
        <w:rPr>
          <w:rFonts w:cstheme="minorHAnsi"/>
          <w:sz w:val="24"/>
          <w:szCs w:val="24"/>
        </w:rPr>
        <w:t>дин уровень</w:t>
      </w:r>
    </w:p>
    <w:p w14:paraId="78835CED" w14:textId="576B4E60" w:rsidR="00991B07" w:rsidRPr="00503886" w:rsidRDefault="00FD6957" w:rsidP="007F2F00">
      <w:pPr>
        <w:pStyle w:val="af0"/>
        <w:numPr>
          <w:ilvl w:val="0"/>
          <w:numId w:val="67"/>
        </w:numPr>
        <w:rPr>
          <w:rFonts w:cstheme="minorHAnsi"/>
          <w:sz w:val="24"/>
          <w:szCs w:val="24"/>
        </w:rPr>
      </w:pPr>
      <w:r w:rsidRPr="00503886">
        <w:rPr>
          <w:rFonts w:cstheme="minorHAnsi"/>
          <w:sz w:val="24"/>
          <w:szCs w:val="24"/>
        </w:rPr>
        <w:t>т</w:t>
      </w:r>
      <w:r w:rsidR="00991B07" w:rsidRPr="00503886">
        <w:rPr>
          <w:rFonts w:cstheme="minorHAnsi"/>
          <w:sz w:val="24"/>
          <w:szCs w:val="24"/>
        </w:rPr>
        <w:t>ри уровня</w:t>
      </w:r>
    </w:p>
    <w:p w14:paraId="08620B86" w14:textId="12029475" w:rsidR="00991B07" w:rsidRPr="00503886" w:rsidRDefault="00FD6957" w:rsidP="007F2F00">
      <w:pPr>
        <w:pStyle w:val="af0"/>
        <w:numPr>
          <w:ilvl w:val="0"/>
          <w:numId w:val="67"/>
        </w:numPr>
        <w:rPr>
          <w:rFonts w:cstheme="minorHAnsi"/>
          <w:sz w:val="24"/>
          <w:szCs w:val="24"/>
        </w:rPr>
      </w:pPr>
      <w:r w:rsidRPr="00503886">
        <w:rPr>
          <w:rFonts w:cstheme="minorHAnsi"/>
          <w:sz w:val="24"/>
          <w:szCs w:val="24"/>
        </w:rPr>
        <w:t>*д</w:t>
      </w:r>
      <w:r w:rsidR="00991B07" w:rsidRPr="00503886">
        <w:rPr>
          <w:rFonts w:cstheme="minorHAnsi"/>
          <w:sz w:val="24"/>
          <w:szCs w:val="24"/>
        </w:rPr>
        <w:t>ва уровня</w:t>
      </w:r>
    </w:p>
    <w:p w14:paraId="49C1A935" w14:textId="6F10264C" w:rsidR="00991B07" w:rsidRPr="00503886" w:rsidRDefault="00FD6957" w:rsidP="007F2F00">
      <w:pPr>
        <w:pStyle w:val="af0"/>
        <w:numPr>
          <w:ilvl w:val="0"/>
          <w:numId w:val="67"/>
        </w:numPr>
        <w:rPr>
          <w:rFonts w:cstheme="minorHAnsi"/>
          <w:sz w:val="24"/>
          <w:szCs w:val="24"/>
        </w:rPr>
      </w:pPr>
      <w:r w:rsidRPr="00503886">
        <w:rPr>
          <w:rFonts w:cstheme="minorHAnsi"/>
          <w:sz w:val="24"/>
          <w:szCs w:val="24"/>
        </w:rPr>
        <w:t>ч</w:t>
      </w:r>
      <w:r w:rsidR="00991B07" w:rsidRPr="00503886">
        <w:rPr>
          <w:rFonts w:cstheme="minorHAnsi"/>
          <w:sz w:val="24"/>
          <w:szCs w:val="24"/>
        </w:rPr>
        <w:t>етыре уровня</w:t>
      </w:r>
    </w:p>
    <w:p w14:paraId="49701CF1" w14:textId="090EA5FD" w:rsidR="00991B07" w:rsidRPr="00503886" w:rsidRDefault="00FD6957" w:rsidP="007F2F00">
      <w:pPr>
        <w:pStyle w:val="af0"/>
        <w:numPr>
          <w:ilvl w:val="0"/>
          <w:numId w:val="67"/>
        </w:numPr>
        <w:rPr>
          <w:rFonts w:cstheme="minorHAnsi"/>
          <w:sz w:val="24"/>
          <w:szCs w:val="24"/>
        </w:rPr>
      </w:pPr>
      <w:r w:rsidRPr="00503886">
        <w:rPr>
          <w:rFonts w:cstheme="minorHAnsi"/>
          <w:sz w:val="24"/>
          <w:szCs w:val="24"/>
        </w:rPr>
        <w:t>п</w:t>
      </w:r>
      <w:r w:rsidR="00991B07" w:rsidRPr="00503886">
        <w:rPr>
          <w:rFonts w:cstheme="minorHAnsi"/>
          <w:sz w:val="24"/>
          <w:szCs w:val="24"/>
        </w:rPr>
        <w:t>ять уровней</w:t>
      </w:r>
    </w:p>
    <w:p w14:paraId="38709D59" w14:textId="6AD34168" w:rsidR="00991B07" w:rsidRPr="00503886" w:rsidRDefault="00991B07" w:rsidP="00991B07">
      <w:pPr>
        <w:rPr>
          <w:rFonts w:cstheme="minorHAnsi"/>
          <w:b/>
          <w:sz w:val="24"/>
          <w:szCs w:val="24"/>
        </w:rPr>
      </w:pPr>
      <w:r w:rsidRPr="00503886">
        <w:rPr>
          <w:rFonts w:cstheme="minorHAnsi"/>
          <w:b/>
          <w:sz w:val="24"/>
          <w:szCs w:val="24"/>
        </w:rPr>
        <w:t>7.К целям денежно-кредитной политики относятся:</w:t>
      </w:r>
    </w:p>
    <w:p w14:paraId="23347208" w14:textId="6C19F0BF" w:rsidR="00991B07" w:rsidRPr="00503886" w:rsidRDefault="00FD6957" w:rsidP="007F2F00">
      <w:pPr>
        <w:pStyle w:val="af0"/>
        <w:numPr>
          <w:ilvl w:val="0"/>
          <w:numId w:val="68"/>
        </w:numPr>
        <w:rPr>
          <w:rFonts w:cstheme="minorHAnsi"/>
          <w:sz w:val="24"/>
          <w:szCs w:val="24"/>
        </w:rPr>
      </w:pPr>
      <w:r w:rsidRPr="00503886">
        <w:rPr>
          <w:rFonts w:cstheme="minorHAnsi"/>
          <w:sz w:val="24"/>
          <w:szCs w:val="24"/>
        </w:rPr>
        <w:lastRenderedPageBreak/>
        <w:t>с</w:t>
      </w:r>
      <w:r w:rsidR="00991B07" w:rsidRPr="00503886">
        <w:rPr>
          <w:rFonts w:cstheme="minorHAnsi"/>
          <w:sz w:val="24"/>
          <w:szCs w:val="24"/>
        </w:rPr>
        <w:t>мягчение циклических колебаний экономики</w:t>
      </w:r>
    </w:p>
    <w:p w14:paraId="09EED8F2" w14:textId="3A78877C" w:rsidR="00991B07" w:rsidRPr="00503886" w:rsidRDefault="00FD6957" w:rsidP="007F2F00">
      <w:pPr>
        <w:pStyle w:val="af0"/>
        <w:numPr>
          <w:ilvl w:val="0"/>
          <w:numId w:val="68"/>
        </w:numPr>
        <w:rPr>
          <w:rFonts w:cstheme="minorHAnsi"/>
          <w:sz w:val="24"/>
          <w:szCs w:val="24"/>
        </w:rPr>
      </w:pPr>
      <w:r w:rsidRPr="00503886">
        <w:rPr>
          <w:rFonts w:cstheme="minorHAnsi"/>
          <w:sz w:val="24"/>
          <w:szCs w:val="24"/>
        </w:rPr>
        <w:t>с</w:t>
      </w:r>
      <w:r w:rsidR="00991B07" w:rsidRPr="00503886">
        <w:rPr>
          <w:rFonts w:cstheme="minorHAnsi"/>
          <w:sz w:val="24"/>
          <w:szCs w:val="24"/>
        </w:rPr>
        <w:t>держивание инфляции</w:t>
      </w:r>
    </w:p>
    <w:p w14:paraId="0B667E97" w14:textId="3F099651" w:rsidR="00991B07" w:rsidRPr="00503886" w:rsidRDefault="00FD6957" w:rsidP="007F2F00">
      <w:pPr>
        <w:pStyle w:val="af0"/>
        <w:numPr>
          <w:ilvl w:val="0"/>
          <w:numId w:val="68"/>
        </w:numPr>
        <w:rPr>
          <w:rFonts w:cstheme="minorHAnsi"/>
          <w:sz w:val="24"/>
          <w:szCs w:val="24"/>
        </w:rPr>
      </w:pPr>
      <w:r w:rsidRPr="00503886">
        <w:rPr>
          <w:rFonts w:cstheme="minorHAnsi"/>
          <w:sz w:val="24"/>
          <w:szCs w:val="24"/>
        </w:rPr>
        <w:t>у</w:t>
      </w:r>
      <w:r w:rsidR="00991B07" w:rsidRPr="00503886">
        <w:rPr>
          <w:rFonts w:cstheme="minorHAnsi"/>
          <w:sz w:val="24"/>
          <w:szCs w:val="24"/>
        </w:rPr>
        <w:t>величение доходов государственного бюджета</w:t>
      </w:r>
    </w:p>
    <w:p w14:paraId="4DE55F82" w14:textId="125B9882" w:rsidR="00991B07" w:rsidRPr="00503886" w:rsidRDefault="00FD6957" w:rsidP="007F2F00">
      <w:pPr>
        <w:pStyle w:val="af0"/>
        <w:numPr>
          <w:ilvl w:val="0"/>
          <w:numId w:val="68"/>
        </w:numPr>
        <w:rPr>
          <w:rFonts w:cstheme="minorHAnsi"/>
          <w:sz w:val="24"/>
          <w:szCs w:val="24"/>
        </w:rPr>
      </w:pPr>
      <w:r w:rsidRPr="00503886">
        <w:rPr>
          <w:rFonts w:cstheme="minorHAnsi"/>
          <w:sz w:val="24"/>
          <w:szCs w:val="24"/>
        </w:rPr>
        <w:t>*в</w:t>
      </w:r>
      <w:r w:rsidR="00991B07" w:rsidRPr="00503886">
        <w:rPr>
          <w:rFonts w:cstheme="minorHAnsi"/>
          <w:sz w:val="24"/>
          <w:szCs w:val="24"/>
        </w:rPr>
        <w:t>сё вышеперечисленное верно</w:t>
      </w:r>
    </w:p>
    <w:p w14:paraId="56F0E9FE" w14:textId="7B31A81E" w:rsidR="00991B07" w:rsidRPr="00503886" w:rsidRDefault="00991B07" w:rsidP="00991B07">
      <w:pPr>
        <w:rPr>
          <w:rFonts w:cstheme="minorHAnsi"/>
          <w:b/>
          <w:sz w:val="24"/>
          <w:szCs w:val="24"/>
        </w:rPr>
      </w:pPr>
      <w:r w:rsidRPr="00503886">
        <w:rPr>
          <w:rFonts w:cstheme="minorHAnsi"/>
          <w:b/>
          <w:sz w:val="24"/>
          <w:szCs w:val="24"/>
        </w:rPr>
        <w:t>8.</w:t>
      </w:r>
      <w:r w:rsidR="00FD6957" w:rsidRPr="00503886">
        <w:rPr>
          <w:rFonts w:cstheme="minorHAnsi"/>
          <w:b/>
          <w:sz w:val="24"/>
          <w:szCs w:val="24"/>
        </w:rPr>
        <w:t xml:space="preserve"> </w:t>
      </w:r>
      <w:proofErr w:type="spellStart"/>
      <w:r w:rsidRPr="00503886">
        <w:rPr>
          <w:rFonts w:cstheme="minorHAnsi"/>
          <w:b/>
          <w:sz w:val="24"/>
          <w:szCs w:val="24"/>
        </w:rPr>
        <w:t>Агригат</w:t>
      </w:r>
      <w:proofErr w:type="spellEnd"/>
      <w:r w:rsidRPr="00503886">
        <w:rPr>
          <w:rFonts w:cstheme="minorHAnsi"/>
          <w:b/>
          <w:sz w:val="24"/>
          <w:szCs w:val="24"/>
        </w:rPr>
        <w:t xml:space="preserve"> М,</w:t>
      </w:r>
      <w:r w:rsidR="00FD6957" w:rsidRPr="00503886">
        <w:rPr>
          <w:rFonts w:cstheme="minorHAnsi"/>
          <w:b/>
          <w:sz w:val="24"/>
          <w:szCs w:val="24"/>
        </w:rPr>
        <w:t xml:space="preserve"> </w:t>
      </w:r>
      <w:r w:rsidRPr="00503886">
        <w:rPr>
          <w:rFonts w:cstheme="minorHAnsi"/>
          <w:b/>
          <w:sz w:val="24"/>
          <w:szCs w:val="24"/>
        </w:rPr>
        <w:t xml:space="preserve">более </w:t>
      </w:r>
      <w:r w:rsidR="00FD6957" w:rsidRPr="00503886">
        <w:rPr>
          <w:rFonts w:cstheme="minorHAnsi"/>
          <w:b/>
          <w:sz w:val="24"/>
          <w:szCs w:val="24"/>
        </w:rPr>
        <w:t>ликвиден, чем</w:t>
      </w:r>
      <w:r w:rsidRPr="00503886">
        <w:rPr>
          <w:rFonts w:cstheme="minorHAnsi"/>
          <w:b/>
          <w:sz w:val="24"/>
          <w:szCs w:val="24"/>
        </w:rPr>
        <w:t>:</w:t>
      </w:r>
    </w:p>
    <w:p w14:paraId="6291BDB1" w14:textId="4BF17C16" w:rsidR="00991B07" w:rsidRPr="00503886" w:rsidRDefault="00FD6957" w:rsidP="007F2F00">
      <w:pPr>
        <w:pStyle w:val="af0"/>
        <w:numPr>
          <w:ilvl w:val="0"/>
          <w:numId w:val="69"/>
        </w:numPr>
        <w:rPr>
          <w:rFonts w:cstheme="minorHAnsi"/>
          <w:sz w:val="24"/>
          <w:szCs w:val="24"/>
        </w:rPr>
      </w:pPr>
      <w:r w:rsidRPr="00503886">
        <w:rPr>
          <w:rFonts w:cstheme="minorHAnsi"/>
          <w:sz w:val="24"/>
          <w:szCs w:val="24"/>
        </w:rPr>
        <w:t>д</w:t>
      </w:r>
      <w:r w:rsidR="00991B07" w:rsidRPr="00503886">
        <w:rPr>
          <w:rFonts w:cstheme="minorHAnsi"/>
          <w:sz w:val="24"/>
          <w:szCs w:val="24"/>
        </w:rPr>
        <w:t>енежная база</w:t>
      </w:r>
    </w:p>
    <w:p w14:paraId="7453B4CE" w14:textId="06C2D367" w:rsidR="00991B07" w:rsidRPr="00503886" w:rsidRDefault="00991B07" w:rsidP="007F2F00">
      <w:pPr>
        <w:pStyle w:val="af0"/>
        <w:numPr>
          <w:ilvl w:val="0"/>
          <w:numId w:val="69"/>
        </w:numPr>
        <w:rPr>
          <w:rFonts w:cstheme="minorHAnsi"/>
          <w:sz w:val="24"/>
          <w:szCs w:val="24"/>
        </w:rPr>
      </w:pPr>
      <w:r w:rsidRPr="00503886">
        <w:rPr>
          <w:rFonts w:cstheme="minorHAnsi"/>
          <w:sz w:val="24"/>
          <w:szCs w:val="24"/>
        </w:rPr>
        <w:t>М2</w:t>
      </w:r>
    </w:p>
    <w:p w14:paraId="7B34D4D4" w14:textId="54BE87BC" w:rsidR="00991B07" w:rsidRPr="00503886" w:rsidRDefault="00FD6957" w:rsidP="007F2F00">
      <w:pPr>
        <w:pStyle w:val="af0"/>
        <w:numPr>
          <w:ilvl w:val="0"/>
          <w:numId w:val="69"/>
        </w:numPr>
        <w:rPr>
          <w:rFonts w:cstheme="minorHAnsi"/>
          <w:sz w:val="24"/>
          <w:szCs w:val="24"/>
        </w:rPr>
      </w:pPr>
      <w:r w:rsidRPr="00503886">
        <w:rPr>
          <w:rFonts w:cstheme="minorHAnsi"/>
          <w:sz w:val="24"/>
          <w:szCs w:val="24"/>
        </w:rPr>
        <w:t>*</w:t>
      </w:r>
      <w:r w:rsidR="00991B07" w:rsidRPr="00503886">
        <w:rPr>
          <w:rFonts w:cstheme="minorHAnsi"/>
          <w:sz w:val="24"/>
          <w:szCs w:val="24"/>
        </w:rPr>
        <w:t>М0</w:t>
      </w:r>
    </w:p>
    <w:p w14:paraId="06EC90D2" w14:textId="41B1956F" w:rsidR="00991B07" w:rsidRPr="00503886" w:rsidRDefault="00FD6957" w:rsidP="007F2F00">
      <w:pPr>
        <w:pStyle w:val="af0"/>
        <w:numPr>
          <w:ilvl w:val="0"/>
          <w:numId w:val="69"/>
        </w:numPr>
        <w:rPr>
          <w:rFonts w:cstheme="minorHAnsi"/>
          <w:sz w:val="24"/>
          <w:szCs w:val="24"/>
        </w:rPr>
      </w:pPr>
      <w:r w:rsidRPr="00503886">
        <w:rPr>
          <w:rFonts w:cstheme="minorHAnsi"/>
          <w:sz w:val="24"/>
          <w:szCs w:val="24"/>
        </w:rPr>
        <w:t>н</w:t>
      </w:r>
      <w:r w:rsidR="00991B07" w:rsidRPr="00503886">
        <w:rPr>
          <w:rFonts w:cstheme="minorHAnsi"/>
          <w:sz w:val="24"/>
          <w:szCs w:val="24"/>
        </w:rPr>
        <w:t>аличные деньги</w:t>
      </w:r>
    </w:p>
    <w:p w14:paraId="3C4EAB9E" w14:textId="2C6A0AEB" w:rsidR="00991B07" w:rsidRPr="00503886" w:rsidRDefault="00991B07" w:rsidP="00991B07">
      <w:pPr>
        <w:rPr>
          <w:rFonts w:cstheme="minorHAnsi"/>
          <w:b/>
          <w:sz w:val="24"/>
          <w:szCs w:val="24"/>
        </w:rPr>
      </w:pPr>
      <w:r w:rsidRPr="00503886">
        <w:rPr>
          <w:rFonts w:cstheme="minorHAnsi"/>
          <w:b/>
          <w:sz w:val="24"/>
          <w:szCs w:val="24"/>
        </w:rPr>
        <w:t>9.</w:t>
      </w:r>
      <w:r w:rsidR="00FD6957" w:rsidRPr="00503886">
        <w:rPr>
          <w:rFonts w:cstheme="minorHAnsi"/>
          <w:b/>
          <w:sz w:val="24"/>
          <w:szCs w:val="24"/>
        </w:rPr>
        <w:t xml:space="preserve"> </w:t>
      </w:r>
      <w:r w:rsidRPr="00503886">
        <w:rPr>
          <w:rFonts w:cstheme="minorHAnsi"/>
          <w:b/>
          <w:sz w:val="24"/>
          <w:szCs w:val="24"/>
        </w:rPr>
        <w:t>К инструментам денежно-кредитной политики не относится:</w:t>
      </w:r>
    </w:p>
    <w:p w14:paraId="3C552CA4" w14:textId="4C52A8F4" w:rsidR="00991B07" w:rsidRPr="00503886" w:rsidRDefault="00FD6957" w:rsidP="007F2F00">
      <w:pPr>
        <w:pStyle w:val="af0"/>
        <w:numPr>
          <w:ilvl w:val="0"/>
          <w:numId w:val="70"/>
        </w:numPr>
        <w:rPr>
          <w:rFonts w:cstheme="minorHAnsi"/>
          <w:sz w:val="24"/>
          <w:szCs w:val="24"/>
        </w:rPr>
      </w:pPr>
      <w:r w:rsidRPr="00503886">
        <w:rPr>
          <w:rFonts w:cstheme="minorHAnsi"/>
          <w:sz w:val="24"/>
          <w:szCs w:val="24"/>
        </w:rPr>
        <w:t>и</w:t>
      </w:r>
      <w:r w:rsidR="00991B07" w:rsidRPr="00503886">
        <w:rPr>
          <w:rFonts w:cstheme="minorHAnsi"/>
          <w:sz w:val="24"/>
          <w:szCs w:val="24"/>
        </w:rPr>
        <w:t xml:space="preserve">зменение учетной ставки (ставки </w:t>
      </w:r>
      <w:r w:rsidRPr="00503886">
        <w:rPr>
          <w:rFonts w:cstheme="minorHAnsi"/>
          <w:sz w:val="24"/>
          <w:szCs w:val="24"/>
        </w:rPr>
        <w:t>рефинансирования</w:t>
      </w:r>
      <w:r w:rsidR="00991B07" w:rsidRPr="00503886">
        <w:rPr>
          <w:rFonts w:cstheme="minorHAnsi"/>
          <w:sz w:val="24"/>
          <w:szCs w:val="24"/>
        </w:rPr>
        <w:t>)</w:t>
      </w:r>
    </w:p>
    <w:p w14:paraId="7071870F" w14:textId="1D9A0066" w:rsidR="00991B07" w:rsidRPr="00503886" w:rsidRDefault="00FD6957" w:rsidP="007F2F00">
      <w:pPr>
        <w:pStyle w:val="af0"/>
        <w:numPr>
          <w:ilvl w:val="0"/>
          <w:numId w:val="70"/>
        </w:numPr>
        <w:rPr>
          <w:rFonts w:cstheme="minorHAnsi"/>
          <w:sz w:val="24"/>
          <w:szCs w:val="24"/>
        </w:rPr>
      </w:pPr>
      <w:r w:rsidRPr="00503886">
        <w:rPr>
          <w:rFonts w:cstheme="minorHAnsi"/>
          <w:sz w:val="24"/>
          <w:szCs w:val="24"/>
        </w:rPr>
        <w:t>*и</w:t>
      </w:r>
      <w:r w:rsidR="00991B07" w:rsidRPr="00503886">
        <w:rPr>
          <w:rFonts w:cstheme="minorHAnsi"/>
          <w:sz w:val="24"/>
          <w:szCs w:val="24"/>
        </w:rPr>
        <w:t xml:space="preserve">зменение ставок налогообложения </w:t>
      </w:r>
    </w:p>
    <w:p w14:paraId="026A8CA9" w14:textId="0FBCAF9E" w:rsidR="00991B07" w:rsidRPr="00503886" w:rsidRDefault="00FD6957" w:rsidP="007F2F00">
      <w:pPr>
        <w:pStyle w:val="af0"/>
        <w:numPr>
          <w:ilvl w:val="0"/>
          <w:numId w:val="70"/>
        </w:numPr>
        <w:rPr>
          <w:rFonts w:cstheme="minorHAnsi"/>
          <w:sz w:val="24"/>
          <w:szCs w:val="24"/>
        </w:rPr>
      </w:pPr>
      <w:r w:rsidRPr="00503886">
        <w:rPr>
          <w:rFonts w:cstheme="minorHAnsi"/>
          <w:sz w:val="24"/>
          <w:szCs w:val="24"/>
        </w:rPr>
        <w:t>о</w:t>
      </w:r>
      <w:r w:rsidR="00991B07" w:rsidRPr="00503886">
        <w:rPr>
          <w:rFonts w:cstheme="minorHAnsi"/>
          <w:sz w:val="24"/>
          <w:szCs w:val="24"/>
        </w:rPr>
        <w:t>перация на открытом рынке ценных бумаг</w:t>
      </w:r>
    </w:p>
    <w:p w14:paraId="4EBADE38" w14:textId="1A3C64AD" w:rsidR="00991B07" w:rsidRPr="00503886" w:rsidRDefault="00FD6957" w:rsidP="007F2F00">
      <w:pPr>
        <w:pStyle w:val="af0"/>
        <w:numPr>
          <w:ilvl w:val="0"/>
          <w:numId w:val="70"/>
        </w:numPr>
        <w:rPr>
          <w:rFonts w:cstheme="minorHAnsi"/>
          <w:sz w:val="24"/>
          <w:szCs w:val="24"/>
        </w:rPr>
      </w:pPr>
      <w:r w:rsidRPr="00503886">
        <w:rPr>
          <w:rFonts w:cstheme="minorHAnsi"/>
          <w:sz w:val="24"/>
          <w:szCs w:val="24"/>
        </w:rPr>
        <w:t>и</w:t>
      </w:r>
      <w:r w:rsidR="00991B07" w:rsidRPr="00503886">
        <w:rPr>
          <w:rFonts w:cstheme="minorHAnsi"/>
          <w:sz w:val="24"/>
          <w:szCs w:val="24"/>
        </w:rPr>
        <w:t>зменение норм обязательных резервов у коммерческих банков</w:t>
      </w:r>
    </w:p>
    <w:p w14:paraId="319B4155" w14:textId="4A77A6F2" w:rsidR="00991B07" w:rsidRPr="00503886" w:rsidRDefault="00991B07" w:rsidP="00991B07">
      <w:pPr>
        <w:rPr>
          <w:rFonts w:cstheme="minorHAnsi"/>
          <w:b/>
          <w:sz w:val="24"/>
          <w:szCs w:val="24"/>
        </w:rPr>
      </w:pPr>
      <w:r w:rsidRPr="00503886">
        <w:rPr>
          <w:rFonts w:cstheme="minorHAnsi"/>
          <w:b/>
          <w:sz w:val="24"/>
          <w:szCs w:val="24"/>
        </w:rPr>
        <w:t>Тема 8.</w:t>
      </w:r>
      <w:r w:rsidR="008F57F3" w:rsidRPr="00503886">
        <w:rPr>
          <w:rFonts w:cstheme="minorHAnsi"/>
          <w:b/>
          <w:sz w:val="24"/>
          <w:szCs w:val="24"/>
        </w:rPr>
        <w:t xml:space="preserve"> Бюджетно-налоговая политика государства. Экономический рост.</w:t>
      </w:r>
    </w:p>
    <w:p w14:paraId="29CCA7BD" w14:textId="5793354C" w:rsidR="00991B07" w:rsidRPr="00503886" w:rsidRDefault="00991B07" w:rsidP="00991B07">
      <w:pPr>
        <w:rPr>
          <w:rFonts w:cstheme="minorHAnsi"/>
          <w:b/>
          <w:sz w:val="24"/>
          <w:szCs w:val="24"/>
        </w:rPr>
      </w:pPr>
      <w:r w:rsidRPr="00503886">
        <w:rPr>
          <w:rFonts w:cstheme="minorHAnsi"/>
          <w:b/>
          <w:sz w:val="24"/>
          <w:szCs w:val="24"/>
        </w:rPr>
        <w:t>1.</w:t>
      </w:r>
      <w:r w:rsidR="008F57F3" w:rsidRPr="00503886">
        <w:rPr>
          <w:rFonts w:cstheme="minorHAnsi"/>
          <w:b/>
          <w:sz w:val="24"/>
          <w:szCs w:val="24"/>
        </w:rPr>
        <w:t xml:space="preserve"> </w:t>
      </w:r>
      <w:r w:rsidRPr="00503886">
        <w:rPr>
          <w:rFonts w:cstheme="minorHAnsi"/>
          <w:b/>
          <w:sz w:val="24"/>
          <w:szCs w:val="24"/>
        </w:rPr>
        <w:t xml:space="preserve">Что характеризует кривая </w:t>
      </w:r>
      <w:proofErr w:type="spellStart"/>
      <w:r w:rsidRPr="00503886">
        <w:rPr>
          <w:rFonts w:cstheme="minorHAnsi"/>
          <w:b/>
          <w:sz w:val="24"/>
          <w:szCs w:val="24"/>
        </w:rPr>
        <w:t>Лаффера</w:t>
      </w:r>
      <w:proofErr w:type="spellEnd"/>
      <w:r w:rsidRPr="00503886">
        <w:rPr>
          <w:rFonts w:cstheme="minorHAnsi"/>
          <w:b/>
          <w:sz w:val="24"/>
          <w:szCs w:val="24"/>
        </w:rPr>
        <w:t>?</w:t>
      </w:r>
    </w:p>
    <w:p w14:paraId="6722F9EF" w14:textId="30EDB081" w:rsidR="00991B07" w:rsidRPr="00503886" w:rsidRDefault="008F57F3" w:rsidP="007F2F00">
      <w:pPr>
        <w:pStyle w:val="af0"/>
        <w:numPr>
          <w:ilvl w:val="0"/>
          <w:numId w:val="71"/>
        </w:numPr>
        <w:rPr>
          <w:rFonts w:cstheme="minorHAnsi"/>
          <w:sz w:val="24"/>
          <w:szCs w:val="24"/>
        </w:rPr>
      </w:pPr>
      <w:r w:rsidRPr="00503886">
        <w:rPr>
          <w:rFonts w:cstheme="minorHAnsi"/>
          <w:sz w:val="24"/>
          <w:szCs w:val="24"/>
        </w:rPr>
        <w:t>с</w:t>
      </w:r>
      <w:r w:rsidR="00991B07" w:rsidRPr="00503886">
        <w:rPr>
          <w:rFonts w:cstheme="minorHAnsi"/>
          <w:sz w:val="24"/>
          <w:szCs w:val="24"/>
        </w:rPr>
        <w:t>вязь между ставкой налога и видами налогооблагаемой базы</w:t>
      </w:r>
    </w:p>
    <w:p w14:paraId="78264C91" w14:textId="42A47700" w:rsidR="00991B07" w:rsidRPr="00503886" w:rsidRDefault="008F57F3" w:rsidP="007F2F00">
      <w:pPr>
        <w:pStyle w:val="af0"/>
        <w:numPr>
          <w:ilvl w:val="0"/>
          <w:numId w:val="71"/>
        </w:numPr>
        <w:rPr>
          <w:rFonts w:cstheme="minorHAnsi"/>
          <w:sz w:val="24"/>
          <w:szCs w:val="24"/>
        </w:rPr>
      </w:pPr>
      <w:r w:rsidRPr="00503886">
        <w:rPr>
          <w:rFonts w:cstheme="minorHAnsi"/>
          <w:sz w:val="24"/>
          <w:szCs w:val="24"/>
        </w:rPr>
        <w:t>величины</w:t>
      </w:r>
      <w:r w:rsidR="00991B07" w:rsidRPr="00503886">
        <w:rPr>
          <w:rFonts w:cstheme="minorHAnsi"/>
          <w:sz w:val="24"/>
          <w:szCs w:val="24"/>
        </w:rPr>
        <w:t xml:space="preserve"> налоговых поступлений от уровня дохода</w:t>
      </w:r>
    </w:p>
    <w:p w14:paraId="447B43F0" w14:textId="3A1876D2" w:rsidR="00991B07" w:rsidRPr="00503886" w:rsidRDefault="008F57F3" w:rsidP="007F2F00">
      <w:pPr>
        <w:pStyle w:val="af0"/>
        <w:numPr>
          <w:ilvl w:val="0"/>
          <w:numId w:val="71"/>
        </w:numPr>
        <w:rPr>
          <w:rFonts w:cstheme="minorHAnsi"/>
          <w:sz w:val="24"/>
          <w:szCs w:val="24"/>
        </w:rPr>
      </w:pPr>
      <w:r w:rsidRPr="00503886">
        <w:rPr>
          <w:rFonts w:cstheme="minorHAnsi"/>
          <w:sz w:val="24"/>
          <w:szCs w:val="24"/>
        </w:rPr>
        <w:t>*с</w:t>
      </w:r>
      <w:r w:rsidR="00991B07" w:rsidRPr="00503886">
        <w:rPr>
          <w:rFonts w:cstheme="minorHAnsi"/>
          <w:sz w:val="24"/>
          <w:szCs w:val="24"/>
        </w:rPr>
        <w:t xml:space="preserve">вязь между ставкой налога и </w:t>
      </w:r>
      <w:r w:rsidRPr="00503886">
        <w:rPr>
          <w:rFonts w:cstheme="minorHAnsi"/>
          <w:sz w:val="24"/>
          <w:szCs w:val="24"/>
        </w:rPr>
        <w:t>объёмом</w:t>
      </w:r>
      <w:r w:rsidR="00991B07" w:rsidRPr="00503886">
        <w:rPr>
          <w:rFonts w:cstheme="minorHAnsi"/>
          <w:sz w:val="24"/>
          <w:szCs w:val="24"/>
        </w:rPr>
        <w:t xml:space="preserve"> </w:t>
      </w:r>
      <w:r w:rsidRPr="00503886">
        <w:rPr>
          <w:rFonts w:cstheme="minorHAnsi"/>
          <w:sz w:val="24"/>
          <w:szCs w:val="24"/>
        </w:rPr>
        <w:t>средств</w:t>
      </w:r>
      <w:r w:rsidR="00991B07" w:rsidRPr="00503886">
        <w:rPr>
          <w:rFonts w:cstheme="minorHAnsi"/>
          <w:sz w:val="24"/>
          <w:szCs w:val="24"/>
        </w:rPr>
        <w:t>,</w:t>
      </w:r>
      <w:r w:rsidRPr="00503886">
        <w:rPr>
          <w:rFonts w:cstheme="minorHAnsi"/>
          <w:sz w:val="24"/>
          <w:szCs w:val="24"/>
        </w:rPr>
        <w:t xml:space="preserve"> </w:t>
      </w:r>
      <w:r w:rsidR="00991B07" w:rsidRPr="00503886">
        <w:rPr>
          <w:rFonts w:cstheme="minorHAnsi"/>
          <w:sz w:val="24"/>
          <w:szCs w:val="24"/>
        </w:rPr>
        <w:t>поступающих в бюджет от сбора этого налога</w:t>
      </w:r>
    </w:p>
    <w:p w14:paraId="7C26ADD9" w14:textId="377472D7" w:rsidR="00991B07" w:rsidRPr="00503886" w:rsidRDefault="008F57F3" w:rsidP="007F2F00">
      <w:pPr>
        <w:pStyle w:val="af0"/>
        <w:numPr>
          <w:ilvl w:val="0"/>
          <w:numId w:val="71"/>
        </w:numPr>
        <w:rPr>
          <w:rFonts w:cstheme="minorHAnsi"/>
          <w:sz w:val="24"/>
          <w:szCs w:val="24"/>
        </w:rPr>
      </w:pPr>
      <w:r w:rsidRPr="00503886">
        <w:rPr>
          <w:rFonts w:cstheme="minorHAnsi"/>
          <w:sz w:val="24"/>
          <w:szCs w:val="24"/>
        </w:rPr>
        <w:t>величины</w:t>
      </w:r>
      <w:r w:rsidR="00991B07" w:rsidRPr="00503886">
        <w:rPr>
          <w:rFonts w:cstheme="minorHAnsi"/>
          <w:sz w:val="24"/>
          <w:szCs w:val="24"/>
        </w:rPr>
        <w:t xml:space="preserve"> дохода от уровня деловой активности</w:t>
      </w:r>
    </w:p>
    <w:p w14:paraId="7E4DB959" w14:textId="1C561308" w:rsidR="00991B07" w:rsidRPr="00503886" w:rsidRDefault="00991B07" w:rsidP="00991B07">
      <w:pPr>
        <w:rPr>
          <w:rFonts w:cstheme="minorHAnsi"/>
          <w:b/>
          <w:sz w:val="24"/>
          <w:szCs w:val="24"/>
        </w:rPr>
      </w:pPr>
      <w:r w:rsidRPr="00503886">
        <w:rPr>
          <w:rFonts w:cstheme="minorHAnsi"/>
          <w:b/>
          <w:sz w:val="24"/>
          <w:szCs w:val="24"/>
        </w:rPr>
        <w:t xml:space="preserve">2.Если с ростом налогооблагаемой базы ставка налога остается </w:t>
      </w:r>
      <w:r w:rsidR="008F57F3" w:rsidRPr="00503886">
        <w:rPr>
          <w:rFonts w:cstheme="minorHAnsi"/>
          <w:b/>
          <w:sz w:val="24"/>
          <w:szCs w:val="24"/>
        </w:rPr>
        <w:t>неизменной, то</w:t>
      </w:r>
      <w:r w:rsidRPr="00503886">
        <w:rPr>
          <w:rFonts w:cstheme="minorHAnsi"/>
          <w:b/>
          <w:sz w:val="24"/>
          <w:szCs w:val="24"/>
        </w:rPr>
        <w:t xml:space="preserve"> такой налог является:</w:t>
      </w:r>
    </w:p>
    <w:p w14:paraId="49B04C1A" w14:textId="7BE18C7D" w:rsidR="00991B07" w:rsidRPr="00503886" w:rsidRDefault="008F57F3" w:rsidP="007F2F00">
      <w:pPr>
        <w:pStyle w:val="af0"/>
        <w:numPr>
          <w:ilvl w:val="0"/>
          <w:numId w:val="72"/>
        </w:numPr>
        <w:rPr>
          <w:rFonts w:cstheme="minorHAnsi"/>
          <w:sz w:val="24"/>
          <w:szCs w:val="24"/>
        </w:rPr>
      </w:pPr>
      <w:r w:rsidRPr="00503886">
        <w:rPr>
          <w:rFonts w:cstheme="minorHAnsi"/>
          <w:sz w:val="24"/>
          <w:szCs w:val="24"/>
        </w:rPr>
        <w:t>п</w:t>
      </w:r>
      <w:r w:rsidR="00991B07" w:rsidRPr="00503886">
        <w:rPr>
          <w:rFonts w:cstheme="minorHAnsi"/>
          <w:sz w:val="24"/>
          <w:szCs w:val="24"/>
        </w:rPr>
        <w:t>рогрессивным</w:t>
      </w:r>
    </w:p>
    <w:p w14:paraId="2B4EEAE0" w14:textId="67A6B65E" w:rsidR="00991B07" w:rsidRPr="00503886" w:rsidRDefault="008F57F3" w:rsidP="007F2F00">
      <w:pPr>
        <w:pStyle w:val="af0"/>
        <w:numPr>
          <w:ilvl w:val="0"/>
          <w:numId w:val="72"/>
        </w:numPr>
        <w:rPr>
          <w:rFonts w:cstheme="minorHAnsi"/>
          <w:sz w:val="24"/>
          <w:szCs w:val="24"/>
        </w:rPr>
      </w:pPr>
      <w:r w:rsidRPr="00503886">
        <w:rPr>
          <w:rFonts w:cstheme="minorHAnsi"/>
          <w:sz w:val="24"/>
          <w:szCs w:val="24"/>
        </w:rPr>
        <w:t>*п</w:t>
      </w:r>
      <w:r w:rsidR="00991B07" w:rsidRPr="00503886">
        <w:rPr>
          <w:rFonts w:cstheme="minorHAnsi"/>
          <w:sz w:val="24"/>
          <w:szCs w:val="24"/>
        </w:rPr>
        <w:t>ропорциональным</w:t>
      </w:r>
    </w:p>
    <w:p w14:paraId="1DECB884" w14:textId="358CFF81" w:rsidR="00991B07" w:rsidRPr="00503886" w:rsidRDefault="008F57F3" w:rsidP="007F2F00">
      <w:pPr>
        <w:pStyle w:val="af0"/>
        <w:numPr>
          <w:ilvl w:val="0"/>
          <w:numId w:val="72"/>
        </w:numPr>
        <w:rPr>
          <w:rFonts w:cstheme="minorHAnsi"/>
          <w:sz w:val="24"/>
          <w:szCs w:val="24"/>
        </w:rPr>
      </w:pPr>
      <w:r w:rsidRPr="00503886">
        <w:rPr>
          <w:rFonts w:cstheme="minorHAnsi"/>
          <w:sz w:val="24"/>
          <w:szCs w:val="24"/>
        </w:rPr>
        <w:t>с</w:t>
      </w:r>
      <w:r w:rsidR="00991B07" w:rsidRPr="00503886">
        <w:rPr>
          <w:rFonts w:cstheme="minorHAnsi"/>
          <w:sz w:val="24"/>
          <w:szCs w:val="24"/>
        </w:rPr>
        <w:t>табильным</w:t>
      </w:r>
    </w:p>
    <w:p w14:paraId="194190D8" w14:textId="1EA45199" w:rsidR="00991B07" w:rsidRPr="00503886" w:rsidRDefault="008F57F3" w:rsidP="007F2F00">
      <w:pPr>
        <w:pStyle w:val="af0"/>
        <w:numPr>
          <w:ilvl w:val="0"/>
          <w:numId w:val="72"/>
        </w:numPr>
        <w:rPr>
          <w:rFonts w:cstheme="minorHAnsi"/>
          <w:sz w:val="24"/>
          <w:szCs w:val="24"/>
        </w:rPr>
      </w:pPr>
      <w:r w:rsidRPr="00503886">
        <w:rPr>
          <w:rFonts w:cstheme="minorHAnsi"/>
          <w:sz w:val="24"/>
          <w:szCs w:val="24"/>
        </w:rPr>
        <w:t>т</w:t>
      </w:r>
      <w:r w:rsidR="00991B07" w:rsidRPr="00503886">
        <w:rPr>
          <w:rFonts w:cstheme="minorHAnsi"/>
          <w:sz w:val="24"/>
          <w:szCs w:val="24"/>
        </w:rPr>
        <w:t>вердым</w:t>
      </w:r>
    </w:p>
    <w:p w14:paraId="24B733BE" w14:textId="113B0A28" w:rsidR="00991B07" w:rsidRPr="00503886" w:rsidRDefault="008F57F3" w:rsidP="007F2F00">
      <w:pPr>
        <w:pStyle w:val="af0"/>
        <w:numPr>
          <w:ilvl w:val="0"/>
          <w:numId w:val="72"/>
        </w:numPr>
        <w:rPr>
          <w:rFonts w:cstheme="minorHAnsi"/>
          <w:sz w:val="24"/>
          <w:szCs w:val="24"/>
        </w:rPr>
      </w:pPr>
      <w:r w:rsidRPr="00503886">
        <w:rPr>
          <w:rFonts w:cstheme="minorHAnsi"/>
          <w:sz w:val="24"/>
          <w:szCs w:val="24"/>
        </w:rPr>
        <w:t>п</w:t>
      </w:r>
      <w:r w:rsidR="00991B07" w:rsidRPr="00503886">
        <w:rPr>
          <w:rFonts w:cstheme="minorHAnsi"/>
          <w:sz w:val="24"/>
          <w:szCs w:val="24"/>
        </w:rPr>
        <w:t>рямым</w:t>
      </w:r>
    </w:p>
    <w:p w14:paraId="771736B8" w14:textId="4A936750" w:rsidR="00991B07" w:rsidRPr="00503886" w:rsidRDefault="00991B07" w:rsidP="00991B07">
      <w:pPr>
        <w:rPr>
          <w:rFonts w:cstheme="minorHAnsi"/>
          <w:b/>
          <w:sz w:val="24"/>
          <w:szCs w:val="24"/>
        </w:rPr>
      </w:pPr>
      <w:r w:rsidRPr="00503886">
        <w:rPr>
          <w:rFonts w:cstheme="minorHAnsi"/>
          <w:b/>
          <w:sz w:val="24"/>
          <w:szCs w:val="24"/>
        </w:rPr>
        <w:t xml:space="preserve">3.Налог на добавленную стоимость относится </w:t>
      </w:r>
      <w:r w:rsidR="008F57F3" w:rsidRPr="00503886">
        <w:rPr>
          <w:rFonts w:cstheme="minorHAnsi"/>
          <w:b/>
          <w:sz w:val="24"/>
          <w:szCs w:val="24"/>
        </w:rPr>
        <w:t>к:</w:t>
      </w:r>
    </w:p>
    <w:p w14:paraId="74F4E1D8" w14:textId="5D2787EF" w:rsidR="00991B07" w:rsidRPr="00503886" w:rsidRDefault="008F57F3" w:rsidP="007F2F00">
      <w:pPr>
        <w:pStyle w:val="af0"/>
        <w:numPr>
          <w:ilvl w:val="0"/>
          <w:numId w:val="73"/>
        </w:numPr>
        <w:rPr>
          <w:rFonts w:cstheme="minorHAnsi"/>
          <w:sz w:val="24"/>
          <w:szCs w:val="24"/>
        </w:rPr>
      </w:pPr>
      <w:r w:rsidRPr="00503886">
        <w:rPr>
          <w:rFonts w:cstheme="minorHAnsi"/>
          <w:sz w:val="24"/>
          <w:szCs w:val="24"/>
        </w:rPr>
        <w:t>п</w:t>
      </w:r>
      <w:r w:rsidR="00991B07" w:rsidRPr="00503886">
        <w:rPr>
          <w:rFonts w:cstheme="minorHAnsi"/>
          <w:sz w:val="24"/>
          <w:szCs w:val="24"/>
        </w:rPr>
        <w:t>ропорциональным налогам</w:t>
      </w:r>
    </w:p>
    <w:p w14:paraId="08E83F91" w14:textId="3D75A3F7" w:rsidR="00991B07" w:rsidRPr="00503886" w:rsidRDefault="008F57F3" w:rsidP="007F2F00">
      <w:pPr>
        <w:pStyle w:val="af0"/>
        <w:numPr>
          <w:ilvl w:val="0"/>
          <w:numId w:val="73"/>
        </w:numPr>
        <w:rPr>
          <w:rFonts w:cstheme="minorHAnsi"/>
          <w:sz w:val="24"/>
          <w:szCs w:val="24"/>
        </w:rPr>
      </w:pPr>
      <w:r w:rsidRPr="00503886">
        <w:rPr>
          <w:rFonts w:cstheme="minorHAnsi"/>
          <w:sz w:val="24"/>
          <w:szCs w:val="24"/>
        </w:rPr>
        <w:t>*к</w:t>
      </w:r>
      <w:r w:rsidR="00991B07" w:rsidRPr="00503886">
        <w:rPr>
          <w:rFonts w:cstheme="minorHAnsi"/>
          <w:sz w:val="24"/>
          <w:szCs w:val="24"/>
        </w:rPr>
        <w:t>освенным налогам</w:t>
      </w:r>
    </w:p>
    <w:p w14:paraId="4E5D18E5" w14:textId="26A5047E" w:rsidR="00991B07" w:rsidRPr="00503886" w:rsidRDefault="008F57F3" w:rsidP="007F2F00">
      <w:pPr>
        <w:pStyle w:val="af0"/>
        <w:numPr>
          <w:ilvl w:val="0"/>
          <w:numId w:val="73"/>
        </w:numPr>
        <w:rPr>
          <w:rFonts w:cstheme="minorHAnsi"/>
          <w:sz w:val="24"/>
          <w:szCs w:val="24"/>
        </w:rPr>
      </w:pPr>
      <w:r w:rsidRPr="00503886">
        <w:rPr>
          <w:rFonts w:cstheme="minorHAnsi"/>
          <w:sz w:val="24"/>
          <w:szCs w:val="24"/>
        </w:rPr>
        <w:t>п</w:t>
      </w:r>
      <w:r w:rsidR="00991B07" w:rsidRPr="00503886">
        <w:rPr>
          <w:rFonts w:cstheme="minorHAnsi"/>
          <w:sz w:val="24"/>
          <w:szCs w:val="24"/>
        </w:rPr>
        <w:t>рямым налогам</w:t>
      </w:r>
    </w:p>
    <w:p w14:paraId="5A8A30FF" w14:textId="52A0EF54" w:rsidR="00991B07" w:rsidRPr="00503886" w:rsidRDefault="008F57F3" w:rsidP="007F2F00">
      <w:pPr>
        <w:pStyle w:val="af0"/>
        <w:numPr>
          <w:ilvl w:val="0"/>
          <w:numId w:val="73"/>
        </w:numPr>
        <w:rPr>
          <w:rFonts w:cstheme="minorHAnsi"/>
          <w:sz w:val="24"/>
          <w:szCs w:val="24"/>
        </w:rPr>
      </w:pPr>
      <w:r w:rsidRPr="00503886">
        <w:rPr>
          <w:rFonts w:cstheme="minorHAnsi"/>
          <w:sz w:val="24"/>
          <w:szCs w:val="24"/>
        </w:rPr>
        <w:t>т</w:t>
      </w:r>
      <w:r w:rsidR="00991B07" w:rsidRPr="00503886">
        <w:rPr>
          <w:rFonts w:cstheme="minorHAnsi"/>
          <w:sz w:val="24"/>
          <w:szCs w:val="24"/>
        </w:rPr>
        <w:t>вердым налогам</w:t>
      </w:r>
    </w:p>
    <w:p w14:paraId="34910AE6" w14:textId="47D47ABE" w:rsidR="00991B07" w:rsidRPr="00503886" w:rsidRDefault="008F57F3" w:rsidP="007F2F00">
      <w:pPr>
        <w:pStyle w:val="af0"/>
        <w:numPr>
          <w:ilvl w:val="0"/>
          <w:numId w:val="73"/>
        </w:numPr>
        <w:rPr>
          <w:rFonts w:cstheme="minorHAnsi"/>
          <w:sz w:val="24"/>
          <w:szCs w:val="24"/>
        </w:rPr>
      </w:pPr>
      <w:r w:rsidRPr="00503886">
        <w:rPr>
          <w:rFonts w:cstheme="minorHAnsi"/>
          <w:sz w:val="24"/>
          <w:szCs w:val="24"/>
        </w:rPr>
        <w:t>регрессивным</w:t>
      </w:r>
      <w:r w:rsidR="00991B07" w:rsidRPr="00503886">
        <w:rPr>
          <w:rFonts w:cstheme="minorHAnsi"/>
          <w:sz w:val="24"/>
          <w:szCs w:val="24"/>
        </w:rPr>
        <w:t xml:space="preserve"> налогам</w:t>
      </w:r>
    </w:p>
    <w:p w14:paraId="45A4A26D" w14:textId="188030B5" w:rsidR="00991B07" w:rsidRPr="00503886" w:rsidRDefault="00991B07" w:rsidP="00991B07">
      <w:pPr>
        <w:rPr>
          <w:rFonts w:cstheme="minorHAnsi"/>
          <w:b/>
          <w:sz w:val="24"/>
          <w:szCs w:val="24"/>
        </w:rPr>
      </w:pPr>
      <w:r w:rsidRPr="00503886">
        <w:rPr>
          <w:rFonts w:cstheme="minorHAnsi"/>
          <w:b/>
          <w:sz w:val="24"/>
          <w:szCs w:val="24"/>
        </w:rPr>
        <w:t xml:space="preserve">4.Какой налог относится к </w:t>
      </w:r>
      <w:r w:rsidR="008F57F3" w:rsidRPr="00503886">
        <w:rPr>
          <w:rFonts w:cstheme="minorHAnsi"/>
          <w:b/>
          <w:sz w:val="24"/>
          <w:szCs w:val="24"/>
        </w:rPr>
        <w:t>прямым</w:t>
      </w:r>
      <w:r w:rsidRPr="00503886">
        <w:rPr>
          <w:rFonts w:cstheme="minorHAnsi"/>
          <w:b/>
          <w:sz w:val="24"/>
          <w:szCs w:val="24"/>
        </w:rPr>
        <w:t xml:space="preserve"> налогам?</w:t>
      </w:r>
    </w:p>
    <w:p w14:paraId="71CB702A" w14:textId="154AB9B3" w:rsidR="00991B07" w:rsidRPr="00503886" w:rsidRDefault="008F57F3" w:rsidP="007F2F00">
      <w:pPr>
        <w:pStyle w:val="af0"/>
        <w:numPr>
          <w:ilvl w:val="0"/>
          <w:numId w:val="74"/>
        </w:numPr>
        <w:rPr>
          <w:rFonts w:cstheme="minorHAnsi"/>
          <w:sz w:val="24"/>
          <w:szCs w:val="24"/>
        </w:rPr>
      </w:pPr>
      <w:r w:rsidRPr="00503886">
        <w:rPr>
          <w:rFonts w:cstheme="minorHAnsi"/>
          <w:sz w:val="24"/>
          <w:szCs w:val="24"/>
        </w:rPr>
        <w:t>*н</w:t>
      </w:r>
      <w:r w:rsidR="00991B07" w:rsidRPr="00503886">
        <w:rPr>
          <w:rFonts w:cstheme="minorHAnsi"/>
          <w:sz w:val="24"/>
          <w:szCs w:val="24"/>
        </w:rPr>
        <w:t>алог на прибыль предприятия</w:t>
      </w:r>
    </w:p>
    <w:p w14:paraId="681E1E66" w14:textId="401BAFF9" w:rsidR="00991B07" w:rsidRPr="00503886" w:rsidRDefault="008F57F3" w:rsidP="007F2F00">
      <w:pPr>
        <w:pStyle w:val="af0"/>
        <w:numPr>
          <w:ilvl w:val="0"/>
          <w:numId w:val="74"/>
        </w:numPr>
        <w:rPr>
          <w:rFonts w:cstheme="minorHAnsi"/>
          <w:sz w:val="24"/>
          <w:szCs w:val="24"/>
        </w:rPr>
      </w:pPr>
      <w:r w:rsidRPr="00503886">
        <w:rPr>
          <w:rFonts w:cstheme="minorHAnsi"/>
          <w:sz w:val="24"/>
          <w:szCs w:val="24"/>
        </w:rPr>
        <w:t>а</w:t>
      </w:r>
      <w:r w:rsidR="00991B07" w:rsidRPr="00503886">
        <w:rPr>
          <w:rFonts w:cstheme="minorHAnsi"/>
          <w:sz w:val="24"/>
          <w:szCs w:val="24"/>
        </w:rPr>
        <w:t>кцизы</w:t>
      </w:r>
    </w:p>
    <w:p w14:paraId="049D0D0D" w14:textId="479F05B6" w:rsidR="00991B07" w:rsidRPr="00503886" w:rsidRDefault="008F57F3" w:rsidP="007F2F00">
      <w:pPr>
        <w:pStyle w:val="af0"/>
        <w:numPr>
          <w:ilvl w:val="0"/>
          <w:numId w:val="74"/>
        </w:numPr>
        <w:rPr>
          <w:rFonts w:cstheme="minorHAnsi"/>
          <w:sz w:val="24"/>
          <w:szCs w:val="24"/>
        </w:rPr>
      </w:pPr>
      <w:r w:rsidRPr="00503886">
        <w:rPr>
          <w:rFonts w:cstheme="minorHAnsi"/>
          <w:sz w:val="24"/>
          <w:szCs w:val="24"/>
        </w:rPr>
        <w:lastRenderedPageBreak/>
        <w:t>н</w:t>
      </w:r>
      <w:r w:rsidR="00991B07" w:rsidRPr="00503886">
        <w:rPr>
          <w:rFonts w:cstheme="minorHAnsi"/>
          <w:sz w:val="24"/>
          <w:szCs w:val="24"/>
        </w:rPr>
        <w:t xml:space="preserve">алог на добавленную стоимость </w:t>
      </w:r>
    </w:p>
    <w:p w14:paraId="14C4A7F5" w14:textId="487DE013" w:rsidR="00991B07" w:rsidRPr="00503886" w:rsidRDefault="008F57F3" w:rsidP="007F2F00">
      <w:pPr>
        <w:pStyle w:val="af0"/>
        <w:numPr>
          <w:ilvl w:val="0"/>
          <w:numId w:val="74"/>
        </w:numPr>
        <w:rPr>
          <w:rFonts w:cstheme="minorHAnsi"/>
          <w:sz w:val="24"/>
          <w:szCs w:val="24"/>
        </w:rPr>
      </w:pPr>
      <w:r w:rsidRPr="00503886">
        <w:rPr>
          <w:rFonts w:cstheme="minorHAnsi"/>
          <w:sz w:val="24"/>
          <w:szCs w:val="24"/>
        </w:rPr>
        <w:t>о</w:t>
      </w:r>
      <w:r w:rsidR="00991B07" w:rsidRPr="00503886">
        <w:rPr>
          <w:rFonts w:cstheme="minorHAnsi"/>
          <w:sz w:val="24"/>
          <w:szCs w:val="24"/>
        </w:rPr>
        <w:t>бщий налог</w:t>
      </w:r>
    </w:p>
    <w:p w14:paraId="6D1A4228" w14:textId="3D63F5DC" w:rsidR="00991B07" w:rsidRPr="00503886" w:rsidRDefault="008F57F3" w:rsidP="007F2F00">
      <w:pPr>
        <w:pStyle w:val="af0"/>
        <w:numPr>
          <w:ilvl w:val="0"/>
          <w:numId w:val="74"/>
        </w:numPr>
        <w:rPr>
          <w:rFonts w:cstheme="minorHAnsi"/>
          <w:sz w:val="24"/>
          <w:szCs w:val="24"/>
        </w:rPr>
      </w:pPr>
      <w:r w:rsidRPr="00503886">
        <w:rPr>
          <w:rFonts w:cstheme="minorHAnsi"/>
          <w:sz w:val="24"/>
          <w:szCs w:val="24"/>
        </w:rPr>
        <w:t>с</w:t>
      </w:r>
      <w:r w:rsidR="00991B07" w:rsidRPr="00503886">
        <w:rPr>
          <w:rFonts w:cstheme="minorHAnsi"/>
          <w:sz w:val="24"/>
          <w:szCs w:val="24"/>
        </w:rPr>
        <w:t>пециальный налог</w:t>
      </w:r>
    </w:p>
    <w:p w14:paraId="21AB01B8" w14:textId="7152B81A" w:rsidR="00991B07" w:rsidRPr="00503886" w:rsidRDefault="00991B07" w:rsidP="00991B07">
      <w:pPr>
        <w:rPr>
          <w:rFonts w:cstheme="minorHAnsi"/>
          <w:b/>
          <w:sz w:val="24"/>
          <w:szCs w:val="24"/>
          <w:lang w:val="en-US"/>
        </w:rPr>
      </w:pPr>
      <w:r w:rsidRPr="00503886">
        <w:rPr>
          <w:rFonts w:cstheme="minorHAnsi"/>
          <w:b/>
          <w:sz w:val="24"/>
          <w:szCs w:val="24"/>
        </w:rPr>
        <w:t>5.К косвенным налогам относится</w:t>
      </w:r>
      <w:r w:rsidRPr="00503886">
        <w:rPr>
          <w:rFonts w:cstheme="minorHAnsi"/>
          <w:b/>
          <w:sz w:val="24"/>
          <w:szCs w:val="24"/>
          <w:lang w:val="en-US"/>
        </w:rPr>
        <w:t>:</w:t>
      </w:r>
    </w:p>
    <w:p w14:paraId="3AC34C4B" w14:textId="5BFE7CBE" w:rsidR="00991B07" w:rsidRPr="00503886" w:rsidRDefault="008F57F3" w:rsidP="007F2F00">
      <w:pPr>
        <w:pStyle w:val="af0"/>
        <w:numPr>
          <w:ilvl w:val="0"/>
          <w:numId w:val="75"/>
        </w:numPr>
        <w:rPr>
          <w:rFonts w:cstheme="minorHAnsi"/>
          <w:sz w:val="24"/>
          <w:szCs w:val="24"/>
          <w:lang w:val="en-US"/>
        </w:rPr>
      </w:pPr>
      <w:r w:rsidRPr="00503886">
        <w:rPr>
          <w:rFonts w:cstheme="minorHAnsi"/>
          <w:sz w:val="24"/>
          <w:szCs w:val="24"/>
        </w:rPr>
        <w:t>*н</w:t>
      </w:r>
      <w:r w:rsidR="000670F1" w:rsidRPr="00503886">
        <w:rPr>
          <w:rFonts w:cstheme="minorHAnsi"/>
          <w:sz w:val="24"/>
          <w:szCs w:val="24"/>
        </w:rPr>
        <w:t xml:space="preserve">алог с </w:t>
      </w:r>
      <w:r w:rsidRPr="00503886">
        <w:rPr>
          <w:rFonts w:cstheme="minorHAnsi"/>
          <w:sz w:val="24"/>
          <w:szCs w:val="24"/>
        </w:rPr>
        <w:t>оборота</w:t>
      </w:r>
    </w:p>
    <w:p w14:paraId="527381F3" w14:textId="361A1B2C" w:rsidR="000670F1" w:rsidRPr="00503886" w:rsidRDefault="008F57F3" w:rsidP="007F2F00">
      <w:pPr>
        <w:pStyle w:val="af0"/>
        <w:numPr>
          <w:ilvl w:val="0"/>
          <w:numId w:val="75"/>
        </w:numPr>
        <w:rPr>
          <w:rFonts w:cstheme="minorHAnsi"/>
          <w:sz w:val="24"/>
          <w:szCs w:val="24"/>
          <w:lang w:val="en-US"/>
        </w:rPr>
      </w:pPr>
      <w:r w:rsidRPr="00503886">
        <w:rPr>
          <w:rFonts w:cstheme="minorHAnsi"/>
          <w:sz w:val="24"/>
          <w:szCs w:val="24"/>
        </w:rPr>
        <w:t>п</w:t>
      </w:r>
      <w:r w:rsidR="000670F1" w:rsidRPr="00503886">
        <w:rPr>
          <w:rFonts w:cstheme="minorHAnsi"/>
          <w:sz w:val="24"/>
          <w:szCs w:val="24"/>
        </w:rPr>
        <w:t xml:space="preserve">одоходный налог с </w:t>
      </w:r>
      <w:r w:rsidRPr="00503886">
        <w:rPr>
          <w:rFonts w:cstheme="minorHAnsi"/>
          <w:sz w:val="24"/>
          <w:szCs w:val="24"/>
        </w:rPr>
        <w:t>населения</w:t>
      </w:r>
    </w:p>
    <w:p w14:paraId="2AF7E7D4" w14:textId="3779A6F5" w:rsidR="000670F1" w:rsidRPr="00503886" w:rsidRDefault="008F57F3" w:rsidP="007F2F00">
      <w:pPr>
        <w:pStyle w:val="af0"/>
        <w:numPr>
          <w:ilvl w:val="0"/>
          <w:numId w:val="75"/>
        </w:numPr>
        <w:rPr>
          <w:rFonts w:cstheme="minorHAnsi"/>
          <w:sz w:val="24"/>
          <w:szCs w:val="24"/>
          <w:lang w:val="en-US"/>
        </w:rPr>
      </w:pPr>
      <w:r w:rsidRPr="00503886">
        <w:rPr>
          <w:rFonts w:cstheme="minorHAnsi"/>
          <w:sz w:val="24"/>
          <w:szCs w:val="24"/>
        </w:rPr>
        <w:t>н</w:t>
      </w:r>
      <w:r w:rsidR="000670F1" w:rsidRPr="00503886">
        <w:rPr>
          <w:rFonts w:cstheme="minorHAnsi"/>
          <w:sz w:val="24"/>
          <w:szCs w:val="24"/>
        </w:rPr>
        <w:t>а прирост капитала</w:t>
      </w:r>
    </w:p>
    <w:p w14:paraId="0C406BEB" w14:textId="0E66843E" w:rsidR="000670F1" w:rsidRPr="00503886" w:rsidRDefault="008F57F3" w:rsidP="007F2F00">
      <w:pPr>
        <w:pStyle w:val="af0"/>
        <w:numPr>
          <w:ilvl w:val="0"/>
          <w:numId w:val="75"/>
        </w:numPr>
        <w:rPr>
          <w:rFonts w:cstheme="minorHAnsi"/>
          <w:sz w:val="24"/>
          <w:szCs w:val="24"/>
          <w:lang w:val="en-US"/>
        </w:rPr>
      </w:pPr>
      <w:r w:rsidRPr="00503886">
        <w:rPr>
          <w:rFonts w:cstheme="minorHAnsi"/>
          <w:sz w:val="24"/>
          <w:szCs w:val="24"/>
        </w:rPr>
        <w:t>н</w:t>
      </w:r>
      <w:r w:rsidR="000670F1" w:rsidRPr="00503886">
        <w:rPr>
          <w:rFonts w:cstheme="minorHAnsi"/>
          <w:sz w:val="24"/>
          <w:szCs w:val="24"/>
        </w:rPr>
        <w:t>а наследство</w:t>
      </w:r>
    </w:p>
    <w:p w14:paraId="15A75FE2" w14:textId="2DF22FB8" w:rsidR="000670F1" w:rsidRPr="00503886" w:rsidRDefault="008F57F3" w:rsidP="007F2F00">
      <w:pPr>
        <w:pStyle w:val="af0"/>
        <w:numPr>
          <w:ilvl w:val="0"/>
          <w:numId w:val="75"/>
        </w:numPr>
        <w:rPr>
          <w:rFonts w:cstheme="minorHAnsi"/>
          <w:sz w:val="24"/>
          <w:szCs w:val="24"/>
          <w:lang w:val="en-US"/>
        </w:rPr>
      </w:pPr>
      <w:r w:rsidRPr="00503886">
        <w:rPr>
          <w:rFonts w:cstheme="minorHAnsi"/>
          <w:sz w:val="24"/>
          <w:szCs w:val="24"/>
        </w:rPr>
        <w:t>н</w:t>
      </w:r>
      <w:r w:rsidR="000670F1" w:rsidRPr="00503886">
        <w:rPr>
          <w:rFonts w:cstheme="minorHAnsi"/>
          <w:sz w:val="24"/>
          <w:szCs w:val="24"/>
        </w:rPr>
        <w:t>а дарение</w:t>
      </w:r>
    </w:p>
    <w:p w14:paraId="79A515C5" w14:textId="67A4662B" w:rsidR="000670F1" w:rsidRPr="00503886" w:rsidRDefault="000670F1" w:rsidP="000670F1">
      <w:pPr>
        <w:rPr>
          <w:rFonts w:cstheme="minorHAnsi"/>
          <w:b/>
          <w:sz w:val="24"/>
          <w:szCs w:val="24"/>
        </w:rPr>
      </w:pPr>
      <w:r w:rsidRPr="00503886">
        <w:rPr>
          <w:rFonts w:cstheme="minorHAnsi"/>
          <w:b/>
          <w:sz w:val="24"/>
          <w:szCs w:val="24"/>
        </w:rPr>
        <w:t xml:space="preserve">6.Экономический рост измеряется следующими </w:t>
      </w:r>
      <w:r w:rsidR="008F57F3" w:rsidRPr="00503886">
        <w:rPr>
          <w:rFonts w:cstheme="minorHAnsi"/>
          <w:b/>
          <w:sz w:val="24"/>
          <w:szCs w:val="24"/>
        </w:rPr>
        <w:t>показателями:</w:t>
      </w:r>
    </w:p>
    <w:p w14:paraId="0112B891" w14:textId="2C987C82" w:rsidR="000670F1" w:rsidRPr="00503886" w:rsidRDefault="008F57F3" w:rsidP="007F2F00">
      <w:pPr>
        <w:pStyle w:val="af0"/>
        <w:numPr>
          <w:ilvl w:val="0"/>
          <w:numId w:val="76"/>
        </w:numPr>
        <w:rPr>
          <w:rFonts w:cstheme="minorHAnsi"/>
          <w:sz w:val="24"/>
          <w:szCs w:val="24"/>
        </w:rPr>
      </w:pPr>
      <w:r w:rsidRPr="00503886">
        <w:rPr>
          <w:rFonts w:cstheme="minorHAnsi"/>
          <w:sz w:val="24"/>
          <w:szCs w:val="24"/>
        </w:rPr>
        <w:t>т</w:t>
      </w:r>
      <w:r w:rsidR="000670F1" w:rsidRPr="00503886">
        <w:rPr>
          <w:rFonts w:cstheme="minorHAnsi"/>
          <w:sz w:val="24"/>
          <w:szCs w:val="24"/>
        </w:rPr>
        <w:t>емпом роста производительности труда</w:t>
      </w:r>
    </w:p>
    <w:p w14:paraId="362F7788" w14:textId="5B7B5453" w:rsidR="000670F1" w:rsidRPr="00503886" w:rsidRDefault="008F57F3" w:rsidP="007F2F00">
      <w:pPr>
        <w:pStyle w:val="af0"/>
        <w:numPr>
          <w:ilvl w:val="0"/>
          <w:numId w:val="76"/>
        </w:numPr>
        <w:rPr>
          <w:rFonts w:cstheme="minorHAnsi"/>
          <w:sz w:val="24"/>
          <w:szCs w:val="24"/>
        </w:rPr>
      </w:pPr>
      <w:r w:rsidRPr="00503886">
        <w:rPr>
          <w:rFonts w:cstheme="minorHAnsi"/>
          <w:sz w:val="24"/>
          <w:szCs w:val="24"/>
        </w:rPr>
        <w:t>*т</w:t>
      </w:r>
      <w:r w:rsidR="000670F1" w:rsidRPr="00503886">
        <w:rPr>
          <w:rFonts w:cstheme="minorHAnsi"/>
          <w:sz w:val="24"/>
          <w:szCs w:val="24"/>
        </w:rPr>
        <w:t>емпом роста ВВП</w:t>
      </w:r>
    </w:p>
    <w:p w14:paraId="0DAFBE3C" w14:textId="41F190DC" w:rsidR="000670F1" w:rsidRPr="00503886" w:rsidRDefault="008F57F3" w:rsidP="007F2F00">
      <w:pPr>
        <w:pStyle w:val="af0"/>
        <w:numPr>
          <w:ilvl w:val="0"/>
          <w:numId w:val="76"/>
        </w:numPr>
        <w:rPr>
          <w:rFonts w:cstheme="minorHAnsi"/>
          <w:sz w:val="24"/>
          <w:szCs w:val="24"/>
        </w:rPr>
      </w:pPr>
      <w:r w:rsidRPr="00503886">
        <w:rPr>
          <w:rFonts w:cstheme="minorHAnsi"/>
          <w:sz w:val="24"/>
          <w:szCs w:val="24"/>
        </w:rPr>
        <w:t>т</w:t>
      </w:r>
      <w:r w:rsidR="000670F1" w:rsidRPr="00503886">
        <w:rPr>
          <w:rFonts w:cstheme="minorHAnsi"/>
          <w:sz w:val="24"/>
          <w:szCs w:val="24"/>
        </w:rPr>
        <w:t xml:space="preserve">емпом роста </w:t>
      </w:r>
      <w:proofErr w:type="spellStart"/>
      <w:r w:rsidR="000670F1" w:rsidRPr="00503886">
        <w:rPr>
          <w:rFonts w:cstheme="minorHAnsi"/>
          <w:sz w:val="24"/>
          <w:szCs w:val="24"/>
        </w:rPr>
        <w:t>капиталовооруженности</w:t>
      </w:r>
      <w:proofErr w:type="spellEnd"/>
      <w:r w:rsidR="000670F1" w:rsidRPr="00503886">
        <w:rPr>
          <w:rFonts w:cstheme="minorHAnsi"/>
          <w:sz w:val="24"/>
          <w:szCs w:val="24"/>
        </w:rPr>
        <w:t xml:space="preserve"> труда</w:t>
      </w:r>
    </w:p>
    <w:p w14:paraId="725BC9A9" w14:textId="53902160" w:rsidR="000670F1" w:rsidRPr="00503886" w:rsidRDefault="008F57F3" w:rsidP="007F2F00">
      <w:pPr>
        <w:pStyle w:val="af0"/>
        <w:numPr>
          <w:ilvl w:val="0"/>
          <w:numId w:val="76"/>
        </w:numPr>
        <w:rPr>
          <w:rFonts w:cstheme="minorHAnsi"/>
          <w:sz w:val="24"/>
          <w:szCs w:val="24"/>
        </w:rPr>
      </w:pPr>
      <w:r w:rsidRPr="00503886">
        <w:rPr>
          <w:rFonts w:cstheme="minorHAnsi"/>
          <w:sz w:val="24"/>
          <w:szCs w:val="24"/>
        </w:rPr>
        <w:t>т</w:t>
      </w:r>
      <w:r w:rsidR="000670F1" w:rsidRPr="00503886">
        <w:rPr>
          <w:rFonts w:cstheme="minorHAnsi"/>
          <w:sz w:val="24"/>
          <w:szCs w:val="24"/>
        </w:rPr>
        <w:t>емпом роста капиталоотдачи</w:t>
      </w:r>
    </w:p>
    <w:p w14:paraId="6B790084" w14:textId="6B9C3981" w:rsidR="000670F1" w:rsidRPr="00503886" w:rsidRDefault="000670F1" w:rsidP="000670F1">
      <w:pPr>
        <w:rPr>
          <w:rFonts w:cstheme="minorHAnsi"/>
          <w:b/>
          <w:sz w:val="24"/>
          <w:szCs w:val="24"/>
        </w:rPr>
      </w:pPr>
      <w:r w:rsidRPr="00503886">
        <w:rPr>
          <w:rFonts w:cstheme="minorHAnsi"/>
          <w:b/>
          <w:sz w:val="24"/>
          <w:szCs w:val="24"/>
        </w:rPr>
        <w:t>7.К экстенсивным факторам экономического роста относятся:</w:t>
      </w:r>
    </w:p>
    <w:p w14:paraId="1EC44BCA" w14:textId="25395399" w:rsidR="000670F1" w:rsidRPr="00503886" w:rsidRDefault="008F57F3" w:rsidP="007F2F00">
      <w:pPr>
        <w:pStyle w:val="af0"/>
        <w:numPr>
          <w:ilvl w:val="0"/>
          <w:numId w:val="77"/>
        </w:numPr>
        <w:rPr>
          <w:rFonts w:cstheme="minorHAnsi"/>
          <w:sz w:val="24"/>
          <w:szCs w:val="24"/>
        </w:rPr>
      </w:pPr>
      <w:r w:rsidRPr="00503886">
        <w:rPr>
          <w:rFonts w:cstheme="minorHAnsi"/>
          <w:sz w:val="24"/>
          <w:szCs w:val="24"/>
        </w:rPr>
        <w:t>р</w:t>
      </w:r>
      <w:r w:rsidR="000670F1" w:rsidRPr="00503886">
        <w:rPr>
          <w:rFonts w:cstheme="minorHAnsi"/>
          <w:sz w:val="24"/>
          <w:szCs w:val="24"/>
        </w:rPr>
        <w:t>ост квалификации работников</w:t>
      </w:r>
    </w:p>
    <w:p w14:paraId="6232CA9C" w14:textId="5A1390F4" w:rsidR="000670F1" w:rsidRPr="00503886" w:rsidRDefault="008F57F3" w:rsidP="007F2F00">
      <w:pPr>
        <w:pStyle w:val="af0"/>
        <w:numPr>
          <w:ilvl w:val="0"/>
          <w:numId w:val="77"/>
        </w:numPr>
        <w:rPr>
          <w:rFonts w:cstheme="minorHAnsi"/>
          <w:sz w:val="24"/>
          <w:szCs w:val="24"/>
        </w:rPr>
      </w:pPr>
      <w:r w:rsidRPr="00503886">
        <w:rPr>
          <w:rFonts w:cstheme="minorHAnsi"/>
          <w:sz w:val="24"/>
          <w:szCs w:val="24"/>
        </w:rPr>
        <w:t>р</w:t>
      </w:r>
      <w:r w:rsidR="000670F1" w:rsidRPr="00503886">
        <w:rPr>
          <w:rFonts w:cstheme="minorHAnsi"/>
          <w:sz w:val="24"/>
          <w:szCs w:val="24"/>
        </w:rPr>
        <w:t xml:space="preserve">ост </w:t>
      </w:r>
      <w:r w:rsidRPr="00503886">
        <w:rPr>
          <w:rFonts w:cstheme="minorHAnsi"/>
          <w:sz w:val="24"/>
          <w:szCs w:val="24"/>
        </w:rPr>
        <w:t>производительности</w:t>
      </w:r>
      <w:r w:rsidR="000670F1" w:rsidRPr="00503886">
        <w:rPr>
          <w:rFonts w:cstheme="minorHAnsi"/>
          <w:sz w:val="24"/>
          <w:szCs w:val="24"/>
        </w:rPr>
        <w:t xml:space="preserve"> труда</w:t>
      </w:r>
    </w:p>
    <w:p w14:paraId="5548B7EF" w14:textId="1BE68C99" w:rsidR="000670F1" w:rsidRPr="00503886" w:rsidRDefault="008F57F3" w:rsidP="007F2F00">
      <w:pPr>
        <w:pStyle w:val="af0"/>
        <w:numPr>
          <w:ilvl w:val="0"/>
          <w:numId w:val="77"/>
        </w:numPr>
        <w:rPr>
          <w:rFonts w:cstheme="minorHAnsi"/>
          <w:sz w:val="24"/>
          <w:szCs w:val="24"/>
        </w:rPr>
      </w:pPr>
      <w:r w:rsidRPr="00503886">
        <w:rPr>
          <w:rFonts w:cstheme="minorHAnsi"/>
          <w:sz w:val="24"/>
          <w:szCs w:val="24"/>
        </w:rPr>
        <w:t>р</w:t>
      </w:r>
      <w:r w:rsidR="000670F1" w:rsidRPr="00503886">
        <w:rPr>
          <w:rFonts w:cstheme="minorHAnsi"/>
          <w:sz w:val="24"/>
          <w:szCs w:val="24"/>
        </w:rPr>
        <w:t>ост капиталоотдачи</w:t>
      </w:r>
    </w:p>
    <w:p w14:paraId="5D06038F" w14:textId="52D633A7" w:rsidR="000670F1" w:rsidRPr="00503886" w:rsidRDefault="008F57F3" w:rsidP="007F2F00">
      <w:pPr>
        <w:pStyle w:val="af0"/>
        <w:numPr>
          <w:ilvl w:val="0"/>
          <w:numId w:val="77"/>
        </w:numPr>
        <w:rPr>
          <w:rFonts w:cstheme="minorHAnsi"/>
          <w:sz w:val="24"/>
          <w:szCs w:val="24"/>
        </w:rPr>
      </w:pPr>
      <w:r w:rsidRPr="00503886">
        <w:rPr>
          <w:rFonts w:cstheme="minorHAnsi"/>
          <w:sz w:val="24"/>
          <w:szCs w:val="24"/>
        </w:rPr>
        <w:t>и</w:t>
      </w:r>
      <w:r w:rsidR="000670F1" w:rsidRPr="00503886">
        <w:rPr>
          <w:rFonts w:cstheme="minorHAnsi"/>
          <w:sz w:val="24"/>
          <w:szCs w:val="24"/>
        </w:rPr>
        <w:t>спользование новых технологий</w:t>
      </w:r>
    </w:p>
    <w:p w14:paraId="16DCFBDA" w14:textId="6ED67732" w:rsidR="000670F1" w:rsidRPr="00503886" w:rsidRDefault="008F57F3" w:rsidP="007F2F00">
      <w:pPr>
        <w:pStyle w:val="af0"/>
        <w:numPr>
          <w:ilvl w:val="0"/>
          <w:numId w:val="77"/>
        </w:numPr>
        <w:rPr>
          <w:rFonts w:cstheme="minorHAnsi"/>
          <w:sz w:val="24"/>
          <w:szCs w:val="24"/>
        </w:rPr>
      </w:pPr>
      <w:r w:rsidRPr="00503886">
        <w:rPr>
          <w:rFonts w:cstheme="minorHAnsi"/>
          <w:sz w:val="24"/>
          <w:szCs w:val="24"/>
        </w:rPr>
        <w:t>*у</w:t>
      </w:r>
      <w:r w:rsidR="000670F1" w:rsidRPr="00503886">
        <w:rPr>
          <w:rFonts w:cstheme="minorHAnsi"/>
          <w:sz w:val="24"/>
          <w:szCs w:val="24"/>
        </w:rPr>
        <w:t xml:space="preserve">величение </w:t>
      </w:r>
      <w:r w:rsidRPr="00503886">
        <w:rPr>
          <w:rFonts w:cstheme="minorHAnsi"/>
          <w:sz w:val="24"/>
          <w:szCs w:val="24"/>
        </w:rPr>
        <w:t>объёма</w:t>
      </w:r>
      <w:r w:rsidR="000670F1" w:rsidRPr="00503886">
        <w:rPr>
          <w:rFonts w:cstheme="minorHAnsi"/>
          <w:sz w:val="24"/>
          <w:szCs w:val="24"/>
        </w:rPr>
        <w:t xml:space="preserve"> инвестиций</w:t>
      </w:r>
    </w:p>
    <w:p w14:paraId="7DC0B24C" w14:textId="324431F8" w:rsidR="000670F1" w:rsidRPr="00503886" w:rsidRDefault="000670F1" w:rsidP="000670F1">
      <w:pPr>
        <w:rPr>
          <w:rFonts w:cstheme="minorHAnsi"/>
          <w:b/>
          <w:sz w:val="24"/>
          <w:szCs w:val="24"/>
        </w:rPr>
      </w:pPr>
      <w:r w:rsidRPr="00503886">
        <w:rPr>
          <w:rFonts w:cstheme="minorHAnsi"/>
          <w:b/>
          <w:sz w:val="24"/>
          <w:szCs w:val="24"/>
        </w:rPr>
        <w:t>8.Относительные расходы на обслуживание государственного долга измеряются:</w:t>
      </w:r>
    </w:p>
    <w:p w14:paraId="392096C1" w14:textId="41FA391F" w:rsidR="000670F1" w:rsidRPr="00503886" w:rsidRDefault="008F57F3" w:rsidP="007F2F00">
      <w:pPr>
        <w:pStyle w:val="af0"/>
        <w:numPr>
          <w:ilvl w:val="0"/>
          <w:numId w:val="78"/>
        </w:numPr>
        <w:rPr>
          <w:rFonts w:cstheme="minorHAnsi"/>
          <w:sz w:val="24"/>
          <w:szCs w:val="24"/>
        </w:rPr>
      </w:pPr>
      <w:r w:rsidRPr="00503886">
        <w:rPr>
          <w:rFonts w:cstheme="minorHAnsi"/>
          <w:sz w:val="24"/>
          <w:szCs w:val="24"/>
        </w:rPr>
        <w:t>с</w:t>
      </w:r>
      <w:r w:rsidR="000670F1" w:rsidRPr="00503886">
        <w:rPr>
          <w:rFonts w:cstheme="minorHAnsi"/>
          <w:sz w:val="24"/>
          <w:szCs w:val="24"/>
        </w:rPr>
        <w:t>уммой государственного долга</w:t>
      </w:r>
    </w:p>
    <w:p w14:paraId="4AFBFEF4" w14:textId="16A41FB8" w:rsidR="000670F1" w:rsidRPr="00503886" w:rsidRDefault="008F57F3" w:rsidP="007F2F00">
      <w:pPr>
        <w:pStyle w:val="af0"/>
        <w:numPr>
          <w:ilvl w:val="0"/>
          <w:numId w:val="78"/>
        </w:numPr>
        <w:rPr>
          <w:rFonts w:cstheme="minorHAnsi"/>
          <w:sz w:val="24"/>
          <w:szCs w:val="24"/>
        </w:rPr>
      </w:pPr>
      <w:r w:rsidRPr="00503886">
        <w:rPr>
          <w:rFonts w:cstheme="minorHAnsi"/>
          <w:sz w:val="24"/>
          <w:szCs w:val="24"/>
        </w:rPr>
        <w:t>с</w:t>
      </w:r>
      <w:r w:rsidR="000670F1" w:rsidRPr="00503886">
        <w:rPr>
          <w:rFonts w:cstheme="minorHAnsi"/>
          <w:sz w:val="24"/>
          <w:szCs w:val="24"/>
        </w:rPr>
        <w:t>уммой процентных выплат по долгу</w:t>
      </w:r>
    </w:p>
    <w:p w14:paraId="65683A57" w14:textId="495AC169" w:rsidR="000670F1" w:rsidRPr="00503886" w:rsidRDefault="008F57F3" w:rsidP="007F2F00">
      <w:pPr>
        <w:pStyle w:val="af0"/>
        <w:numPr>
          <w:ilvl w:val="0"/>
          <w:numId w:val="78"/>
        </w:numPr>
        <w:rPr>
          <w:rFonts w:cstheme="minorHAnsi"/>
          <w:sz w:val="24"/>
          <w:szCs w:val="24"/>
        </w:rPr>
      </w:pPr>
      <w:r w:rsidRPr="00503886">
        <w:rPr>
          <w:rFonts w:cstheme="minorHAnsi"/>
          <w:sz w:val="24"/>
          <w:szCs w:val="24"/>
        </w:rPr>
        <w:t>о</w:t>
      </w:r>
      <w:r w:rsidR="000670F1" w:rsidRPr="00503886">
        <w:rPr>
          <w:rFonts w:cstheme="minorHAnsi"/>
          <w:sz w:val="24"/>
          <w:szCs w:val="24"/>
        </w:rPr>
        <w:t xml:space="preserve">тношением размеров долга к </w:t>
      </w:r>
      <w:r w:rsidR="00AA1513" w:rsidRPr="00503886">
        <w:rPr>
          <w:rFonts w:cstheme="minorHAnsi"/>
          <w:sz w:val="24"/>
          <w:szCs w:val="24"/>
        </w:rPr>
        <w:t>объёму</w:t>
      </w:r>
      <w:r w:rsidR="000670F1" w:rsidRPr="00503886">
        <w:rPr>
          <w:rFonts w:cstheme="minorHAnsi"/>
          <w:sz w:val="24"/>
          <w:szCs w:val="24"/>
        </w:rPr>
        <w:t xml:space="preserve"> ВВП</w:t>
      </w:r>
    </w:p>
    <w:p w14:paraId="147BDD87" w14:textId="4C57095D" w:rsidR="000670F1" w:rsidRPr="00503886" w:rsidRDefault="008F57F3" w:rsidP="007F2F00">
      <w:pPr>
        <w:pStyle w:val="af0"/>
        <w:numPr>
          <w:ilvl w:val="0"/>
          <w:numId w:val="78"/>
        </w:numPr>
        <w:rPr>
          <w:rFonts w:cstheme="minorHAnsi"/>
          <w:sz w:val="24"/>
          <w:szCs w:val="24"/>
        </w:rPr>
      </w:pPr>
      <w:r w:rsidRPr="00503886">
        <w:rPr>
          <w:rFonts w:cstheme="minorHAnsi"/>
          <w:sz w:val="24"/>
          <w:szCs w:val="24"/>
        </w:rPr>
        <w:t>*о</w:t>
      </w:r>
      <w:r w:rsidR="000670F1" w:rsidRPr="00503886">
        <w:rPr>
          <w:rFonts w:cstheme="minorHAnsi"/>
          <w:sz w:val="24"/>
          <w:szCs w:val="24"/>
        </w:rPr>
        <w:t xml:space="preserve">тношением суммой процентных выплат по долгу к </w:t>
      </w:r>
      <w:r w:rsidR="00AA1513" w:rsidRPr="00503886">
        <w:rPr>
          <w:rFonts w:cstheme="minorHAnsi"/>
          <w:sz w:val="24"/>
          <w:szCs w:val="24"/>
        </w:rPr>
        <w:t>объёму</w:t>
      </w:r>
      <w:r w:rsidR="000670F1" w:rsidRPr="00503886">
        <w:rPr>
          <w:rFonts w:cstheme="minorHAnsi"/>
          <w:sz w:val="24"/>
          <w:szCs w:val="24"/>
        </w:rPr>
        <w:t xml:space="preserve"> ВВП</w:t>
      </w:r>
    </w:p>
    <w:p w14:paraId="4AA97AC7" w14:textId="1745528E" w:rsidR="000670F1" w:rsidRPr="00503886" w:rsidRDefault="008F57F3" w:rsidP="007F2F00">
      <w:pPr>
        <w:pStyle w:val="af0"/>
        <w:numPr>
          <w:ilvl w:val="0"/>
          <w:numId w:val="78"/>
        </w:numPr>
        <w:rPr>
          <w:rFonts w:cstheme="minorHAnsi"/>
          <w:sz w:val="24"/>
          <w:szCs w:val="24"/>
        </w:rPr>
      </w:pPr>
      <w:r w:rsidRPr="00503886">
        <w:rPr>
          <w:rFonts w:cstheme="minorHAnsi"/>
          <w:sz w:val="24"/>
          <w:szCs w:val="24"/>
        </w:rPr>
        <w:t>в</w:t>
      </w:r>
      <w:r w:rsidR="000670F1" w:rsidRPr="00503886">
        <w:rPr>
          <w:rFonts w:cstheme="minorHAnsi"/>
          <w:sz w:val="24"/>
          <w:szCs w:val="24"/>
        </w:rPr>
        <w:t>се предыдущие ответы не верны</w:t>
      </w:r>
    </w:p>
    <w:p w14:paraId="4EECF495" w14:textId="3A290452" w:rsidR="000670F1" w:rsidRPr="00503886" w:rsidRDefault="000670F1" w:rsidP="000670F1">
      <w:pPr>
        <w:rPr>
          <w:rFonts w:cstheme="minorHAnsi"/>
          <w:b/>
          <w:sz w:val="24"/>
          <w:szCs w:val="24"/>
        </w:rPr>
      </w:pPr>
      <w:r w:rsidRPr="00503886">
        <w:rPr>
          <w:rFonts w:cstheme="minorHAnsi"/>
          <w:b/>
          <w:sz w:val="24"/>
          <w:szCs w:val="24"/>
        </w:rPr>
        <w:t xml:space="preserve">9.Дефицит государственного бюджета образуется в тех </w:t>
      </w:r>
      <w:r w:rsidR="008F57F3" w:rsidRPr="00503886">
        <w:rPr>
          <w:rFonts w:cstheme="minorHAnsi"/>
          <w:b/>
          <w:sz w:val="24"/>
          <w:szCs w:val="24"/>
        </w:rPr>
        <w:t>случаях, когда:</w:t>
      </w:r>
    </w:p>
    <w:p w14:paraId="400DE857" w14:textId="1E6F9857" w:rsidR="000670F1" w:rsidRPr="00503886" w:rsidRDefault="008F57F3" w:rsidP="007F2F00">
      <w:pPr>
        <w:pStyle w:val="af0"/>
        <w:numPr>
          <w:ilvl w:val="0"/>
          <w:numId w:val="79"/>
        </w:numPr>
        <w:rPr>
          <w:rFonts w:cstheme="minorHAnsi"/>
          <w:sz w:val="24"/>
          <w:szCs w:val="24"/>
        </w:rPr>
      </w:pPr>
      <w:r w:rsidRPr="00503886">
        <w:rPr>
          <w:rFonts w:cstheme="minorHAnsi"/>
          <w:sz w:val="24"/>
          <w:szCs w:val="24"/>
        </w:rPr>
        <w:t>с</w:t>
      </w:r>
      <w:r w:rsidR="000670F1" w:rsidRPr="00503886">
        <w:rPr>
          <w:rFonts w:cstheme="minorHAnsi"/>
          <w:sz w:val="24"/>
          <w:szCs w:val="24"/>
        </w:rPr>
        <w:t>умма активов государства превышает сумму размеров его обязательств</w:t>
      </w:r>
    </w:p>
    <w:p w14:paraId="3D17FBA7" w14:textId="7A4A6A63" w:rsidR="000670F1" w:rsidRPr="00503886" w:rsidRDefault="008F57F3" w:rsidP="007F2F00">
      <w:pPr>
        <w:pStyle w:val="af0"/>
        <w:numPr>
          <w:ilvl w:val="0"/>
          <w:numId w:val="79"/>
        </w:numPr>
        <w:rPr>
          <w:rFonts w:cstheme="minorHAnsi"/>
          <w:sz w:val="24"/>
          <w:szCs w:val="24"/>
        </w:rPr>
      </w:pPr>
      <w:r w:rsidRPr="00503886">
        <w:rPr>
          <w:rFonts w:cstheme="minorHAnsi"/>
          <w:sz w:val="24"/>
          <w:szCs w:val="24"/>
        </w:rPr>
        <w:t>*с</w:t>
      </w:r>
      <w:r w:rsidR="000670F1" w:rsidRPr="00503886">
        <w:rPr>
          <w:rFonts w:cstheme="minorHAnsi"/>
          <w:sz w:val="24"/>
          <w:szCs w:val="24"/>
        </w:rPr>
        <w:t>умма расходов государства превышает сумму налоговых поступлений</w:t>
      </w:r>
    </w:p>
    <w:p w14:paraId="13725572" w14:textId="71422CA1" w:rsidR="000670F1" w:rsidRPr="00503886" w:rsidRDefault="008F57F3" w:rsidP="007F2F00">
      <w:pPr>
        <w:pStyle w:val="af0"/>
        <w:numPr>
          <w:ilvl w:val="0"/>
          <w:numId w:val="79"/>
        </w:numPr>
        <w:rPr>
          <w:rFonts w:cstheme="minorHAnsi"/>
          <w:sz w:val="24"/>
          <w:szCs w:val="24"/>
        </w:rPr>
      </w:pPr>
      <w:r w:rsidRPr="00503886">
        <w:rPr>
          <w:rFonts w:cstheme="minorHAnsi"/>
          <w:sz w:val="24"/>
          <w:szCs w:val="24"/>
        </w:rPr>
        <w:t>р</w:t>
      </w:r>
      <w:r w:rsidR="000670F1" w:rsidRPr="00503886">
        <w:rPr>
          <w:rFonts w:cstheme="minorHAnsi"/>
          <w:sz w:val="24"/>
          <w:szCs w:val="24"/>
        </w:rPr>
        <w:t xml:space="preserve">асходы государства </w:t>
      </w:r>
      <w:r w:rsidRPr="00503886">
        <w:rPr>
          <w:rFonts w:cstheme="minorHAnsi"/>
          <w:sz w:val="24"/>
          <w:szCs w:val="24"/>
        </w:rPr>
        <w:t>уменьшаются</w:t>
      </w:r>
    </w:p>
    <w:p w14:paraId="057444F0" w14:textId="36860D3C" w:rsidR="000670F1" w:rsidRPr="00503886" w:rsidRDefault="008F57F3" w:rsidP="007F2F00">
      <w:pPr>
        <w:pStyle w:val="af0"/>
        <w:numPr>
          <w:ilvl w:val="0"/>
          <w:numId w:val="79"/>
        </w:numPr>
        <w:rPr>
          <w:rFonts w:cstheme="minorHAnsi"/>
          <w:sz w:val="24"/>
          <w:szCs w:val="24"/>
        </w:rPr>
      </w:pPr>
      <w:r w:rsidRPr="00503886">
        <w:rPr>
          <w:rFonts w:cstheme="minorHAnsi"/>
          <w:sz w:val="24"/>
          <w:szCs w:val="24"/>
        </w:rPr>
        <w:t>с</w:t>
      </w:r>
      <w:r w:rsidR="000670F1" w:rsidRPr="00503886">
        <w:rPr>
          <w:rFonts w:cstheme="minorHAnsi"/>
          <w:sz w:val="24"/>
          <w:szCs w:val="24"/>
        </w:rPr>
        <w:t>умма налоговых поступлений сокращается</w:t>
      </w:r>
    </w:p>
    <w:p w14:paraId="5C41563B" w14:textId="27118ED5" w:rsidR="000670F1" w:rsidRPr="00503886" w:rsidRDefault="008F57F3" w:rsidP="007F2F00">
      <w:pPr>
        <w:pStyle w:val="af0"/>
        <w:numPr>
          <w:ilvl w:val="0"/>
          <w:numId w:val="79"/>
        </w:numPr>
        <w:rPr>
          <w:rFonts w:cstheme="minorHAnsi"/>
          <w:sz w:val="24"/>
          <w:szCs w:val="24"/>
        </w:rPr>
      </w:pPr>
      <w:r w:rsidRPr="00503886">
        <w:rPr>
          <w:rFonts w:cstheme="minorHAnsi"/>
          <w:sz w:val="24"/>
          <w:szCs w:val="24"/>
        </w:rPr>
        <w:t>о</w:t>
      </w:r>
      <w:r w:rsidR="000670F1" w:rsidRPr="00503886">
        <w:rPr>
          <w:rFonts w:cstheme="minorHAnsi"/>
          <w:sz w:val="24"/>
          <w:szCs w:val="24"/>
        </w:rPr>
        <w:t>бязательство государства превышает его активы</w:t>
      </w:r>
    </w:p>
    <w:p w14:paraId="31654541" w14:textId="07A758A1" w:rsidR="000670F1" w:rsidRPr="00503886" w:rsidRDefault="000670F1" w:rsidP="000670F1">
      <w:pPr>
        <w:rPr>
          <w:rFonts w:cstheme="minorHAnsi"/>
          <w:b/>
          <w:sz w:val="24"/>
          <w:szCs w:val="24"/>
        </w:rPr>
      </w:pPr>
      <w:r w:rsidRPr="00503886">
        <w:rPr>
          <w:rFonts w:cstheme="minorHAnsi"/>
          <w:b/>
          <w:sz w:val="24"/>
          <w:szCs w:val="24"/>
        </w:rPr>
        <w:t xml:space="preserve">10.Государственный долг не может </w:t>
      </w:r>
      <w:r w:rsidR="00AA1513" w:rsidRPr="00503886">
        <w:rPr>
          <w:rFonts w:cstheme="minorHAnsi"/>
          <w:b/>
          <w:sz w:val="24"/>
          <w:szCs w:val="24"/>
        </w:rPr>
        <w:t>привести</w:t>
      </w:r>
      <w:r w:rsidRPr="00503886">
        <w:rPr>
          <w:rFonts w:cstheme="minorHAnsi"/>
          <w:b/>
          <w:sz w:val="24"/>
          <w:szCs w:val="24"/>
        </w:rPr>
        <w:t xml:space="preserve"> к банкротству государства, так как оно:</w:t>
      </w:r>
    </w:p>
    <w:p w14:paraId="5A2F6B39" w14:textId="1B48219F" w:rsidR="000670F1" w:rsidRPr="00503886" w:rsidRDefault="00AA1513" w:rsidP="007F2F00">
      <w:pPr>
        <w:pStyle w:val="af0"/>
        <w:numPr>
          <w:ilvl w:val="0"/>
          <w:numId w:val="80"/>
        </w:numPr>
        <w:rPr>
          <w:rFonts w:cstheme="minorHAnsi"/>
          <w:sz w:val="24"/>
          <w:szCs w:val="24"/>
        </w:rPr>
      </w:pPr>
      <w:r w:rsidRPr="00503886">
        <w:rPr>
          <w:rFonts w:cstheme="minorHAnsi"/>
          <w:sz w:val="24"/>
          <w:szCs w:val="24"/>
        </w:rPr>
        <w:t>н</w:t>
      </w:r>
      <w:r w:rsidR="000670F1" w:rsidRPr="00503886">
        <w:rPr>
          <w:rFonts w:cstheme="minorHAnsi"/>
          <w:sz w:val="24"/>
          <w:szCs w:val="24"/>
        </w:rPr>
        <w:t>е обязательно должно погашать его</w:t>
      </w:r>
    </w:p>
    <w:p w14:paraId="1C6234B8" w14:textId="2F1EC16D" w:rsidR="000670F1" w:rsidRPr="00503886" w:rsidRDefault="00AA1513" w:rsidP="007F2F00">
      <w:pPr>
        <w:pStyle w:val="af0"/>
        <w:numPr>
          <w:ilvl w:val="0"/>
          <w:numId w:val="80"/>
        </w:numPr>
        <w:rPr>
          <w:rFonts w:cstheme="minorHAnsi"/>
          <w:sz w:val="24"/>
          <w:szCs w:val="24"/>
        </w:rPr>
      </w:pPr>
      <w:r w:rsidRPr="00503886">
        <w:rPr>
          <w:rFonts w:cstheme="minorHAnsi"/>
          <w:sz w:val="24"/>
          <w:szCs w:val="24"/>
        </w:rPr>
        <w:t>м</w:t>
      </w:r>
      <w:r w:rsidR="000670F1" w:rsidRPr="00503886">
        <w:rPr>
          <w:rFonts w:cstheme="minorHAnsi"/>
          <w:sz w:val="24"/>
          <w:szCs w:val="24"/>
        </w:rPr>
        <w:t>ожет рефинансировать долг</w:t>
      </w:r>
    </w:p>
    <w:p w14:paraId="7628ADF6" w14:textId="7C5CD5F8" w:rsidR="000670F1" w:rsidRPr="00503886" w:rsidRDefault="00AA1513" w:rsidP="007F2F00">
      <w:pPr>
        <w:pStyle w:val="af0"/>
        <w:numPr>
          <w:ilvl w:val="0"/>
          <w:numId w:val="80"/>
        </w:numPr>
        <w:rPr>
          <w:rFonts w:cstheme="minorHAnsi"/>
          <w:sz w:val="24"/>
          <w:szCs w:val="24"/>
        </w:rPr>
      </w:pPr>
      <w:r w:rsidRPr="00503886">
        <w:rPr>
          <w:rFonts w:cstheme="minorHAnsi"/>
          <w:sz w:val="24"/>
          <w:szCs w:val="24"/>
        </w:rPr>
        <w:t>м</w:t>
      </w:r>
      <w:r w:rsidR="000670F1" w:rsidRPr="00503886">
        <w:rPr>
          <w:rFonts w:cstheme="minorHAnsi"/>
          <w:sz w:val="24"/>
          <w:szCs w:val="24"/>
        </w:rPr>
        <w:t>ожет увеличить массу денег в обращении</w:t>
      </w:r>
    </w:p>
    <w:p w14:paraId="6F492FA0" w14:textId="239A076A" w:rsidR="000670F1" w:rsidRPr="00503886" w:rsidRDefault="00AA1513" w:rsidP="007F2F00">
      <w:pPr>
        <w:pStyle w:val="af0"/>
        <w:numPr>
          <w:ilvl w:val="0"/>
          <w:numId w:val="80"/>
        </w:numPr>
        <w:rPr>
          <w:rFonts w:cstheme="minorHAnsi"/>
          <w:sz w:val="24"/>
          <w:szCs w:val="24"/>
        </w:rPr>
      </w:pPr>
      <w:r w:rsidRPr="00503886">
        <w:rPr>
          <w:rFonts w:cstheme="minorHAnsi"/>
          <w:sz w:val="24"/>
          <w:szCs w:val="24"/>
        </w:rPr>
        <w:t>*в</w:t>
      </w:r>
      <w:r w:rsidR="000670F1" w:rsidRPr="00503886">
        <w:rPr>
          <w:rFonts w:cstheme="minorHAnsi"/>
          <w:sz w:val="24"/>
          <w:szCs w:val="24"/>
        </w:rPr>
        <w:t>се предыдущие ответы верны</w:t>
      </w:r>
    </w:p>
    <w:p w14:paraId="0B343F48" w14:textId="05C62A66" w:rsidR="000670F1" w:rsidRPr="00503886" w:rsidRDefault="00AA1513" w:rsidP="007F2F00">
      <w:pPr>
        <w:pStyle w:val="af0"/>
        <w:numPr>
          <w:ilvl w:val="0"/>
          <w:numId w:val="80"/>
        </w:numPr>
        <w:rPr>
          <w:rFonts w:cstheme="minorHAnsi"/>
          <w:sz w:val="24"/>
          <w:szCs w:val="24"/>
        </w:rPr>
      </w:pPr>
      <w:r w:rsidRPr="00503886">
        <w:rPr>
          <w:rFonts w:cstheme="minorHAnsi"/>
          <w:sz w:val="24"/>
          <w:szCs w:val="24"/>
        </w:rPr>
        <w:lastRenderedPageBreak/>
        <w:t>в</w:t>
      </w:r>
      <w:r w:rsidR="000670F1" w:rsidRPr="00503886">
        <w:rPr>
          <w:rFonts w:cstheme="minorHAnsi"/>
          <w:sz w:val="24"/>
          <w:szCs w:val="24"/>
        </w:rPr>
        <w:t>се предыдущие ответы неверны</w:t>
      </w:r>
    </w:p>
    <w:p w14:paraId="45812BF1" w14:textId="77777777" w:rsidR="00991B07" w:rsidRPr="00503886" w:rsidRDefault="00991B07" w:rsidP="00991B07">
      <w:pPr>
        <w:rPr>
          <w:rFonts w:cstheme="minorHAnsi"/>
          <w:sz w:val="24"/>
          <w:szCs w:val="24"/>
        </w:rPr>
      </w:pPr>
    </w:p>
    <w:p w14:paraId="3382EB23" w14:textId="77777777" w:rsidR="00CE3E04" w:rsidRPr="00503886" w:rsidRDefault="00CE3E04" w:rsidP="00CE3E04">
      <w:pPr>
        <w:rPr>
          <w:rFonts w:cstheme="minorHAnsi"/>
          <w:sz w:val="24"/>
          <w:szCs w:val="24"/>
        </w:rPr>
      </w:pPr>
    </w:p>
    <w:p w14:paraId="487D7ADD" w14:textId="77777777" w:rsidR="004C3D78" w:rsidRPr="00503886" w:rsidRDefault="004C3D78" w:rsidP="004C3D78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2275C532" w14:textId="77777777" w:rsidR="00734B47" w:rsidRPr="00503886" w:rsidRDefault="00734B47" w:rsidP="00734B47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4AE735A2" w14:textId="77777777" w:rsidR="00433E43" w:rsidRPr="00503886" w:rsidRDefault="00433E43" w:rsidP="00433E43">
      <w:pPr>
        <w:pStyle w:val="af0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132A86C9" w14:textId="77777777" w:rsidR="00433E43" w:rsidRPr="00503886" w:rsidRDefault="00433E43" w:rsidP="00433E43">
      <w:pPr>
        <w:pStyle w:val="af0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12D1C251" w14:textId="77777777" w:rsidR="00433E43" w:rsidRPr="00503886" w:rsidRDefault="00433E43" w:rsidP="00433E43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587300F6" w14:textId="77777777" w:rsidR="00E10588" w:rsidRPr="00503886" w:rsidRDefault="00E10588" w:rsidP="00E10588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7CE16772" w14:textId="77777777" w:rsidR="00E10588" w:rsidRPr="00503886" w:rsidRDefault="00E10588" w:rsidP="00E10588">
      <w:pPr>
        <w:pStyle w:val="af0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5424E5F3" w14:textId="77777777" w:rsidR="00960605" w:rsidRPr="00503886" w:rsidRDefault="00960605" w:rsidP="00960605">
      <w:pPr>
        <w:pStyle w:val="af0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507577B6" w14:textId="77777777" w:rsidR="00960605" w:rsidRPr="00503886" w:rsidRDefault="00960605" w:rsidP="00960605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295A5231" w14:textId="77777777" w:rsidR="00960605" w:rsidRPr="00503886" w:rsidRDefault="00960605" w:rsidP="00960605">
      <w:pPr>
        <w:pStyle w:val="af0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098E18E0" w14:textId="405CBE7F" w:rsidR="00AC5F87" w:rsidRPr="00503886" w:rsidRDefault="00AC5F87" w:rsidP="00AC5F87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70995C8F" w14:textId="77777777" w:rsidR="00AC5F87" w:rsidRPr="00503886" w:rsidRDefault="00AC5F87" w:rsidP="00AC5F87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48E6DC7C" w14:textId="4D26D258" w:rsidR="00CC2526" w:rsidRPr="00503886" w:rsidRDefault="00CC2526" w:rsidP="00CC2526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sectPr w:rsidR="00CC2526" w:rsidRPr="00503886" w:rsidSect="00F25DA8">
      <w:pgSz w:w="11906" w:h="16838"/>
      <w:pgMar w:top="1134" w:right="567" w:bottom="567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49D78B" w14:textId="77777777" w:rsidR="001A4EF1" w:rsidRDefault="001A4EF1" w:rsidP="00935555">
      <w:pPr>
        <w:spacing w:after="0" w:line="240" w:lineRule="auto"/>
      </w:pPr>
      <w:r>
        <w:separator/>
      </w:r>
    </w:p>
  </w:endnote>
  <w:endnote w:type="continuationSeparator" w:id="0">
    <w:p w14:paraId="470A5A81" w14:textId="77777777" w:rsidR="001A4EF1" w:rsidRDefault="001A4EF1" w:rsidP="009355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CE0CC2" w14:textId="77777777" w:rsidR="001A4EF1" w:rsidRDefault="001A4EF1" w:rsidP="00935555">
      <w:pPr>
        <w:spacing w:after="0" w:line="240" w:lineRule="auto"/>
      </w:pPr>
      <w:r>
        <w:separator/>
      </w:r>
    </w:p>
  </w:footnote>
  <w:footnote w:type="continuationSeparator" w:id="0">
    <w:p w14:paraId="13EB5507" w14:textId="77777777" w:rsidR="001A4EF1" w:rsidRDefault="001A4EF1" w:rsidP="009355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B6344"/>
    <w:multiLevelType w:val="hybridMultilevel"/>
    <w:tmpl w:val="C74E70BA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4801CB"/>
    <w:multiLevelType w:val="hybridMultilevel"/>
    <w:tmpl w:val="EA264CA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BD385B"/>
    <w:multiLevelType w:val="hybridMultilevel"/>
    <w:tmpl w:val="62B4ED5A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0F4324"/>
    <w:multiLevelType w:val="hybridMultilevel"/>
    <w:tmpl w:val="E1D072C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E304CE"/>
    <w:multiLevelType w:val="hybridMultilevel"/>
    <w:tmpl w:val="28FA8560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0B6DA8"/>
    <w:multiLevelType w:val="hybridMultilevel"/>
    <w:tmpl w:val="2566260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C95D9F"/>
    <w:multiLevelType w:val="hybridMultilevel"/>
    <w:tmpl w:val="A8A419F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8F08C3"/>
    <w:multiLevelType w:val="hybridMultilevel"/>
    <w:tmpl w:val="A588BFDA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C63B78"/>
    <w:multiLevelType w:val="hybridMultilevel"/>
    <w:tmpl w:val="64E8B49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D6D45D1"/>
    <w:multiLevelType w:val="hybridMultilevel"/>
    <w:tmpl w:val="51A2260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DB454BD"/>
    <w:multiLevelType w:val="hybridMultilevel"/>
    <w:tmpl w:val="5A66632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EAF0574"/>
    <w:multiLevelType w:val="hybridMultilevel"/>
    <w:tmpl w:val="B30663EC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F3B0D27"/>
    <w:multiLevelType w:val="hybridMultilevel"/>
    <w:tmpl w:val="7DB6352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0152251"/>
    <w:multiLevelType w:val="hybridMultilevel"/>
    <w:tmpl w:val="E4CAB7A0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23235E9"/>
    <w:multiLevelType w:val="hybridMultilevel"/>
    <w:tmpl w:val="F37461E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2C67267"/>
    <w:multiLevelType w:val="hybridMultilevel"/>
    <w:tmpl w:val="71D461A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3FE397E"/>
    <w:multiLevelType w:val="hybridMultilevel"/>
    <w:tmpl w:val="D276A70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665581E"/>
    <w:multiLevelType w:val="hybridMultilevel"/>
    <w:tmpl w:val="98522A1C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94F17CD"/>
    <w:multiLevelType w:val="hybridMultilevel"/>
    <w:tmpl w:val="6E3ED70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9BB43D5"/>
    <w:multiLevelType w:val="hybridMultilevel"/>
    <w:tmpl w:val="1996052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AF32132"/>
    <w:multiLevelType w:val="hybridMultilevel"/>
    <w:tmpl w:val="4932690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D1D0D3A"/>
    <w:multiLevelType w:val="hybridMultilevel"/>
    <w:tmpl w:val="3864B74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267150D"/>
    <w:multiLevelType w:val="hybridMultilevel"/>
    <w:tmpl w:val="7598CA80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2ED1D42"/>
    <w:multiLevelType w:val="hybridMultilevel"/>
    <w:tmpl w:val="5766396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6967907"/>
    <w:multiLevelType w:val="hybridMultilevel"/>
    <w:tmpl w:val="C0B42FF0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7BB7C30"/>
    <w:multiLevelType w:val="hybridMultilevel"/>
    <w:tmpl w:val="2B5E3DE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8FB71A8"/>
    <w:multiLevelType w:val="hybridMultilevel"/>
    <w:tmpl w:val="F6B641A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9A719F1"/>
    <w:multiLevelType w:val="hybridMultilevel"/>
    <w:tmpl w:val="D312149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9B371E4"/>
    <w:multiLevelType w:val="hybridMultilevel"/>
    <w:tmpl w:val="FF2030D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B08012C"/>
    <w:multiLevelType w:val="hybridMultilevel"/>
    <w:tmpl w:val="6CAEEDEC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4124F1B"/>
    <w:multiLevelType w:val="hybridMultilevel"/>
    <w:tmpl w:val="037E513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46701FD"/>
    <w:multiLevelType w:val="hybridMultilevel"/>
    <w:tmpl w:val="CED8BC8A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4E1673C"/>
    <w:multiLevelType w:val="hybridMultilevel"/>
    <w:tmpl w:val="737CE05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5E25984"/>
    <w:multiLevelType w:val="hybridMultilevel"/>
    <w:tmpl w:val="64A8FD90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7434BDD"/>
    <w:multiLevelType w:val="hybridMultilevel"/>
    <w:tmpl w:val="67F2115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7CD707B"/>
    <w:multiLevelType w:val="hybridMultilevel"/>
    <w:tmpl w:val="BD0C0BC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AF51238"/>
    <w:multiLevelType w:val="hybridMultilevel"/>
    <w:tmpl w:val="60E80D9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B7C4A4B"/>
    <w:multiLevelType w:val="hybridMultilevel"/>
    <w:tmpl w:val="B09C001A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DA6439D"/>
    <w:multiLevelType w:val="hybridMultilevel"/>
    <w:tmpl w:val="4C0265F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F851066"/>
    <w:multiLevelType w:val="hybridMultilevel"/>
    <w:tmpl w:val="88000CB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3DA4B98"/>
    <w:multiLevelType w:val="hybridMultilevel"/>
    <w:tmpl w:val="A52648EA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4B76BC7"/>
    <w:multiLevelType w:val="hybridMultilevel"/>
    <w:tmpl w:val="EDB25678"/>
    <w:lvl w:ilvl="0" w:tplc="04190017">
      <w:start w:val="1"/>
      <w:numFmt w:val="lowerLetter"/>
      <w:lvlText w:val="%1)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42" w15:restartNumberingAfterBreak="0">
    <w:nsid w:val="46363B9A"/>
    <w:multiLevelType w:val="hybridMultilevel"/>
    <w:tmpl w:val="8ADC9AE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7B05D4D"/>
    <w:multiLevelType w:val="hybridMultilevel"/>
    <w:tmpl w:val="E52C450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8EF4C58"/>
    <w:multiLevelType w:val="hybridMultilevel"/>
    <w:tmpl w:val="18FCEB4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906261F"/>
    <w:multiLevelType w:val="hybridMultilevel"/>
    <w:tmpl w:val="7DD2661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9383178"/>
    <w:multiLevelType w:val="hybridMultilevel"/>
    <w:tmpl w:val="2972885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4CF354DC"/>
    <w:multiLevelType w:val="hybridMultilevel"/>
    <w:tmpl w:val="9E22E51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0CA2EEE"/>
    <w:multiLevelType w:val="hybridMultilevel"/>
    <w:tmpl w:val="138E9650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17120EF"/>
    <w:multiLevelType w:val="hybridMultilevel"/>
    <w:tmpl w:val="726ACDBC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46C0A27"/>
    <w:multiLevelType w:val="hybridMultilevel"/>
    <w:tmpl w:val="6566647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5CD6D26"/>
    <w:multiLevelType w:val="hybridMultilevel"/>
    <w:tmpl w:val="1BCA736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6444999"/>
    <w:multiLevelType w:val="hybridMultilevel"/>
    <w:tmpl w:val="70CA6D90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ACA3166"/>
    <w:multiLevelType w:val="hybridMultilevel"/>
    <w:tmpl w:val="B4E2C7D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5D990723"/>
    <w:multiLevelType w:val="hybridMultilevel"/>
    <w:tmpl w:val="FFC4CCBC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5E1E5C4E"/>
    <w:multiLevelType w:val="hybridMultilevel"/>
    <w:tmpl w:val="BCC0B01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1BA6215"/>
    <w:multiLevelType w:val="hybridMultilevel"/>
    <w:tmpl w:val="93C6B2E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26F7DDB"/>
    <w:multiLevelType w:val="hybridMultilevel"/>
    <w:tmpl w:val="171C08C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63561BEA"/>
    <w:multiLevelType w:val="hybridMultilevel"/>
    <w:tmpl w:val="3D80E15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64653CB6"/>
    <w:multiLevelType w:val="hybridMultilevel"/>
    <w:tmpl w:val="B2FCF3D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6693568D"/>
    <w:multiLevelType w:val="hybridMultilevel"/>
    <w:tmpl w:val="3482DBA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67811D9B"/>
    <w:multiLevelType w:val="hybridMultilevel"/>
    <w:tmpl w:val="0660D37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67C075FD"/>
    <w:multiLevelType w:val="hybridMultilevel"/>
    <w:tmpl w:val="1AA8F5D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68CC3A17"/>
    <w:multiLevelType w:val="hybridMultilevel"/>
    <w:tmpl w:val="6F78C64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68E200E2"/>
    <w:multiLevelType w:val="hybridMultilevel"/>
    <w:tmpl w:val="2D9C193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699373B4"/>
    <w:multiLevelType w:val="hybridMultilevel"/>
    <w:tmpl w:val="249A89C0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6A840F49"/>
    <w:multiLevelType w:val="hybridMultilevel"/>
    <w:tmpl w:val="2A4E78E0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6CA264CA"/>
    <w:multiLevelType w:val="hybridMultilevel"/>
    <w:tmpl w:val="A81A7460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6E3D5FCD"/>
    <w:multiLevelType w:val="hybridMultilevel"/>
    <w:tmpl w:val="283860F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6E8A7D04"/>
    <w:multiLevelType w:val="hybridMultilevel"/>
    <w:tmpl w:val="CBEE051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6FC352BC"/>
    <w:multiLevelType w:val="hybridMultilevel"/>
    <w:tmpl w:val="7F66EB8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70802E19"/>
    <w:multiLevelType w:val="hybridMultilevel"/>
    <w:tmpl w:val="7DA2101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72F14CB6"/>
    <w:multiLevelType w:val="hybridMultilevel"/>
    <w:tmpl w:val="5F7449F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74E2657A"/>
    <w:multiLevelType w:val="hybridMultilevel"/>
    <w:tmpl w:val="7444B9AA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79FC0AF4"/>
    <w:multiLevelType w:val="hybridMultilevel"/>
    <w:tmpl w:val="CFDCB5A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7ACC3BF2"/>
    <w:multiLevelType w:val="hybridMultilevel"/>
    <w:tmpl w:val="DAE29B4A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7C063766"/>
    <w:multiLevelType w:val="hybridMultilevel"/>
    <w:tmpl w:val="108E754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7C16227D"/>
    <w:multiLevelType w:val="hybridMultilevel"/>
    <w:tmpl w:val="AD447C4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7D3C48A1"/>
    <w:multiLevelType w:val="hybridMultilevel"/>
    <w:tmpl w:val="0252863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7DB72072"/>
    <w:multiLevelType w:val="hybridMultilevel"/>
    <w:tmpl w:val="CEE25ED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1"/>
  </w:num>
  <w:num w:numId="2">
    <w:abstractNumId w:val="59"/>
  </w:num>
  <w:num w:numId="3">
    <w:abstractNumId w:val="15"/>
  </w:num>
  <w:num w:numId="4">
    <w:abstractNumId w:val="29"/>
  </w:num>
  <w:num w:numId="5">
    <w:abstractNumId w:val="30"/>
  </w:num>
  <w:num w:numId="6">
    <w:abstractNumId w:val="63"/>
  </w:num>
  <w:num w:numId="7">
    <w:abstractNumId w:val="75"/>
  </w:num>
  <w:num w:numId="8">
    <w:abstractNumId w:val="13"/>
  </w:num>
  <w:num w:numId="9">
    <w:abstractNumId w:val="6"/>
  </w:num>
  <w:num w:numId="10">
    <w:abstractNumId w:val="8"/>
  </w:num>
  <w:num w:numId="11">
    <w:abstractNumId w:val="43"/>
  </w:num>
  <w:num w:numId="12">
    <w:abstractNumId w:val="79"/>
  </w:num>
  <w:num w:numId="13">
    <w:abstractNumId w:val="27"/>
  </w:num>
  <w:num w:numId="14">
    <w:abstractNumId w:val="28"/>
  </w:num>
  <w:num w:numId="15">
    <w:abstractNumId w:val="23"/>
  </w:num>
  <w:num w:numId="16">
    <w:abstractNumId w:val="12"/>
  </w:num>
  <w:num w:numId="17">
    <w:abstractNumId w:val="41"/>
  </w:num>
  <w:num w:numId="18">
    <w:abstractNumId w:val="10"/>
  </w:num>
  <w:num w:numId="19">
    <w:abstractNumId w:val="18"/>
  </w:num>
  <w:num w:numId="20">
    <w:abstractNumId w:val="48"/>
  </w:num>
  <w:num w:numId="21">
    <w:abstractNumId w:val="33"/>
  </w:num>
  <w:num w:numId="22">
    <w:abstractNumId w:val="3"/>
  </w:num>
  <w:num w:numId="23">
    <w:abstractNumId w:val="17"/>
  </w:num>
  <w:num w:numId="24">
    <w:abstractNumId w:val="52"/>
  </w:num>
  <w:num w:numId="25">
    <w:abstractNumId w:val="24"/>
  </w:num>
  <w:num w:numId="26">
    <w:abstractNumId w:val="34"/>
  </w:num>
  <w:num w:numId="27">
    <w:abstractNumId w:val="62"/>
  </w:num>
  <w:num w:numId="28">
    <w:abstractNumId w:val="19"/>
  </w:num>
  <w:num w:numId="29">
    <w:abstractNumId w:val="37"/>
  </w:num>
  <w:num w:numId="30">
    <w:abstractNumId w:val="32"/>
  </w:num>
  <w:num w:numId="31">
    <w:abstractNumId w:val="25"/>
  </w:num>
  <w:num w:numId="32">
    <w:abstractNumId w:val="16"/>
  </w:num>
  <w:num w:numId="33">
    <w:abstractNumId w:val="56"/>
  </w:num>
  <w:num w:numId="34">
    <w:abstractNumId w:val="5"/>
  </w:num>
  <w:num w:numId="35">
    <w:abstractNumId w:val="53"/>
  </w:num>
  <w:num w:numId="36">
    <w:abstractNumId w:val="67"/>
  </w:num>
  <w:num w:numId="37">
    <w:abstractNumId w:val="46"/>
  </w:num>
  <w:num w:numId="38">
    <w:abstractNumId w:val="77"/>
  </w:num>
  <w:num w:numId="39">
    <w:abstractNumId w:val="26"/>
  </w:num>
  <w:num w:numId="40">
    <w:abstractNumId w:val="71"/>
  </w:num>
  <w:num w:numId="41">
    <w:abstractNumId w:val="11"/>
  </w:num>
  <w:num w:numId="42">
    <w:abstractNumId w:val="36"/>
  </w:num>
  <w:num w:numId="43">
    <w:abstractNumId w:val="47"/>
  </w:num>
  <w:num w:numId="44">
    <w:abstractNumId w:val="55"/>
  </w:num>
  <w:num w:numId="45">
    <w:abstractNumId w:val="74"/>
  </w:num>
  <w:num w:numId="46">
    <w:abstractNumId w:val="64"/>
  </w:num>
  <w:num w:numId="47">
    <w:abstractNumId w:val="69"/>
  </w:num>
  <w:num w:numId="48">
    <w:abstractNumId w:val="38"/>
  </w:num>
  <w:num w:numId="49">
    <w:abstractNumId w:val="66"/>
  </w:num>
  <w:num w:numId="50">
    <w:abstractNumId w:val="14"/>
  </w:num>
  <w:num w:numId="51">
    <w:abstractNumId w:val="57"/>
  </w:num>
  <w:num w:numId="52">
    <w:abstractNumId w:val="49"/>
  </w:num>
  <w:num w:numId="53">
    <w:abstractNumId w:val="42"/>
  </w:num>
  <w:num w:numId="54">
    <w:abstractNumId w:val="4"/>
  </w:num>
  <w:num w:numId="55">
    <w:abstractNumId w:val="7"/>
  </w:num>
  <w:num w:numId="56">
    <w:abstractNumId w:val="54"/>
  </w:num>
  <w:num w:numId="57">
    <w:abstractNumId w:val="65"/>
  </w:num>
  <w:num w:numId="58">
    <w:abstractNumId w:val="35"/>
  </w:num>
  <w:num w:numId="59">
    <w:abstractNumId w:val="0"/>
  </w:num>
  <w:num w:numId="60">
    <w:abstractNumId w:val="72"/>
  </w:num>
  <w:num w:numId="61">
    <w:abstractNumId w:val="44"/>
  </w:num>
  <w:num w:numId="62">
    <w:abstractNumId w:val="21"/>
  </w:num>
  <w:num w:numId="63">
    <w:abstractNumId w:val="39"/>
  </w:num>
  <w:num w:numId="64">
    <w:abstractNumId w:val="2"/>
  </w:num>
  <w:num w:numId="65">
    <w:abstractNumId w:val="73"/>
  </w:num>
  <w:num w:numId="66">
    <w:abstractNumId w:val="60"/>
  </w:num>
  <w:num w:numId="67">
    <w:abstractNumId w:val="76"/>
  </w:num>
  <w:num w:numId="68">
    <w:abstractNumId w:val="68"/>
  </w:num>
  <w:num w:numId="69">
    <w:abstractNumId w:val="50"/>
  </w:num>
  <w:num w:numId="70">
    <w:abstractNumId w:val="20"/>
  </w:num>
  <w:num w:numId="71">
    <w:abstractNumId w:val="40"/>
  </w:num>
  <w:num w:numId="72">
    <w:abstractNumId w:val="22"/>
  </w:num>
  <w:num w:numId="73">
    <w:abstractNumId w:val="31"/>
  </w:num>
  <w:num w:numId="74">
    <w:abstractNumId w:val="61"/>
  </w:num>
  <w:num w:numId="75">
    <w:abstractNumId w:val="9"/>
  </w:num>
  <w:num w:numId="76">
    <w:abstractNumId w:val="1"/>
  </w:num>
  <w:num w:numId="77">
    <w:abstractNumId w:val="58"/>
  </w:num>
  <w:num w:numId="78">
    <w:abstractNumId w:val="78"/>
  </w:num>
  <w:num w:numId="79">
    <w:abstractNumId w:val="70"/>
  </w:num>
  <w:num w:numId="80">
    <w:abstractNumId w:val="45"/>
  </w:num>
  <w:numIdMacAtCleanup w:val="8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297"/>
    <w:rsid w:val="00016297"/>
    <w:rsid w:val="000346A7"/>
    <w:rsid w:val="000670F1"/>
    <w:rsid w:val="000A3F2A"/>
    <w:rsid w:val="000A667B"/>
    <w:rsid w:val="000B694B"/>
    <w:rsid w:val="000C001E"/>
    <w:rsid w:val="000F7749"/>
    <w:rsid w:val="00122149"/>
    <w:rsid w:val="00136627"/>
    <w:rsid w:val="00144888"/>
    <w:rsid w:val="00145190"/>
    <w:rsid w:val="00174CB9"/>
    <w:rsid w:val="001A4EF1"/>
    <w:rsid w:val="00207BD0"/>
    <w:rsid w:val="00295B14"/>
    <w:rsid w:val="002A3514"/>
    <w:rsid w:val="003112B5"/>
    <w:rsid w:val="00335162"/>
    <w:rsid w:val="003351A0"/>
    <w:rsid w:val="00337C4E"/>
    <w:rsid w:val="00343565"/>
    <w:rsid w:val="003A69A4"/>
    <w:rsid w:val="003B38A8"/>
    <w:rsid w:val="003F5646"/>
    <w:rsid w:val="00406CD3"/>
    <w:rsid w:val="00433E43"/>
    <w:rsid w:val="00472230"/>
    <w:rsid w:val="00472F5D"/>
    <w:rsid w:val="004C3D78"/>
    <w:rsid w:val="004E4FFC"/>
    <w:rsid w:val="004E56D3"/>
    <w:rsid w:val="004E7013"/>
    <w:rsid w:val="00503886"/>
    <w:rsid w:val="00531089"/>
    <w:rsid w:val="0054670E"/>
    <w:rsid w:val="005C4EE1"/>
    <w:rsid w:val="00672586"/>
    <w:rsid w:val="00690DB8"/>
    <w:rsid w:val="006950B2"/>
    <w:rsid w:val="0070130E"/>
    <w:rsid w:val="007054CA"/>
    <w:rsid w:val="0070738C"/>
    <w:rsid w:val="00734B47"/>
    <w:rsid w:val="00763984"/>
    <w:rsid w:val="007840C7"/>
    <w:rsid w:val="007B071A"/>
    <w:rsid w:val="007C19C3"/>
    <w:rsid w:val="007D58F8"/>
    <w:rsid w:val="007D75FC"/>
    <w:rsid w:val="007F2F00"/>
    <w:rsid w:val="0081260F"/>
    <w:rsid w:val="00860922"/>
    <w:rsid w:val="00881E1C"/>
    <w:rsid w:val="008A130A"/>
    <w:rsid w:val="008F57F3"/>
    <w:rsid w:val="00912578"/>
    <w:rsid w:val="00935555"/>
    <w:rsid w:val="009546D0"/>
    <w:rsid w:val="00960605"/>
    <w:rsid w:val="00991B07"/>
    <w:rsid w:val="00997ED2"/>
    <w:rsid w:val="009A276E"/>
    <w:rsid w:val="009A6F3C"/>
    <w:rsid w:val="009B482E"/>
    <w:rsid w:val="009F7281"/>
    <w:rsid w:val="009F7984"/>
    <w:rsid w:val="00A20101"/>
    <w:rsid w:val="00AA1513"/>
    <w:rsid w:val="00AC5F87"/>
    <w:rsid w:val="00B036A4"/>
    <w:rsid w:val="00B22AB9"/>
    <w:rsid w:val="00B23505"/>
    <w:rsid w:val="00B32DB7"/>
    <w:rsid w:val="00B7139B"/>
    <w:rsid w:val="00B83B54"/>
    <w:rsid w:val="00BA1A77"/>
    <w:rsid w:val="00BD01F9"/>
    <w:rsid w:val="00BD4539"/>
    <w:rsid w:val="00C10B20"/>
    <w:rsid w:val="00C75AC5"/>
    <w:rsid w:val="00CB169F"/>
    <w:rsid w:val="00CC2526"/>
    <w:rsid w:val="00CC60FD"/>
    <w:rsid w:val="00CE3E04"/>
    <w:rsid w:val="00CF4079"/>
    <w:rsid w:val="00D1012A"/>
    <w:rsid w:val="00D6508A"/>
    <w:rsid w:val="00D97C90"/>
    <w:rsid w:val="00DB3BEB"/>
    <w:rsid w:val="00DB54A1"/>
    <w:rsid w:val="00DD754F"/>
    <w:rsid w:val="00E01719"/>
    <w:rsid w:val="00E10588"/>
    <w:rsid w:val="00E14196"/>
    <w:rsid w:val="00E32384"/>
    <w:rsid w:val="00E35D03"/>
    <w:rsid w:val="00E844E5"/>
    <w:rsid w:val="00E9427B"/>
    <w:rsid w:val="00EA358D"/>
    <w:rsid w:val="00EB02F0"/>
    <w:rsid w:val="00ED03CF"/>
    <w:rsid w:val="00F02196"/>
    <w:rsid w:val="00F123AA"/>
    <w:rsid w:val="00F25DA8"/>
    <w:rsid w:val="00F37D46"/>
    <w:rsid w:val="00F4680C"/>
    <w:rsid w:val="00FA3B1C"/>
    <w:rsid w:val="00FD4F91"/>
    <w:rsid w:val="00FD6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818216"/>
  <w15:docId w15:val="{9ABF8AA7-E539-4376-929B-B230C11CF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72F5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72F5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72F5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472F5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472F5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unhideWhenUsed/>
    <w:qFormat/>
    <w:rsid w:val="00472F5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472F5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unhideWhenUsed/>
    <w:qFormat/>
    <w:rsid w:val="00472F5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unhideWhenUsed/>
    <w:qFormat/>
    <w:rsid w:val="00472F5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72F5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472F5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472F5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472F5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rsid w:val="00472F5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rsid w:val="00472F5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rsid w:val="00472F5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rsid w:val="00472F5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rsid w:val="00472F5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Title"/>
    <w:basedOn w:val="a"/>
    <w:next w:val="a"/>
    <w:link w:val="a4"/>
    <w:uiPriority w:val="10"/>
    <w:qFormat/>
    <w:rsid w:val="00472F5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Заголовок Знак"/>
    <w:basedOn w:val="a0"/>
    <w:link w:val="a3"/>
    <w:uiPriority w:val="10"/>
    <w:rsid w:val="00472F5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472F5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472F5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7">
    <w:name w:val="Subtle Emphasis"/>
    <w:basedOn w:val="a0"/>
    <w:uiPriority w:val="19"/>
    <w:qFormat/>
    <w:rsid w:val="00472F5D"/>
    <w:rPr>
      <w:i/>
      <w:iCs/>
      <w:color w:val="808080" w:themeColor="text1" w:themeTint="7F"/>
    </w:rPr>
  </w:style>
  <w:style w:type="character" w:styleId="a8">
    <w:name w:val="Emphasis"/>
    <w:basedOn w:val="a0"/>
    <w:uiPriority w:val="20"/>
    <w:qFormat/>
    <w:rsid w:val="00472F5D"/>
    <w:rPr>
      <w:i/>
      <w:iCs/>
    </w:rPr>
  </w:style>
  <w:style w:type="character" w:styleId="a9">
    <w:name w:val="Intense Emphasis"/>
    <w:basedOn w:val="a0"/>
    <w:uiPriority w:val="21"/>
    <w:qFormat/>
    <w:rsid w:val="00472F5D"/>
    <w:rPr>
      <w:b/>
      <w:bCs/>
      <w:i/>
      <w:iCs/>
      <w:color w:val="4F81BD" w:themeColor="accent1"/>
    </w:rPr>
  </w:style>
  <w:style w:type="character" w:styleId="aa">
    <w:name w:val="Strong"/>
    <w:basedOn w:val="a0"/>
    <w:uiPriority w:val="22"/>
    <w:qFormat/>
    <w:rsid w:val="00472F5D"/>
    <w:rPr>
      <w:b/>
      <w:bCs/>
    </w:rPr>
  </w:style>
  <w:style w:type="paragraph" w:styleId="21">
    <w:name w:val="Quote"/>
    <w:basedOn w:val="a"/>
    <w:next w:val="a"/>
    <w:link w:val="22"/>
    <w:uiPriority w:val="29"/>
    <w:qFormat/>
    <w:rsid w:val="00472F5D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472F5D"/>
    <w:rPr>
      <w:i/>
      <w:iCs/>
      <w:color w:val="000000" w:themeColor="text1"/>
    </w:rPr>
  </w:style>
  <w:style w:type="paragraph" w:styleId="ab">
    <w:name w:val="Intense Quote"/>
    <w:basedOn w:val="a"/>
    <w:next w:val="a"/>
    <w:link w:val="ac"/>
    <w:uiPriority w:val="30"/>
    <w:qFormat/>
    <w:rsid w:val="00472F5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c">
    <w:name w:val="Выделенная цитата Знак"/>
    <w:basedOn w:val="a0"/>
    <w:link w:val="ab"/>
    <w:uiPriority w:val="30"/>
    <w:rsid w:val="00472F5D"/>
    <w:rPr>
      <w:b/>
      <w:bCs/>
      <w:i/>
      <w:iCs/>
      <w:color w:val="4F81BD" w:themeColor="accent1"/>
    </w:rPr>
  </w:style>
  <w:style w:type="character" w:styleId="ad">
    <w:name w:val="Subtle Reference"/>
    <w:basedOn w:val="a0"/>
    <w:uiPriority w:val="31"/>
    <w:qFormat/>
    <w:rsid w:val="00472F5D"/>
    <w:rPr>
      <w:smallCaps/>
      <w:color w:val="C0504D" w:themeColor="accent2"/>
      <w:u w:val="single"/>
    </w:rPr>
  </w:style>
  <w:style w:type="character" w:styleId="ae">
    <w:name w:val="Intense Reference"/>
    <w:basedOn w:val="a0"/>
    <w:uiPriority w:val="32"/>
    <w:qFormat/>
    <w:rsid w:val="00472F5D"/>
    <w:rPr>
      <w:b/>
      <w:bCs/>
      <w:smallCaps/>
      <w:color w:val="C0504D" w:themeColor="accent2"/>
      <w:spacing w:val="5"/>
      <w:u w:val="single"/>
    </w:rPr>
  </w:style>
  <w:style w:type="character" w:styleId="af">
    <w:name w:val="Book Title"/>
    <w:basedOn w:val="a0"/>
    <w:uiPriority w:val="33"/>
    <w:qFormat/>
    <w:rsid w:val="00472F5D"/>
    <w:rPr>
      <w:b/>
      <w:bCs/>
      <w:smallCaps/>
      <w:spacing w:val="5"/>
    </w:rPr>
  </w:style>
  <w:style w:type="paragraph" w:styleId="af0">
    <w:name w:val="List Paragraph"/>
    <w:basedOn w:val="a"/>
    <w:uiPriority w:val="34"/>
    <w:qFormat/>
    <w:rsid w:val="00472F5D"/>
    <w:pPr>
      <w:ind w:left="720"/>
      <w:contextualSpacing/>
    </w:pPr>
  </w:style>
  <w:style w:type="character" w:styleId="af1">
    <w:name w:val="Hyperlink"/>
    <w:basedOn w:val="a0"/>
    <w:uiPriority w:val="99"/>
    <w:unhideWhenUsed/>
    <w:rsid w:val="00472F5D"/>
    <w:rPr>
      <w:color w:val="0000FF" w:themeColor="hyperlink"/>
      <w:u w:val="single"/>
    </w:rPr>
  </w:style>
  <w:style w:type="character" w:styleId="af2">
    <w:name w:val="FollowedHyperlink"/>
    <w:basedOn w:val="a0"/>
    <w:uiPriority w:val="99"/>
    <w:unhideWhenUsed/>
    <w:rsid w:val="00472F5D"/>
    <w:rPr>
      <w:color w:val="800080" w:themeColor="followedHyperlink"/>
      <w:u w:val="single"/>
    </w:rPr>
  </w:style>
  <w:style w:type="paragraph" w:styleId="af3">
    <w:name w:val="Normal (Web)"/>
    <w:basedOn w:val="a"/>
    <w:uiPriority w:val="99"/>
    <w:unhideWhenUsed/>
    <w:rsid w:val="000A3F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f4">
    <w:name w:val="Placeholder Text"/>
    <w:basedOn w:val="a0"/>
    <w:uiPriority w:val="99"/>
    <w:semiHidden/>
    <w:rsid w:val="005C4EE1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E323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E3238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5">
    <w:name w:val="Balloon Text"/>
    <w:basedOn w:val="a"/>
    <w:link w:val="af6"/>
    <w:uiPriority w:val="99"/>
    <w:semiHidden/>
    <w:unhideWhenUsed/>
    <w:rsid w:val="00406C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uiPriority w:val="99"/>
    <w:semiHidden/>
    <w:rsid w:val="00406CD3"/>
    <w:rPr>
      <w:rFonts w:ascii="Tahoma" w:hAnsi="Tahoma" w:cs="Tahoma"/>
      <w:sz w:val="16"/>
      <w:szCs w:val="16"/>
    </w:rPr>
  </w:style>
  <w:style w:type="table" w:styleId="af7">
    <w:name w:val="Table Grid"/>
    <w:basedOn w:val="a1"/>
    <w:uiPriority w:val="59"/>
    <w:unhideWhenUsed/>
    <w:rsid w:val="007D75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header"/>
    <w:basedOn w:val="a"/>
    <w:link w:val="af9"/>
    <w:uiPriority w:val="99"/>
    <w:unhideWhenUsed/>
    <w:rsid w:val="009355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Верхний колонтитул Знак"/>
    <w:basedOn w:val="a0"/>
    <w:link w:val="af8"/>
    <w:uiPriority w:val="99"/>
    <w:rsid w:val="00935555"/>
  </w:style>
  <w:style w:type="paragraph" w:styleId="afa">
    <w:name w:val="footer"/>
    <w:basedOn w:val="a"/>
    <w:link w:val="afb"/>
    <w:uiPriority w:val="99"/>
    <w:unhideWhenUsed/>
    <w:rsid w:val="009355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b">
    <w:name w:val="Нижний колонтитул Знак"/>
    <w:basedOn w:val="a0"/>
    <w:link w:val="afa"/>
    <w:uiPriority w:val="99"/>
    <w:rsid w:val="009355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Word%202010%20look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82D462-70B7-49C7-90B9-A1B0112005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 2010 look</Template>
  <TotalTime>2</TotalTime>
  <Pages>12</Pages>
  <Words>2395</Words>
  <Characters>13658</Characters>
  <Application>Microsoft Office Word</Application>
  <DocSecurity>0</DocSecurity>
  <Lines>113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Ольга</dc:creator>
  <cp:lastModifiedBy>Мельник Влад</cp:lastModifiedBy>
  <cp:revision>5</cp:revision>
  <dcterms:created xsi:type="dcterms:W3CDTF">2020-04-27T13:49:00Z</dcterms:created>
  <dcterms:modified xsi:type="dcterms:W3CDTF">2020-05-26T01:42:00Z</dcterms:modified>
</cp:coreProperties>
</file>