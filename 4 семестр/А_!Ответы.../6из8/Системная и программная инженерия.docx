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4840" w14:textId="2A3A4B6B" w:rsidR="009546D0" w:rsidRPr="00A30931" w:rsidRDefault="009546D0" w:rsidP="00057C10">
      <w:pPr>
        <w:spacing w:after="0" w:line="240" w:lineRule="auto"/>
        <w:jc w:val="both"/>
        <w:rPr>
          <w:rFonts w:cstheme="minorHAnsi"/>
          <w:bCs/>
        </w:rPr>
      </w:pPr>
      <w:bookmarkStart w:id="0" w:name="_GoBack"/>
      <w:r w:rsidRPr="00A30931">
        <w:rPr>
          <w:rFonts w:cstheme="minorHAnsi"/>
          <w:bCs/>
        </w:rPr>
        <w:t>Тема 1</w:t>
      </w:r>
      <w:r w:rsidR="004E4FFC" w:rsidRPr="00A30931">
        <w:rPr>
          <w:rFonts w:cstheme="minorHAnsi"/>
          <w:bCs/>
        </w:rPr>
        <w:t>. Основные понятия</w:t>
      </w:r>
      <w:r w:rsidRPr="00A30931">
        <w:rPr>
          <w:rFonts w:cstheme="minorHAnsi"/>
          <w:bCs/>
        </w:rPr>
        <w:t xml:space="preserve"> </w:t>
      </w:r>
      <w:r w:rsidR="00F05FC8" w:rsidRPr="00A30931">
        <w:rPr>
          <w:rFonts w:cstheme="minorHAnsi"/>
          <w:bCs/>
        </w:rPr>
        <w:t>системной инженерии</w:t>
      </w:r>
    </w:p>
    <w:p w14:paraId="616CA081" w14:textId="77777777" w:rsidR="00F25DA8" w:rsidRPr="00A30931" w:rsidRDefault="00F25DA8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F566C3A" w14:textId="5FBE69AF" w:rsidR="000A3F2A" w:rsidRPr="00A30931" w:rsidRDefault="00F05FC8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Системная инженерия</w:t>
      </w:r>
      <w:r w:rsidR="000A3F2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– это:</w:t>
      </w:r>
    </w:p>
    <w:p w14:paraId="516358FA" w14:textId="505C4DB1" w:rsidR="00FB67A0" w:rsidRPr="00A30931" w:rsidRDefault="00F25DA8" w:rsidP="00057C10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A30931">
        <w:rPr>
          <w:rFonts w:cstheme="minorHAnsi"/>
          <w:bCs/>
          <w:color w:val="000000"/>
        </w:rPr>
        <w:t>*</w:t>
      </w:r>
      <w:r w:rsidR="00FB67A0" w:rsidRPr="00A30931">
        <w:rPr>
          <w:rFonts w:eastAsia="Times New Roman" w:cstheme="minorHAnsi"/>
          <w:bCs/>
        </w:rPr>
        <w:t>научно-метод</w:t>
      </w:r>
      <w:r w:rsidR="00FB67A0" w:rsidRPr="00A30931">
        <w:rPr>
          <w:rFonts w:eastAsia="Times New Roman" w:cstheme="minorHAnsi"/>
          <w:bCs/>
          <w:color w:val="000000"/>
        </w:rPr>
        <w:t>ологическая дисциплина, которая изучает вопросы проектирования, создания и эксплуатации структурно сложных, крупномасштабных человеко-машинных и социотехнических систем, а также предлагает принципы, методы и средства их разработки</w:t>
      </w:r>
    </w:p>
    <w:p w14:paraId="5182AE1B" w14:textId="46A31080" w:rsidR="000A3F2A" w:rsidRPr="00A30931" w:rsidRDefault="00FB46A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направление исследований, направленное на создание крупных систем</w:t>
      </w:r>
    </w:p>
    <w:p w14:paraId="4228D502" w14:textId="7FCA1304" w:rsidR="000A3F2A" w:rsidRPr="00A30931" w:rsidRDefault="000A3F2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особое направление менеджмента, взаимосвязанный комплекс действий, нацеленный на достижение или поддержание необходимого уровня жизнеспособности </w:t>
      </w:r>
      <w:r w:rsidR="00FB46A2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системы</w:t>
      </w:r>
    </w:p>
    <w:p w14:paraId="001D5C4B" w14:textId="77777777" w:rsidR="005260BF" w:rsidRPr="00A30931" w:rsidRDefault="005260B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16A4653" w14:textId="65187D8C" w:rsidR="005260BF" w:rsidRPr="00A30931" w:rsidRDefault="005260B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Базовые понятия системной инженерии:</w:t>
      </w:r>
    </w:p>
    <w:p w14:paraId="38FC333A" w14:textId="74B6E3AD" w:rsidR="005260BF" w:rsidRPr="00A30931" w:rsidRDefault="005260B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система, цель, разработчики</w:t>
      </w:r>
    </w:p>
    <w:p w14:paraId="33807309" w14:textId="22D0764F" w:rsidR="00F25DA8" w:rsidRPr="00A30931" w:rsidRDefault="005260B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*система, жизненный цикл, заинтересованные стороны</w:t>
      </w:r>
    </w:p>
    <w:p w14:paraId="77955031" w14:textId="63116CE6" w:rsidR="005260BF" w:rsidRPr="00A30931" w:rsidRDefault="005260B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система, модели, управление</w:t>
      </w:r>
    </w:p>
    <w:p w14:paraId="05569B6C" w14:textId="77777777" w:rsidR="005260BF" w:rsidRPr="00A30931" w:rsidRDefault="005260B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9667151" w14:textId="77777777" w:rsidR="00F722DB" w:rsidRPr="00A30931" w:rsidRDefault="00F722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Предметом системной инженерии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является </w:t>
      </w:r>
    </w:p>
    <w:p w14:paraId="77FF33DB" w14:textId="60B7EB2A" w:rsidR="00F722DB" w:rsidRPr="00A30931" w:rsidRDefault="00F722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рассмотрение крупных программных систем, реализованных по принципу открытости</w:t>
      </w:r>
    </w:p>
    <w:p w14:paraId="15AEC7AE" w14:textId="24414BA1" w:rsidR="00F722DB" w:rsidRPr="00A30931" w:rsidRDefault="00F722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*интегрированное, целостное рассмотрение крупномасштабных, комплексных, высокотехнологичных систем, взаимодействующих преимущественно на уровне предприятий</w:t>
      </w:r>
    </w:p>
    <w:p w14:paraId="0AC590FD" w14:textId="735F5940" w:rsidR="00F722DB" w:rsidRPr="00A30931" w:rsidRDefault="00F722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рассмотрение крупных комплексных систем</w:t>
      </w:r>
    </w:p>
    <w:p w14:paraId="40E068F5" w14:textId="77777777" w:rsidR="00F722DB" w:rsidRPr="00A30931" w:rsidRDefault="00F722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6951E87" w14:textId="594BEDBE" w:rsidR="005260BF" w:rsidRPr="00A30931" w:rsidRDefault="005260B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Система</w:t>
      </w:r>
      <w:r w:rsidR="004251B7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– это:</w:t>
      </w:r>
    </w:p>
    <w:p w14:paraId="4B71CD84" w14:textId="15BCE251" w:rsidR="00F41CFD" w:rsidRPr="00A30931" w:rsidRDefault="00E60108" w:rsidP="00057C10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A30931">
        <w:rPr>
          <w:rFonts w:eastAsia="Times New Roman" w:cstheme="minorHAnsi"/>
          <w:bCs/>
          <w:color w:val="000000"/>
        </w:rPr>
        <w:t xml:space="preserve">систематизированное </w:t>
      </w:r>
      <w:r w:rsidR="00F41CFD" w:rsidRPr="00A30931">
        <w:rPr>
          <w:rFonts w:eastAsia="Times New Roman" w:cstheme="minorHAnsi"/>
          <w:bCs/>
          <w:color w:val="000000"/>
        </w:rPr>
        <w:t>множество объектов</w:t>
      </w:r>
    </w:p>
    <w:p w14:paraId="67E61ADD" w14:textId="682B3B6E" w:rsidR="00F41CFD" w:rsidRPr="00A30931" w:rsidRDefault="00F41CFD" w:rsidP="00057C10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A30931">
        <w:rPr>
          <w:rFonts w:eastAsia="Times New Roman" w:cstheme="minorHAnsi"/>
          <w:bCs/>
          <w:color w:val="000000"/>
        </w:rPr>
        <w:t>*</w:t>
      </w:r>
      <w:r w:rsidR="00E60108" w:rsidRPr="00A30931">
        <w:rPr>
          <w:rFonts w:eastAsia="Times New Roman" w:cstheme="minorHAnsi"/>
          <w:bCs/>
          <w:color w:val="000000"/>
        </w:rPr>
        <w:t>совокупность</w:t>
      </w:r>
      <w:r w:rsidRPr="00A30931">
        <w:rPr>
          <w:rFonts w:eastAsia="Times New Roman" w:cstheme="minorHAnsi"/>
          <w:bCs/>
          <w:color w:val="000000"/>
        </w:rPr>
        <w:t xml:space="preserve"> элементов</w:t>
      </w:r>
      <w:r w:rsidR="00E60108" w:rsidRPr="00A30931">
        <w:rPr>
          <w:rFonts w:eastAsia="Times New Roman" w:cstheme="minorHAnsi"/>
          <w:bCs/>
          <w:color w:val="000000"/>
        </w:rPr>
        <w:t>, взаимосвязанных друг с другом, образующих определённую целостность, единство</w:t>
      </w:r>
    </w:p>
    <w:p w14:paraId="01A18F4B" w14:textId="0A42FE04" w:rsidR="00F41CFD" w:rsidRPr="00A30931" w:rsidRDefault="00E60108" w:rsidP="00057C10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A30931">
        <w:rPr>
          <w:rFonts w:eastAsia="Times New Roman" w:cstheme="minorHAnsi"/>
          <w:bCs/>
          <w:color w:val="000000"/>
        </w:rPr>
        <w:t xml:space="preserve">совокупность элементов, некоторые из которых </w:t>
      </w:r>
      <w:r w:rsidR="00F41CFD" w:rsidRPr="00A30931">
        <w:rPr>
          <w:rFonts w:eastAsia="Times New Roman" w:cstheme="minorHAnsi"/>
          <w:bCs/>
          <w:color w:val="000000"/>
        </w:rPr>
        <w:t xml:space="preserve">не связаны между собой </w:t>
      </w:r>
    </w:p>
    <w:p w14:paraId="1B5CD328" w14:textId="77777777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31D54E3" w14:textId="03F32976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Основные свойства систем:</w:t>
      </w:r>
    </w:p>
    <w:p w14:paraId="228A4D7D" w14:textId="6007804B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сложность, уникальность, непротиворечивость, повторяемость</w:t>
      </w:r>
    </w:p>
    <w:p w14:paraId="2ECB820A" w14:textId="728F28A1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*сложность, делимость, целостность, структурированность</w:t>
      </w:r>
    </w:p>
    <w:p w14:paraId="274E5A83" w14:textId="44F018C8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уникальность, управляемость, цикличность</w:t>
      </w:r>
    </w:p>
    <w:p w14:paraId="1FFAF177" w14:textId="77777777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90E24D7" w14:textId="2271766B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Строение систем. Основные понятия:</w:t>
      </w:r>
    </w:p>
    <w:p w14:paraId="73912FF9" w14:textId="2CBB6C59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 xml:space="preserve">элемент, </w:t>
      </w:r>
      <w:r w:rsidR="00883660" w:rsidRPr="00A30931">
        <w:rPr>
          <w:rFonts w:asciiTheme="minorHAnsi" w:hAnsiTheme="minorHAnsi" w:cstheme="minorHAnsi"/>
          <w:bCs/>
          <w:sz w:val="22"/>
          <w:szCs w:val="22"/>
        </w:rPr>
        <w:t>подсистема, связь, структура</w:t>
      </w:r>
    </w:p>
    <w:p w14:paraId="23EA4BFC" w14:textId="22010CF6" w:rsidR="004251B7" w:rsidRPr="00A30931" w:rsidRDefault="0088366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подсистема, модуль, взаимосвязь</w:t>
      </w:r>
    </w:p>
    <w:p w14:paraId="25FACFC2" w14:textId="45E09942" w:rsidR="00883660" w:rsidRPr="00A30931" w:rsidRDefault="0088366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подсистема, связь, иерархия</w:t>
      </w:r>
    </w:p>
    <w:p w14:paraId="6E71C501" w14:textId="77777777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B9566EA" w14:textId="490D4172" w:rsidR="00883660" w:rsidRPr="00A30931" w:rsidRDefault="004251B7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Под элементом</w:t>
      </w:r>
      <w:r w:rsidRPr="00A30931">
        <w:rPr>
          <w:rStyle w:val="60"/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понима</w:t>
      </w:r>
      <w:r w:rsidR="00883660"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ется:</w:t>
      </w:r>
    </w:p>
    <w:p w14:paraId="32A942B9" w14:textId="6985FDE7" w:rsidR="004251B7" w:rsidRPr="00A30931" w:rsidRDefault="00883660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4251B7"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простейш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ая</w:t>
      </w:r>
      <w:r w:rsidR="004251B7"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 xml:space="preserve"> не</w:t>
      </w:r>
      <w:r w:rsidR="004251B7"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softHyphen/>
        <w:t>делим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ая</w:t>
      </w:r>
      <w:r w:rsidR="004251B7"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 xml:space="preserve"> часть системы</w:t>
      </w:r>
    </w:p>
    <w:p w14:paraId="546A7476" w14:textId="1635EDB5" w:rsidR="00883660" w:rsidRPr="00A30931" w:rsidRDefault="00883660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небольшая составляющая, не играющая особой роли в системе</w:t>
      </w:r>
    </w:p>
    <w:p w14:paraId="2DECF24D" w14:textId="76183AA1" w:rsidR="00883660" w:rsidRPr="00A30931" w:rsidRDefault="00883660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подсистема, реализующая основные функции системы</w:t>
      </w:r>
    </w:p>
    <w:p w14:paraId="1A8E1758" w14:textId="77777777" w:rsidR="00883660" w:rsidRPr="00A30931" w:rsidRDefault="00883660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</w:p>
    <w:p w14:paraId="6783720B" w14:textId="4F454CC3" w:rsidR="003D2C5F" w:rsidRPr="00A30931" w:rsidRDefault="003D2C5F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Структура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– это: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 xml:space="preserve"> </w:t>
      </w:r>
    </w:p>
    <w:p w14:paraId="79699D37" w14:textId="537E010D" w:rsidR="003D2C5F" w:rsidRPr="00A30931" w:rsidRDefault="009D4AA4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неизменяемая часть системы</w:t>
      </w:r>
    </w:p>
    <w:p w14:paraId="58225153" w14:textId="46FD119C" w:rsidR="00883660" w:rsidRPr="00A30931" w:rsidRDefault="003D2C5F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совокупность элементов и связей между ними</w:t>
      </w:r>
    </w:p>
    <w:p w14:paraId="23FB2CC9" w14:textId="456B5DF3" w:rsidR="009D4AA4" w:rsidRPr="00A30931" w:rsidRDefault="009D4AA4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состояние системы в стационарном состоянии</w:t>
      </w:r>
    </w:p>
    <w:p w14:paraId="750FBFBB" w14:textId="77777777" w:rsidR="00F722DB" w:rsidRPr="00A30931" w:rsidRDefault="00F722DB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</w:p>
    <w:p w14:paraId="26F2DA94" w14:textId="4F817CAC" w:rsidR="007D730E" w:rsidRPr="00A30931" w:rsidRDefault="007D730E" w:rsidP="00057C10">
      <w:pPr>
        <w:pStyle w:val="af3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Что характерно для процесса управления</w:t>
      </w:r>
      <w:r w:rsidR="00F722DB" w:rsidRPr="00A30931"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  <w:t xml:space="preserve">     </w:t>
      </w:r>
    </w:p>
    <w:p w14:paraId="195B6FAC" w14:textId="4776272D" w:rsidR="00F722DB" w:rsidRPr="00A30931" w:rsidRDefault="007D730E" w:rsidP="00057C10">
      <w:pPr>
        <w:pStyle w:val="af3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F722DB" w:rsidRPr="00A30931"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  <w:t>наличие триады (орган управления, объект уп</w:t>
      </w:r>
      <w:r w:rsidRPr="00A30931"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  <w:t xml:space="preserve">равления, информационные связи); </w:t>
      </w:r>
      <w:r w:rsidR="00F722DB" w:rsidRPr="00A30931"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  <w:t xml:space="preserve"> существование цели, для достижения которой осуществляется управление;</w:t>
      </w:r>
      <w:r w:rsidRPr="00A30931"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  <w:t xml:space="preserve"> </w:t>
      </w:r>
      <w:r w:rsidR="00F722DB" w:rsidRPr="00A30931"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  <w:t>необход</w:t>
      </w:r>
      <w:r w:rsidRPr="00A30931"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  <w:t>имость разнообразной информации</w:t>
      </w:r>
    </w:p>
    <w:p w14:paraId="1AC9B45A" w14:textId="09994193" w:rsidR="007D730E" w:rsidRPr="00A30931" w:rsidRDefault="007D730E" w:rsidP="00057C10">
      <w:pPr>
        <w:pStyle w:val="af3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  <w:t>наличие цели и необходимость большого количества информации</w:t>
      </w:r>
    </w:p>
    <w:p w14:paraId="577549A4" w14:textId="008C7A7A" w:rsidR="007D730E" w:rsidRPr="00A30931" w:rsidRDefault="007D730E" w:rsidP="00057C10">
      <w:pPr>
        <w:pStyle w:val="af3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eastAsiaTheme="majorEastAsia" w:hAnsiTheme="minorHAnsi" w:cstheme="minorHAnsi"/>
          <w:bCs/>
          <w:color w:val="000000"/>
          <w:sz w:val="22"/>
          <w:szCs w:val="22"/>
        </w:rPr>
        <w:t>наличие органа управления, объекта управления и обратных связей</w:t>
      </w:r>
    </w:p>
    <w:p w14:paraId="6B8A786E" w14:textId="77777777" w:rsidR="009D4AA4" w:rsidRPr="00A30931" w:rsidRDefault="009D4AA4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</w:p>
    <w:p w14:paraId="62F1D114" w14:textId="4724F13E" w:rsidR="009D4AA4" w:rsidRPr="00A30931" w:rsidRDefault="009D4AA4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Можно ли назвать внешней средой по отношению к системе</w:t>
      </w:r>
    </w:p>
    <w:p w14:paraId="3A3AFA3D" w14:textId="57F70307" w:rsidR="009D4AA4" w:rsidRPr="00A30931" w:rsidRDefault="009D4AA4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множество элементов, которые не входят в систему, но изменение их состо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softHyphen/>
        <w:t>яния вызывает изменение поведения системы</w:t>
      </w:r>
    </w:p>
    <w:p w14:paraId="3A3C0134" w14:textId="17D7DDA1" w:rsidR="009D4AA4" w:rsidRPr="00A30931" w:rsidRDefault="009D4AA4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lastRenderedPageBreak/>
        <w:t>находящиеся поблизости объекты, не взаимодействующие с системой</w:t>
      </w:r>
    </w:p>
    <w:p w14:paraId="586B1054" w14:textId="752FC2A1" w:rsidR="00996715" w:rsidRPr="00A30931" w:rsidRDefault="00424785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объекты, аналогичные рассматриваемой системе, но территориально отдалённые от неё</w:t>
      </w:r>
    </w:p>
    <w:p w14:paraId="6A0168FA" w14:textId="77777777" w:rsidR="00EA191C" w:rsidRPr="00A30931" w:rsidRDefault="00EA191C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</w:p>
    <w:p w14:paraId="53F5DD1F" w14:textId="2B4E26E7" w:rsidR="00EA191C" w:rsidRPr="00A30931" w:rsidRDefault="00EA191C" w:rsidP="00057C10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К информационным процессам относятся</w:t>
      </w:r>
    </w:p>
    <w:p w14:paraId="1A30D990" w14:textId="2E7B4376" w:rsidR="00EA191C" w:rsidRPr="00A30931" w:rsidRDefault="00EA191C" w:rsidP="00057C10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*</w:t>
      </w:r>
      <w:r w:rsidR="00A10C05" w:rsidRPr="00A30931">
        <w:rPr>
          <w:rFonts w:cstheme="minorHAnsi"/>
          <w:bCs/>
        </w:rPr>
        <w:t>процессы сбора, обработки, хранения и распространения информации</w:t>
      </w:r>
      <w:r w:rsidRPr="00A30931">
        <w:rPr>
          <w:rFonts w:cstheme="minorHAnsi"/>
          <w:bCs/>
        </w:rPr>
        <w:t xml:space="preserve"> </w:t>
      </w:r>
    </w:p>
    <w:p w14:paraId="5F1720FC" w14:textId="1CF37208" w:rsidR="00EA191C" w:rsidRPr="00A30931" w:rsidRDefault="00A10C05" w:rsidP="00057C10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 xml:space="preserve">процессы </w:t>
      </w:r>
      <w:r w:rsidR="00EA191C" w:rsidRPr="00A30931">
        <w:rPr>
          <w:rFonts w:cstheme="minorHAnsi"/>
          <w:bCs/>
        </w:rPr>
        <w:t>фальсификаци</w:t>
      </w:r>
      <w:r w:rsidRPr="00A30931">
        <w:rPr>
          <w:rFonts w:cstheme="minorHAnsi"/>
          <w:bCs/>
        </w:rPr>
        <w:t>и</w:t>
      </w:r>
      <w:r w:rsidR="00EA191C" w:rsidRPr="00A30931">
        <w:rPr>
          <w:rFonts w:cstheme="minorHAnsi"/>
          <w:bCs/>
        </w:rPr>
        <w:t xml:space="preserve"> </w:t>
      </w:r>
      <w:r w:rsidRPr="00A30931">
        <w:rPr>
          <w:rFonts w:cstheme="minorHAnsi"/>
          <w:bCs/>
        </w:rPr>
        <w:t>информации</w:t>
      </w:r>
      <w:r w:rsidR="00EA191C" w:rsidRPr="00A30931">
        <w:rPr>
          <w:rFonts w:cstheme="minorHAnsi"/>
          <w:bCs/>
        </w:rPr>
        <w:t xml:space="preserve"> </w:t>
      </w:r>
    </w:p>
    <w:p w14:paraId="15593BD1" w14:textId="05AE595A" w:rsidR="00EA191C" w:rsidRPr="00A30931" w:rsidRDefault="00A10C05" w:rsidP="00057C10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процессы дезинформации</w:t>
      </w:r>
    </w:p>
    <w:p w14:paraId="2DF87DAC" w14:textId="77777777" w:rsidR="00A10C05" w:rsidRPr="00A30931" w:rsidRDefault="00A10C05" w:rsidP="00057C10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</w:p>
    <w:p w14:paraId="640B9B35" w14:textId="77777777" w:rsidR="00A10C05" w:rsidRPr="00A30931" w:rsidRDefault="00A10C05" w:rsidP="00057C10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 xml:space="preserve">Согласно РД 50-680-88 принцип системности заключается в том, что </w:t>
      </w:r>
    </w:p>
    <w:p w14:paraId="017BA4F3" w14:textId="1D3347DC" w:rsidR="00A10C05" w:rsidRPr="00A30931" w:rsidRDefault="00A10C05" w:rsidP="00057C10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cstheme="minorHAnsi"/>
          <w:bCs/>
        </w:rPr>
        <w:t>при декомпозиции должны быть установлены такие связи между структурными элементами системы, которые обеспечивают целостность системы и её взаимодействие с другими системами</w:t>
      </w:r>
    </w:p>
    <w:p w14:paraId="535880C6" w14:textId="57EF302A" w:rsidR="00A10C05" w:rsidRPr="00A30931" w:rsidRDefault="00447110" w:rsidP="00C6071B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при создании систем должен применяться системный подход</w:t>
      </w:r>
    </w:p>
    <w:p w14:paraId="7647AA1B" w14:textId="2EE68E30" w:rsidR="00877E2A" w:rsidRPr="00A30931" w:rsidRDefault="00C6071B" w:rsidP="00C6071B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необходимо выделить основные свойства системы</w:t>
      </w:r>
    </w:p>
    <w:p w14:paraId="34252FE4" w14:textId="77777777" w:rsidR="00447110" w:rsidRPr="00A30931" w:rsidRDefault="00447110" w:rsidP="00C6071B">
      <w:pPr>
        <w:spacing w:after="0" w:line="240" w:lineRule="auto"/>
        <w:jc w:val="both"/>
        <w:rPr>
          <w:rFonts w:cstheme="minorHAnsi"/>
          <w:bCs/>
        </w:rPr>
      </w:pPr>
    </w:p>
    <w:p w14:paraId="67CD36B3" w14:textId="77777777" w:rsidR="00C6071B" w:rsidRPr="00A30931" w:rsidRDefault="00C6071B" w:rsidP="00C6071B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 xml:space="preserve">Принцип стандартизации (унификации) заключается в том, что </w:t>
      </w:r>
    </w:p>
    <w:p w14:paraId="2BA64413" w14:textId="508CE227" w:rsidR="00C6071B" w:rsidRPr="00A30931" w:rsidRDefault="00C6071B" w:rsidP="00C6071B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при создании систем необходимо учитывать требования стандартов</w:t>
      </w:r>
    </w:p>
    <w:p w14:paraId="603ED545" w14:textId="19395DB1" w:rsidR="00C6071B" w:rsidRPr="00A30931" w:rsidRDefault="00C6071B" w:rsidP="00C6071B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cstheme="minorHAnsi"/>
          <w:bCs/>
        </w:rPr>
        <w:t>при создании систем должны быть рационально применены типовые, унифицированные и стандартизованные элементы, проектные решения, пакеты прикладных программ, комплексы, компоненты</w:t>
      </w:r>
    </w:p>
    <w:p w14:paraId="48CC082C" w14:textId="2D3A08CD" w:rsidR="00C6071B" w:rsidRPr="00A30931" w:rsidRDefault="00C6071B" w:rsidP="00C6071B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при создании систем все их элементы должны быть унифицированы</w:t>
      </w:r>
    </w:p>
    <w:p w14:paraId="5DE99057" w14:textId="77777777" w:rsidR="00C6071B" w:rsidRPr="00A30931" w:rsidRDefault="00C6071B" w:rsidP="00C6071B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</w:p>
    <w:p w14:paraId="3D99A565" w14:textId="77777777" w:rsidR="00447110" w:rsidRPr="00A30931" w:rsidRDefault="00A10C05" w:rsidP="00C6071B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 xml:space="preserve">Принцип эффективности заключается </w:t>
      </w:r>
    </w:p>
    <w:p w14:paraId="1F9064E7" w14:textId="6BB0FE0E" w:rsidR="00A10C05" w:rsidRPr="00A30931" w:rsidRDefault="00447110" w:rsidP="00C6071B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="00A10C05" w:rsidRPr="00A30931">
        <w:rPr>
          <w:rFonts w:cstheme="minorHAnsi"/>
          <w:bCs/>
        </w:rPr>
        <w:t xml:space="preserve">в достижении рационального соотношения между затратами на создание </w:t>
      </w:r>
      <w:r w:rsidRPr="00A30931">
        <w:rPr>
          <w:rFonts w:cstheme="minorHAnsi"/>
          <w:bCs/>
        </w:rPr>
        <w:t>системы</w:t>
      </w:r>
      <w:r w:rsidR="00A10C05" w:rsidRPr="00A30931">
        <w:rPr>
          <w:rFonts w:cstheme="minorHAnsi"/>
          <w:bCs/>
        </w:rPr>
        <w:t xml:space="preserve"> и целевыми эффектами, включая конечные результаты, получаемые в результате автоматизации</w:t>
      </w:r>
    </w:p>
    <w:p w14:paraId="000F5CAC" w14:textId="191CB1E8" w:rsidR="00447110" w:rsidRPr="00A30931" w:rsidRDefault="00447110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A30931">
        <w:rPr>
          <w:rFonts w:eastAsia="Times New Roman" w:cstheme="minorHAnsi"/>
          <w:bCs/>
          <w:color w:val="000000" w:themeColor="text1"/>
        </w:rPr>
        <w:t>в существенном повышении прибыли</w:t>
      </w:r>
    </w:p>
    <w:p w14:paraId="7CE1C37B" w14:textId="7C153A58" w:rsidR="00447110" w:rsidRPr="00A30931" w:rsidRDefault="00447110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A30931">
        <w:rPr>
          <w:rFonts w:eastAsia="Times New Roman" w:cstheme="minorHAnsi"/>
          <w:bCs/>
          <w:color w:val="000000" w:themeColor="text1"/>
        </w:rPr>
        <w:t>в сокращении времени решения задач</w:t>
      </w:r>
    </w:p>
    <w:p w14:paraId="4F5E17B8" w14:textId="77777777" w:rsidR="009D4AA4" w:rsidRPr="00A30931" w:rsidRDefault="009D4AA4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FF0FC28" w14:textId="23DA1010" w:rsidR="005C2772" w:rsidRPr="00A30931" w:rsidRDefault="00D83EB4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Тема 2. А</w:t>
      </w:r>
      <w:r w:rsidR="005C2772" w:rsidRPr="00A30931">
        <w:rPr>
          <w:rFonts w:cstheme="minorHAnsi"/>
          <w:bCs/>
        </w:rPr>
        <w:t>втоматизированны</w:t>
      </w:r>
      <w:r w:rsidRPr="00A30931">
        <w:rPr>
          <w:rFonts w:cstheme="minorHAnsi"/>
          <w:bCs/>
        </w:rPr>
        <w:t>е</w:t>
      </w:r>
      <w:r w:rsidR="005C2772" w:rsidRPr="00A30931">
        <w:rPr>
          <w:rFonts w:cstheme="minorHAnsi"/>
          <w:bCs/>
        </w:rPr>
        <w:t xml:space="preserve"> систем</w:t>
      </w:r>
      <w:r w:rsidRPr="00A30931">
        <w:rPr>
          <w:rFonts w:cstheme="minorHAnsi"/>
          <w:bCs/>
        </w:rPr>
        <w:t>ы</w:t>
      </w:r>
    </w:p>
    <w:p w14:paraId="26707332" w14:textId="77777777" w:rsidR="00C6071B" w:rsidRPr="00A30931" w:rsidRDefault="00C6071B" w:rsidP="00057C10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14:paraId="510B350A" w14:textId="77777777" w:rsidR="00D83EB4" w:rsidRPr="00A30931" w:rsidRDefault="00D83EB4" w:rsidP="00057C10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eastAsia="Times New Roman" w:cstheme="minorHAnsi"/>
          <w:bCs/>
          <w:color w:val="000000"/>
        </w:rPr>
        <w:t xml:space="preserve">Какое определение </w:t>
      </w:r>
      <w:r w:rsidRPr="00A30931">
        <w:rPr>
          <w:rFonts w:cstheme="minorHAnsi"/>
          <w:bCs/>
          <w:color w:val="000000"/>
        </w:rPr>
        <w:t>автоматизированной системы приведено в ГОСТ 34.603</w:t>
      </w:r>
    </w:p>
    <w:p w14:paraId="35FE9261" w14:textId="77777777" w:rsidR="00D83EB4" w:rsidRPr="00A30931" w:rsidRDefault="00D83EB4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cstheme="minorHAnsi"/>
          <w:bCs/>
        </w:rPr>
        <w:t>система, состоящая из персонала  и комплекса  средств автоматизации его деятельности, реализующая информационную технологию выполнения установленных функций</w:t>
      </w:r>
    </w:p>
    <w:p w14:paraId="0242739A" w14:textId="77777777" w:rsidR="00D83EB4" w:rsidRPr="00A30931" w:rsidRDefault="00D83EB4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организационно-техническая система, обеспечивающая выработку решений на основе автоматизации информационных процессов</w:t>
      </w:r>
    </w:p>
    <w:p w14:paraId="4A597EB0" w14:textId="77777777" w:rsidR="00D83EB4" w:rsidRPr="00A30931" w:rsidRDefault="00D83EB4" w:rsidP="00057C10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cstheme="minorHAnsi"/>
          <w:bCs/>
        </w:rPr>
        <w:t>организационно-техническая система, обеспечивающая решение широкого круга задач в различных сферах деятельности</w:t>
      </w:r>
    </w:p>
    <w:p w14:paraId="665DF211" w14:textId="77777777" w:rsidR="00D83EB4" w:rsidRPr="00A30931" w:rsidRDefault="00D83EB4" w:rsidP="00057C10">
      <w:pPr>
        <w:spacing w:after="0" w:line="240" w:lineRule="auto"/>
        <w:jc w:val="both"/>
        <w:rPr>
          <w:rFonts w:cstheme="minorHAnsi"/>
          <w:bCs/>
          <w:color w:val="000000"/>
        </w:rPr>
      </w:pPr>
    </w:p>
    <w:p w14:paraId="3D1C55A3" w14:textId="77777777" w:rsidR="00D83EB4" w:rsidRPr="00A30931" w:rsidRDefault="00D83EB4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Часть автоматизированной системы, выделенная по определённому признаку или совокупности признаков и рассматриваемая как единое целое, называется</w:t>
      </w:r>
    </w:p>
    <w:p w14:paraId="030E116E" w14:textId="77777777" w:rsidR="00D83EB4" w:rsidRPr="00A30931" w:rsidRDefault="00D83EB4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подсистемой автоматизированной системы</w:t>
      </w:r>
    </w:p>
    <w:p w14:paraId="4DBF59D0" w14:textId="77777777" w:rsidR="00D83EB4" w:rsidRPr="00A30931" w:rsidRDefault="00D83EB4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cstheme="minorHAnsi"/>
          <w:bCs/>
        </w:rPr>
        <w:t>компонентом автоматизированной системы</w:t>
      </w:r>
    </w:p>
    <w:p w14:paraId="2EA8384E" w14:textId="40E56AE3" w:rsidR="004251B7" w:rsidRPr="00A30931" w:rsidRDefault="00D83EB4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комплексом средств автоматизации автоматизированной системы</w:t>
      </w:r>
    </w:p>
    <w:p w14:paraId="2E992A14" w14:textId="77777777" w:rsidR="004251B7" w:rsidRPr="00A30931" w:rsidRDefault="004251B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9F3907D" w14:textId="0260EF46" w:rsidR="004251B7" w:rsidRPr="00A30931" w:rsidRDefault="00A4221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Автоматизацию только отдельных задач осуществляют при</w:t>
      </w:r>
    </w:p>
    <w:p w14:paraId="1C039700" w14:textId="0D6BF1B3" w:rsidR="00A4221E" w:rsidRPr="00A30931" w:rsidRDefault="00A4221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комплексной автоматизации</w:t>
      </w:r>
    </w:p>
    <w:p w14:paraId="5DF5BC16" w14:textId="622F34F6" w:rsidR="00A4221E" w:rsidRPr="00A30931" w:rsidRDefault="00A4221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полной автоматизации</w:t>
      </w:r>
    </w:p>
    <w:p w14:paraId="41C76DE5" w14:textId="10BDB0EE" w:rsidR="00A4221E" w:rsidRPr="00A30931" w:rsidRDefault="00A4221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*частичной автоматизации</w:t>
      </w:r>
    </w:p>
    <w:p w14:paraId="153BA73B" w14:textId="77777777" w:rsidR="00D96389" w:rsidRPr="00A30931" w:rsidRDefault="00D9638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2D625EBE" w14:textId="21BFFCD4" w:rsidR="00D96389" w:rsidRPr="00A30931" w:rsidRDefault="00D9638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В каких системах управление объектом или системой осу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softHyphen/>
        <w:t xml:space="preserve">ществляется </w:t>
      </w:r>
      <w:r w:rsidR="00C6071B"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автома</w:t>
      </w:r>
      <w:r w:rsidR="00C6071B"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softHyphen/>
        <w:t xml:space="preserve">тическими устройствами 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 xml:space="preserve">без непосредственного участия человека </w:t>
      </w:r>
    </w:p>
    <w:p w14:paraId="7B2D0FB0" w14:textId="724333E9" w:rsidR="00D96389" w:rsidRPr="00A30931" w:rsidRDefault="00D96389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в автоматизированных системах</w:t>
      </w:r>
    </w:p>
    <w:p w14:paraId="2C8B3A1B" w14:textId="2C9CAFB3" w:rsidR="00D96389" w:rsidRPr="00A30931" w:rsidRDefault="00D96389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>в системах автомати</w:t>
      </w: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softHyphen/>
        <w:t>ческого управления</w:t>
      </w:r>
    </w:p>
    <w:p w14:paraId="120D36BA" w14:textId="21751215" w:rsidR="00D96389" w:rsidRPr="00A30931" w:rsidRDefault="00D96389" w:rsidP="00057C10">
      <w:pPr>
        <w:pStyle w:val="af3"/>
        <w:spacing w:before="0" w:beforeAutospacing="0" w:after="0" w:afterAutospacing="0"/>
        <w:jc w:val="both"/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</w:pPr>
      <w:r w:rsidRPr="00A30931">
        <w:rPr>
          <w:rStyle w:val="11"/>
          <w:rFonts w:asciiTheme="minorHAnsi" w:eastAsiaTheme="majorEastAsia" w:hAnsiTheme="minorHAnsi" w:cstheme="minorHAnsi"/>
          <w:bCs/>
          <w:color w:val="000000"/>
          <w:sz w:val="22"/>
          <w:szCs w:val="22"/>
        </w:rPr>
        <w:t xml:space="preserve">в диагностических системах </w:t>
      </w:r>
    </w:p>
    <w:p w14:paraId="57196AD3" w14:textId="77777777" w:rsidR="00A4221E" w:rsidRPr="00A30931" w:rsidRDefault="00A4221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7916122" w14:textId="77777777" w:rsidR="00A4221E" w:rsidRPr="00A30931" w:rsidRDefault="00A4221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Как раскрывается аббревиатура АСНИ</w:t>
      </w:r>
    </w:p>
    <w:p w14:paraId="05240CA1" w14:textId="6CD9B325" w:rsidR="00A4221E" w:rsidRPr="00A30931" w:rsidRDefault="00A4221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автоматизированная система производственных исследований и испытаний</w:t>
      </w:r>
    </w:p>
    <w:p w14:paraId="2FD73167" w14:textId="6AB996C3" w:rsidR="00A4221E" w:rsidRPr="00A30931" w:rsidRDefault="001B69C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*</w:t>
      </w:r>
      <w:r w:rsidR="00A4221E" w:rsidRPr="00A30931">
        <w:rPr>
          <w:rFonts w:asciiTheme="minorHAnsi" w:hAnsiTheme="minorHAnsi" w:cstheme="minorHAnsi"/>
          <w:bCs/>
          <w:sz w:val="22"/>
          <w:szCs w:val="22"/>
        </w:rPr>
        <w:t xml:space="preserve">автоматизированная система научных </w:t>
      </w:r>
      <w:r w:rsidRPr="00A30931">
        <w:rPr>
          <w:rFonts w:asciiTheme="minorHAnsi" w:hAnsiTheme="minorHAnsi" w:cstheme="minorHAnsi"/>
          <w:bCs/>
          <w:sz w:val="22"/>
          <w:szCs w:val="22"/>
        </w:rPr>
        <w:t>исследований</w:t>
      </w:r>
    </w:p>
    <w:p w14:paraId="6D8EF882" w14:textId="289B8BE3" w:rsidR="00A4221E" w:rsidRPr="00A30931" w:rsidRDefault="00A4221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автоматизированная система научного института</w:t>
      </w:r>
    </w:p>
    <w:p w14:paraId="06BB2222" w14:textId="77777777" w:rsidR="00AE376E" w:rsidRPr="00A30931" w:rsidRDefault="00AE376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41936D6" w14:textId="76DA32DB" w:rsidR="00AE376E" w:rsidRPr="00A30931" w:rsidRDefault="00AE376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Автоматизированные системы управления - это</w:t>
      </w:r>
    </w:p>
    <w:p w14:paraId="4C33758A" w14:textId="509A567E" w:rsidR="00AE376E" w:rsidRPr="00A30931" w:rsidRDefault="0035582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системы, обеспечивающие поддержку принятия решений</w:t>
      </w:r>
    </w:p>
    <w:p w14:paraId="6D30FE08" w14:textId="13C7A34B" w:rsidR="00AE376E" w:rsidRPr="00A30931" w:rsidRDefault="0035582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системы, обеспечивающие управление без участия человека</w:t>
      </w:r>
    </w:p>
    <w:p w14:paraId="0B8E5D04" w14:textId="107181E3" w:rsidR="00AE376E" w:rsidRPr="00A30931" w:rsidRDefault="00AE376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>комплексные системы, предназначенные для автоматизации всех основных процессов управления: сбора и анализа информации, разработки вариантов решений и планов, доведения решений до исполнителей и контроля за исполнением</w:t>
      </w:r>
    </w:p>
    <w:p w14:paraId="3DDAEBED" w14:textId="77777777" w:rsidR="0030438D" w:rsidRPr="00A30931" w:rsidRDefault="0030438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479C2A8" w14:textId="77777777" w:rsidR="0030438D" w:rsidRPr="00A30931" w:rsidRDefault="0030438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Как раскрывается аббревиатура АСУП</w:t>
      </w:r>
    </w:p>
    <w:p w14:paraId="3D1E3D17" w14:textId="7BE20F36" w:rsidR="0030438D" w:rsidRPr="00A30931" w:rsidRDefault="0030438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автоматизированная система управления производством</w:t>
      </w:r>
    </w:p>
    <w:p w14:paraId="1299AD5B" w14:textId="69143546" w:rsidR="0030438D" w:rsidRPr="00A30931" w:rsidRDefault="0030438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автоматизированная система управления предприятием</w:t>
      </w:r>
    </w:p>
    <w:p w14:paraId="61921FD2" w14:textId="6E7FC412" w:rsidR="00791E77" w:rsidRPr="00A30931" w:rsidRDefault="0030438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автоматизированная система управления производственными процессами</w:t>
      </w:r>
    </w:p>
    <w:p w14:paraId="01F353F8" w14:textId="77777777" w:rsidR="006973DF" w:rsidRPr="00A30931" w:rsidRDefault="006973D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3E4E62C" w14:textId="00A7EC2D" w:rsidR="006973DF" w:rsidRPr="00A30931" w:rsidRDefault="00A30F8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Под о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>рганизационн</w:t>
      </w:r>
      <w:r w:rsidRPr="00A30931">
        <w:rPr>
          <w:rFonts w:asciiTheme="minorHAnsi" w:hAnsiTheme="minorHAnsi" w:cstheme="minorHAnsi"/>
          <w:bCs/>
          <w:sz w:val="22"/>
          <w:szCs w:val="22"/>
        </w:rPr>
        <w:t>ым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обеспечение</w:t>
      </w:r>
      <w:r w:rsidRPr="00A30931">
        <w:rPr>
          <w:rFonts w:asciiTheme="minorHAnsi" w:hAnsiTheme="minorHAnsi" w:cstheme="minorHAnsi"/>
          <w:bCs/>
          <w:sz w:val="22"/>
          <w:szCs w:val="22"/>
        </w:rPr>
        <w:t>м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автоматизированной системы </w:t>
      </w:r>
      <w:r w:rsidRPr="00A30931">
        <w:rPr>
          <w:rFonts w:asciiTheme="minorHAnsi" w:hAnsiTheme="minorHAnsi" w:cstheme="minorHAnsi"/>
          <w:bCs/>
          <w:sz w:val="22"/>
          <w:szCs w:val="22"/>
        </w:rPr>
        <w:t>понимается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6EE90BE9" w14:textId="0E40AB47" w:rsidR="006973DF" w:rsidRPr="00A30931" w:rsidRDefault="00A30F8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совокупность документов, устанавливающих организационную структуру, права и обязанности пользователей и эксплуатационного персонала </w:t>
      </w: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в условиях функционирования, проверки и обеспечения работоспособности </w:t>
      </w: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</w:p>
    <w:p w14:paraId="61F77B4A" w14:textId="7A6C7016" w:rsidR="00A30F86" w:rsidRPr="00A30931" w:rsidRDefault="00A30F8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набор документов, определяющих порядок использования автоматизированной системы</w:t>
      </w:r>
    </w:p>
    <w:p w14:paraId="2D150171" w14:textId="4D3AD1AA" w:rsidR="00A30F86" w:rsidRPr="00A30931" w:rsidRDefault="00A30F8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совокупность документов, устанавливающих права пользователей при эксплуатации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 xml:space="preserve"> автоматизированной системы</w:t>
      </w:r>
    </w:p>
    <w:p w14:paraId="694038E8" w14:textId="77777777" w:rsidR="006973DF" w:rsidRPr="00A30931" w:rsidRDefault="006973D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FD3FC30" w14:textId="34FD133D" w:rsidR="006973DF" w:rsidRPr="00A30931" w:rsidRDefault="00A30F8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овокупность всех технических средств, используемых при функционировании </w:t>
      </w: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 – это</w:t>
      </w:r>
    </w:p>
    <w:p w14:paraId="2ED4C1FA" w14:textId="6529F3F7" w:rsidR="00A30F86" w:rsidRPr="00A30931" w:rsidRDefault="00A30F8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программно-технический комплекс</w:t>
      </w:r>
    </w:p>
    <w:p w14:paraId="28AE3AB0" w14:textId="4D1A38A9" w:rsidR="00A30F86" w:rsidRPr="00A30931" w:rsidRDefault="00A30F8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 xml:space="preserve">техническое обеспечение автоматизированной системы </w:t>
      </w:r>
    </w:p>
    <w:p w14:paraId="0AFD3AB6" w14:textId="3692EFC1" w:rsidR="006973DF" w:rsidRPr="00A30931" w:rsidRDefault="00A30F8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автоматизированные рабочие места</w:t>
      </w:r>
    </w:p>
    <w:p w14:paraId="74813623" w14:textId="77777777" w:rsidR="005B1177" w:rsidRPr="00A30931" w:rsidRDefault="005B117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14B3E2" w14:textId="2DEFBB81" w:rsidR="006973DF" w:rsidRPr="00A30931" w:rsidRDefault="006973D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Математическое обеспечение автоматизированной системы</w:t>
      </w:r>
      <w:r w:rsidR="00DD51B4" w:rsidRPr="00A30931">
        <w:rPr>
          <w:rFonts w:asciiTheme="minorHAnsi" w:hAnsiTheme="minorHAnsi" w:cstheme="minorHAnsi"/>
          <w:bCs/>
          <w:sz w:val="22"/>
          <w:szCs w:val="22"/>
        </w:rPr>
        <w:t xml:space="preserve"> –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это</w:t>
      </w:r>
      <w:r w:rsidRPr="00A3093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6C39E0F6" w14:textId="3AF904D3" w:rsidR="005B1177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 xml:space="preserve">математические методы, необходимые для решения задач в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</w:t>
      </w:r>
      <w:r w:rsidRPr="00A30931">
        <w:rPr>
          <w:rFonts w:asciiTheme="minorHAnsi" w:hAnsiTheme="minorHAnsi" w:cstheme="minorHAnsi"/>
          <w:bCs/>
          <w:sz w:val="22"/>
          <w:szCs w:val="22"/>
        </w:rPr>
        <w:t>е</w:t>
      </w:r>
    </w:p>
    <w:p w14:paraId="037836D4" w14:textId="2F1991B4" w:rsidR="005B1177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алгоритмы для последующего программирования</w:t>
      </w:r>
    </w:p>
    <w:p w14:paraId="2FC20094" w14:textId="1F9C19F4" w:rsidR="006973DF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>совокупность математических методов, моделей и алгоритмов, примен</w:t>
      </w:r>
      <w:r w:rsidRPr="00A30931">
        <w:rPr>
          <w:rFonts w:asciiTheme="minorHAnsi" w:hAnsiTheme="minorHAnsi" w:cstheme="minorHAnsi"/>
          <w:bCs/>
          <w:sz w:val="22"/>
          <w:szCs w:val="22"/>
        </w:rPr>
        <w:t>ё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нных в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</w:t>
      </w:r>
      <w:r w:rsidRPr="00A30931">
        <w:rPr>
          <w:rFonts w:asciiTheme="minorHAnsi" w:hAnsiTheme="minorHAnsi" w:cstheme="minorHAnsi"/>
          <w:bCs/>
          <w:sz w:val="22"/>
          <w:szCs w:val="22"/>
        </w:rPr>
        <w:t>е</w:t>
      </w:r>
    </w:p>
    <w:p w14:paraId="10E0F086" w14:textId="77777777" w:rsidR="006973DF" w:rsidRPr="00A30931" w:rsidRDefault="006973D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077FAA1" w14:textId="52AB2FDB" w:rsidR="006973DF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Что понимается под п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>рограммн</w:t>
      </w:r>
      <w:r w:rsidRPr="00A30931">
        <w:rPr>
          <w:rFonts w:asciiTheme="minorHAnsi" w:hAnsiTheme="minorHAnsi" w:cstheme="minorHAnsi"/>
          <w:bCs/>
          <w:sz w:val="22"/>
          <w:szCs w:val="22"/>
        </w:rPr>
        <w:t>ым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обеспечение</w:t>
      </w:r>
      <w:r w:rsidRPr="00A30931">
        <w:rPr>
          <w:rFonts w:asciiTheme="minorHAnsi" w:hAnsiTheme="minorHAnsi" w:cstheme="minorHAnsi"/>
          <w:bCs/>
          <w:sz w:val="22"/>
          <w:szCs w:val="22"/>
        </w:rPr>
        <w:t>м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автоматизированной системы 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совокупность программ и программных документов, предназначенная для отладки, функционирования и проверки работоспособности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</w:p>
    <w:p w14:paraId="0C57D302" w14:textId="155FEAAF" w:rsidR="00897685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программы, реализующие определённые функции</w:t>
      </w:r>
    </w:p>
    <w:p w14:paraId="1BBB07A1" w14:textId="4A1AF33E" w:rsidR="00897685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набор программ, используемый при функционировании автоматизированной системы</w:t>
      </w:r>
    </w:p>
    <w:p w14:paraId="7A0AEE55" w14:textId="77777777" w:rsidR="006973DF" w:rsidRPr="00A30931" w:rsidRDefault="006973D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6F27362" w14:textId="1756821E" w:rsidR="00897685" w:rsidRPr="00A30931" w:rsidRDefault="006973D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Общее программное обеспечение автоматизированной системы</w:t>
      </w:r>
      <w:r w:rsidR="00897685" w:rsidRPr="00A30931">
        <w:rPr>
          <w:rFonts w:asciiTheme="minorHAnsi" w:hAnsiTheme="minorHAnsi" w:cstheme="minorHAnsi"/>
          <w:bCs/>
          <w:sz w:val="22"/>
          <w:szCs w:val="22"/>
        </w:rPr>
        <w:t xml:space="preserve"> – это</w:t>
      </w:r>
    </w:p>
    <w:p w14:paraId="7549A601" w14:textId="4CC1B87C" w:rsidR="00897685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совокупность программных средств, обеспечивающая функционирование автоматизированной системы</w:t>
      </w:r>
    </w:p>
    <w:p w14:paraId="3ECF508D" w14:textId="6980BB85" w:rsidR="00897685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программные средства</w:t>
      </w:r>
      <w:r w:rsidR="001E12F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общего назначения для разных</w:t>
      </w:r>
      <w:r w:rsidR="001E12FA" w:rsidRPr="00A30931">
        <w:rPr>
          <w:rFonts w:asciiTheme="minorHAnsi" w:hAnsiTheme="minorHAnsi" w:cstheme="minorHAnsi"/>
          <w:bCs/>
          <w:sz w:val="22"/>
          <w:szCs w:val="22"/>
        </w:rPr>
        <w:t xml:space="preserve"> автоматизированных систем</w:t>
      </w:r>
    </w:p>
    <w:p w14:paraId="7F62A756" w14:textId="26A959EE" w:rsidR="006973DF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часть программного обеспечения </w:t>
      </w: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, представляющая собой совокупность программных средств, разработанных вне связи с созданием данной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</w:p>
    <w:p w14:paraId="02F777B1" w14:textId="77777777" w:rsidR="00897685" w:rsidRPr="00A30931" w:rsidRDefault="0089768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5BDF8C2" w14:textId="76BA7964" w:rsidR="006973DF" w:rsidRPr="00A30931" w:rsidRDefault="001E12F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В каком виде обеспечения автоматизированной системы реализуются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решени</w:t>
      </w:r>
      <w:r w:rsidRPr="00A30931">
        <w:rPr>
          <w:rFonts w:asciiTheme="minorHAnsi" w:hAnsiTheme="minorHAnsi" w:cstheme="minorHAnsi"/>
          <w:bCs/>
          <w:sz w:val="22"/>
          <w:szCs w:val="22"/>
        </w:rPr>
        <w:t>я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по согласованию психофизиологических, антропометрических, физиологических характеристик и возможностей пользователей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с техническими характеристиками комплекса средств автоматизации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</w:p>
    <w:p w14:paraId="6956BA6C" w14:textId="6F7700E9" w:rsidR="001E12FA" w:rsidRPr="00A30931" w:rsidRDefault="001E12F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физиологическом обеспечении автоматизированной системы</w:t>
      </w:r>
    </w:p>
    <w:p w14:paraId="3F3AAB09" w14:textId="69986384" w:rsidR="001E12FA" w:rsidRPr="00A30931" w:rsidRDefault="001E12F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>эргономическом обеспечении автоматизированной системы</w:t>
      </w:r>
    </w:p>
    <w:p w14:paraId="76A1F3F4" w14:textId="39E125F5" w:rsidR="006973DF" w:rsidRPr="00A30931" w:rsidRDefault="001E12F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метрологическом обеспечении автоматизированной системы</w:t>
      </w:r>
    </w:p>
    <w:p w14:paraId="13F18EC9" w14:textId="77777777" w:rsidR="001E12FA" w:rsidRPr="00A30931" w:rsidRDefault="001E12F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39C73A4" w14:textId="029CC98E" w:rsidR="006973DF" w:rsidRPr="00A30931" w:rsidRDefault="001E12F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Что понимается под м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>етодическ</w:t>
      </w:r>
      <w:r w:rsidRPr="00A30931">
        <w:rPr>
          <w:rFonts w:asciiTheme="minorHAnsi" w:hAnsiTheme="minorHAnsi" w:cstheme="minorHAnsi"/>
          <w:bCs/>
          <w:sz w:val="22"/>
          <w:szCs w:val="22"/>
        </w:rPr>
        <w:t>им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обеспечение</w:t>
      </w:r>
      <w:r w:rsidRPr="00A30931">
        <w:rPr>
          <w:rFonts w:asciiTheme="minorHAnsi" w:hAnsiTheme="minorHAnsi" w:cstheme="minorHAnsi"/>
          <w:bCs/>
          <w:sz w:val="22"/>
          <w:szCs w:val="22"/>
        </w:rPr>
        <w:t>м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автоматизированной системы </w:t>
      </w:r>
    </w:p>
    <w:p w14:paraId="3E18BF31" w14:textId="171E18F8" w:rsidR="006973DF" w:rsidRPr="00A30931" w:rsidRDefault="00B506F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*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совокупность документов, описывающих технологию функционирования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>, методы выбора и применения пользователями технологических при</w:t>
      </w:r>
      <w:r w:rsidRPr="00A30931">
        <w:rPr>
          <w:rFonts w:asciiTheme="minorHAnsi" w:hAnsiTheme="minorHAnsi" w:cstheme="minorHAnsi"/>
          <w:bCs/>
          <w:sz w:val="22"/>
          <w:szCs w:val="22"/>
        </w:rPr>
        <w:t>ё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мов для получения конкретных результатов при функционировании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</w:p>
    <w:p w14:paraId="78B09557" w14:textId="4A7D1480" w:rsidR="00B506FE" w:rsidRPr="00A30931" w:rsidRDefault="00B506F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набор методических документов, определяющий порядок работы с автоматизированной системой</w:t>
      </w:r>
    </w:p>
    <w:p w14:paraId="3B88400D" w14:textId="5E4C501E" w:rsidR="00B506FE" w:rsidRPr="00A30931" w:rsidRDefault="00B506F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совокупность документов, представляющих собой методические рекомендации по работе с автоматизированной системой</w:t>
      </w:r>
    </w:p>
    <w:p w14:paraId="06BA94E4" w14:textId="77777777" w:rsidR="006973DF" w:rsidRPr="00A30931" w:rsidRDefault="006973D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5C01CDD" w14:textId="31FC136F" w:rsidR="006973DF" w:rsidRPr="00A30931" w:rsidRDefault="006973D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Информационное обеспечение автоматизированной системы</w:t>
      </w:r>
      <w:r w:rsidR="001E12FA" w:rsidRPr="00A30931">
        <w:rPr>
          <w:rFonts w:asciiTheme="minorHAnsi" w:hAnsiTheme="minorHAnsi" w:cstheme="minorHAnsi"/>
          <w:bCs/>
          <w:sz w:val="22"/>
          <w:szCs w:val="22"/>
        </w:rPr>
        <w:t xml:space="preserve"> - это</w:t>
      </w:r>
      <w:r w:rsidRPr="00A30931">
        <w:rPr>
          <w:rFonts w:asciiTheme="minorHAnsi" w:hAnsiTheme="minorHAnsi" w:cstheme="minorHAnsi"/>
          <w:bCs/>
          <w:sz w:val="22"/>
          <w:szCs w:val="22"/>
        </w:rPr>
        <w:t xml:space="preserve">  </w:t>
      </w:r>
    </w:p>
    <w:p w14:paraId="019F1FCB" w14:textId="3AABFFB4" w:rsidR="001E12FA" w:rsidRPr="00A30931" w:rsidRDefault="001E12F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информационная база</w:t>
      </w:r>
      <w:r w:rsidRPr="00A30931">
        <w:rPr>
          <w:rFonts w:asciiTheme="minorHAnsi" w:hAnsiTheme="minorHAnsi" w:cstheme="minorHAnsi"/>
          <w:bCs/>
          <w:sz w:val="22"/>
          <w:szCs w:val="22"/>
        </w:rPr>
        <w:t xml:space="preserve"> автоматизированной системы</w:t>
      </w:r>
    </w:p>
    <w:p w14:paraId="50935D5A" w14:textId="37C3A336" w:rsidR="001E12FA" w:rsidRPr="00A30931" w:rsidRDefault="001E12F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совокупность информации, циркулирующей в </w:t>
      </w:r>
      <w:r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системе</w:t>
      </w:r>
    </w:p>
    <w:p w14:paraId="106634CF" w14:textId="43FF1C59" w:rsidR="006973DF" w:rsidRPr="00A30931" w:rsidRDefault="001E12F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совокупность форм документов, классификаторов, нормативной базы и реализованных решений по объёмам, размещению и формам существования информации, применяемой в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</w:t>
      </w:r>
      <w:r w:rsidR="001B69C5" w:rsidRPr="00A30931">
        <w:rPr>
          <w:rFonts w:asciiTheme="minorHAnsi" w:hAnsiTheme="minorHAnsi" w:cstheme="minorHAnsi"/>
          <w:bCs/>
          <w:sz w:val="22"/>
          <w:szCs w:val="22"/>
        </w:rPr>
        <w:t>е</w:t>
      </w:r>
      <w:r w:rsidR="006973DF" w:rsidRPr="00A30931">
        <w:rPr>
          <w:rFonts w:asciiTheme="minorHAnsi" w:hAnsiTheme="minorHAnsi" w:cstheme="minorHAnsi"/>
          <w:bCs/>
          <w:sz w:val="22"/>
          <w:szCs w:val="22"/>
        </w:rPr>
        <w:t xml:space="preserve"> при её функционировании</w:t>
      </w:r>
    </w:p>
    <w:p w14:paraId="3691D117" w14:textId="77777777" w:rsidR="0030438D" w:rsidRPr="00A30931" w:rsidRDefault="0030438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BC7D392" w14:textId="17752085" w:rsidR="00F942C4" w:rsidRPr="00A30931" w:rsidRDefault="00B506F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Что входит в состав п</w:t>
      </w:r>
      <w:r w:rsidR="00F942C4" w:rsidRPr="00A30931">
        <w:rPr>
          <w:rFonts w:asciiTheme="minorHAnsi" w:hAnsiTheme="minorHAnsi" w:cstheme="minorHAnsi"/>
          <w:bCs/>
          <w:sz w:val="22"/>
          <w:szCs w:val="22"/>
        </w:rPr>
        <w:t>равово</w:t>
      </w:r>
      <w:r w:rsidRPr="00A30931">
        <w:rPr>
          <w:rFonts w:asciiTheme="minorHAnsi" w:hAnsiTheme="minorHAnsi" w:cstheme="minorHAnsi"/>
          <w:bCs/>
          <w:sz w:val="22"/>
          <w:szCs w:val="22"/>
        </w:rPr>
        <w:t>го</w:t>
      </w:r>
      <w:r w:rsidR="00F942C4" w:rsidRPr="00A30931">
        <w:rPr>
          <w:rFonts w:asciiTheme="minorHAnsi" w:hAnsiTheme="minorHAnsi" w:cstheme="minorHAnsi"/>
          <w:bCs/>
          <w:sz w:val="22"/>
          <w:szCs w:val="22"/>
        </w:rPr>
        <w:t xml:space="preserve"> обеспечени</w:t>
      </w:r>
      <w:r w:rsidRPr="00A30931">
        <w:rPr>
          <w:rFonts w:asciiTheme="minorHAnsi" w:hAnsiTheme="minorHAnsi" w:cstheme="minorHAnsi"/>
          <w:bCs/>
          <w:sz w:val="22"/>
          <w:szCs w:val="22"/>
        </w:rPr>
        <w:t>я</w:t>
      </w:r>
      <w:r w:rsidR="00F942C4" w:rsidRPr="00A30931">
        <w:rPr>
          <w:rFonts w:asciiTheme="minorHAnsi" w:hAnsiTheme="minorHAnsi" w:cstheme="minorHAnsi"/>
          <w:bCs/>
          <w:sz w:val="22"/>
          <w:szCs w:val="22"/>
        </w:rPr>
        <w:t xml:space="preserve"> автоматизированной системы  </w:t>
      </w:r>
    </w:p>
    <w:p w14:paraId="3DDBA59D" w14:textId="735430D0" w:rsidR="00791E77" w:rsidRPr="00A30931" w:rsidRDefault="00B506F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F942C4" w:rsidRPr="00A30931">
        <w:rPr>
          <w:rFonts w:asciiTheme="minorHAnsi" w:hAnsiTheme="minorHAnsi" w:cstheme="minorHAnsi"/>
          <w:bCs/>
          <w:sz w:val="22"/>
          <w:szCs w:val="22"/>
        </w:rPr>
        <w:t xml:space="preserve">совокупность правовых норм, регламентирующих правовые отношения при функционировании </w:t>
      </w:r>
      <w:r w:rsidR="005B1177" w:rsidRPr="00A30931">
        <w:rPr>
          <w:rFonts w:asciiTheme="minorHAnsi" w:hAnsiTheme="minorHAnsi" w:cstheme="minorHAnsi"/>
          <w:bCs/>
          <w:sz w:val="22"/>
          <w:szCs w:val="22"/>
        </w:rPr>
        <w:t>автоматизированной системы</w:t>
      </w:r>
      <w:r w:rsidR="00F942C4" w:rsidRPr="00A30931">
        <w:rPr>
          <w:rFonts w:asciiTheme="minorHAnsi" w:hAnsiTheme="minorHAnsi" w:cstheme="minorHAnsi"/>
          <w:bCs/>
          <w:sz w:val="22"/>
          <w:szCs w:val="22"/>
        </w:rPr>
        <w:t xml:space="preserve"> и юридический статус результатов е</w:t>
      </w:r>
      <w:r w:rsidR="001B69C5" w:rsidRPr="00A30931">
        <w:rPr>
          <w:rFonts w:asciiTheme="minorHAnsi" w:hAnsiTheme="minorHAnsi" w:cstheme="minorHAnsi"/>
          <w:bCs/>
          <w:sz w:val="22"/>
          <w:szCs w:val="22"/>
        </w:rPr>
        <w:t>ё</w:t>
      </w:r>
      <w:r w:rsidR="00F942C4" w:rsidRPr="00A30931">
        <w:rPr>
          <w:rFonts w:asciiTheme="minorHAnsi" w:hAnsiTheme="minorHAnsi" w:cstheme="minorHAnsi"/>
          <w:bCs/>
          <w:sz w:val="22"/>
          <w:szCs w:val="22"/>
        </w:rPr>
        <w:t xml:space="preserve"> функционирования</w:t>
      </w:r>
    </w:p>
    <w:p w14:paraId="0DE1EC0E" w14:textId="0FAE9A1E" w:rsidR="00B506FE" w:rsidRPr="00A30931" w:rsidRDefault="00B506F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совокупность правовых документов, регламентирующих действия заказчика и разработчика при создании автоматизированной системы</w:t>
      </w:r>
    </w:p>
    <w:p w14:paraId="385B33CF" w14:textId="1B3331C2" w:rsidR="00B506FE" w:rsidRPr="00A30931" w:rsidRDefault="00B506F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совокупность правовых документов, определяющих юридический статус результатов, получаемых при функционировании автоматизированной системы</w:t>
      </w:r>
    </w:p>
    <w:p w14:paraId="52ACE057" w14:textId="776171ED" w:rsidR="00A4221E" w:rsidRPr="00A30931" w:rsidRDefault="00A4221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BA9C92E" w14:textId="2CE4B91A" w:rsidR="008522E8" w:rsidRPr="00A30931" w:rsidRDefault="008522E8" w:rsidP="00057C10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A30931">
        <w:rPr>
          <w:rFonts w:eastAsia="Times New Roman" w:cstheme="minorHAnsi"/>
          <w:bCs/>
          <w:color w:val="000000"/>
        </w:rPr>
        <w:t xml:space="preserve">Тема </w:t>
      </w:r>
      <w:r w:rsidR="006C045F" w:rsidRPr="00A30931">
        <w:rPr>
          <w:rFonts w:eastAsia="Times New Roman" w:cstheme="minorHAnsi"/>
          <w:bCs/>
          <w:color w:val="000000"/>
        </w:rPr>
        <w:t>3</w:t>
      </w:r>
      <w:r w:rsidRPr="00A30931">
        <w:rPr>
          <w:rFonts w:eastAsia="Times New Roman" w:cstheme="minorHAnsi"/>
          <w:bCs/>
          <w:color w:val="000000"/>
        </w:rPr>
        <w:t>. Жизненный цикл системы</w:t>
      </w:r>
    </w:p>
    <w:p w14:paraId="5E26A1C6" w14:textId="77777777" w:rsidR="005C4DE5" w:rsidRPr="00A30931" w:rsidRDefault="005C4DE5" w:rsidP="00057C10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0D64461" w14:textId="6B27B027" w:rsidR="00F41CFD" w:rsidRPr="00A30931" w:rsidRDefault="00F41CFD" w:rsidP="00057C10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Жизненный цикл </w:t>
      </w:r>
      <w:r w:rsidR="005C4DE5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автоматизированной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системы – это:</w:t>
      </w:r>
    </w:p>
    <w:p w14:paraId="3336F375" w14:textId="52B9423D" w:rsidR="005C4DE5" w:rsidRPr="00A30931" w:rsidRDefault="005C4DE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период времени от формирования замысла системы до окончания работ по её созданию</w:t>
      </w:r>
    </w:p>
    <w:p w14:paraId="13648137" w14:textId="6C9DBF87" w:rsidR="008522E8" w:rsidRPr="00A30931" w:rsidRDefault="00F41CF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</w:t>
      </w:r>
    </w:p>
    <w:p w14:paraId="3F35A627" w14:textId="4F9571AE" w:rsidR="005C4DE5" w:rsidRPr="00A30931" w:rsidRDefault="005C4DE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>совокупность взаимосвязанных процессов создания и последовательного изменения состояния автоматизированной системы от формирования исходных требований к ней до окончания эксплуатации и утилизации комплекса средств автоматизации автоматизированной системы</w:t>
      </w:r>
    </w:p>
    <w:p w14:paraId="41757EEB" w14:textId="77777777" w:rsidR="00CF428D" w:rsidRPr="00A30931" w:rsidRDefault="00CF428D" w:rsidP="00057C10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0CEBBC58" w14:textId="77777777" w:rsidR="00CF428D" w:rsidRPr="00A30931" w:rsidRDefault="00565AB9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 xml:space="preserve">Этап создания </w:t>
      </w:r>
      <w:r w:rsidR="00CF428D" w:rsidRPr="00A30931">
        <w:rPr>
          <w:rFonts w:cstheme="minorHAnsi"/>
          <w:bCs/>
        </w:rPr>
        <w:t>автоматизированной системы</w:t>
      </w:r>
      <w:r w:rsidRPr="00A30931">
        <w:rPr>
          <w:rFonts w:cstheme="minorHAnsi"/>
          <w:bCs/>
        </w:rPr>
        <w:t xml:space="preserve"> – </w:t>
      </w:r>
      <w:r w:rsidR="00CF428D" w:rsidRPr="00A30931">
        <w:rPr>
          <w:rFonts w:cstheme="minorHAnsi"/>
          <w:bCs/>
        </w:rPr>
        <w:t>это</w:t>
      </w:r>
    </w:p>
    <w:p w14:paraId="05D0D43D" w14:textId="2837EC3D" w:rsidR="00565AB9" w:rsidRPr="00A30931" w:rsidRDefault="00CF428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="00565AB9" w:rsidRPr="00A30931">
        <w:rPr>
          <w:rFonts w:cstheme="minorHAnsi"/>
          <w:bCs/>
        </w:rPr>
        <w:t>часть стадии создания, выделенная по соображениям единства характера работ и/или завершающего результата и</w:t>
      </w:r>
      <w:r w:rsidR="007E420D" w:rsidRPr="00A30931">
        <w:rPr>
          <w:rFonts w:cstheme="minorHAnsi"/>
          <w:bCs/>
        </w:rPr>
        <w:t>/или специализации исполнителей</w:t>
      </w:r>
    </w:p>
    <w:p w14:paraId="046E9956" w14:textId="0246E767" w:rsidR="007E420D" w:rsidRPr="00A30931" w:rsidRDefault="007E420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промежуток времени, в рамках которого выполняются работы, спланированные в начале проекта</w:t>
      </w:r>
    </w:p>
    <w:p w14:paraId="50665E92" w14:textId="69631BB5" w:rsidR="007E420D" w:rsidRPr="00A30931" w:rsidRDefault="007E420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 xml:space="preserve">совокупность работ, выполнение которых необходимо и достаточно для создания автоматизированной системы </w:t>
      </w:r>
    </w:p>
    <w:p w14:paraId="25F555EE" w14:textId="77777777" w:rsidR="00565AB9" w:rsidRPr="00A30931" w:rsidRDefault="00565AB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BB4D287" w14:textId="72FD518B" w:rsidR="005C4DE5" w:rsidRPr="00A30931" w:rsidRDefault="005C4DE5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Какая из частей процесса создания автоматизированной системы является более длительной по времени</w:t>
      </w:r>
    </w:p>
    <w:p w14:paraId="02232F2A" w14:textId="761D476B" w:rsidR="00680770" w:rsidRPr="00A30931" w:rsidRDefault="0068077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этап</w:t>
      </w:r>
    </w:p>
    <w:p w14:paraId="1AD50094" w14:textId="600497D9" w:rsidR="00680770" w:rsidRPr="00A30931" w:rsidRDefault="0068077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>стадия</w:t>
      </w:r>
    </w:p>
    <w:p w14:paraId="487DA210" w14:textId="4BFC65A2" w:rsidR="00680770" w:rsidRPr="00A30931" w:rsidRDefault="0068077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работа</w:t>
      </w:r>
    </w:p>
    <w:p w14:paraId="67B12149" w14:textId="77777777" w:rsidR="00680770" w:rsidRPr="00A30931" w:rsidRDefault="0068077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833F48C" w14:textId="79C9BD62" w:rsidR="005C4DE5" w:rsidRPr="00A30931" w:rsidRDefault="0068077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Как</w:t>
      </w:r>
      <w:r w:rsidR="001B69C5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ой этап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работ не вход</w:t>
      </w:r>
      <w:r w:rsidR="001B69C5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и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т в стадию «Техническое проектирование»</w:t>
      </w:r>
    </w:p>
    <w:p w14:paraId="5FA337DF" w14:textId="15D548F0" w:rsidR="00680770" w:rsidRPr="00A30931" w:rsidRDefault="00680770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разработка проектных решений по автоматизированной системе в целом и её частям</w:t>
      </w:r>
    </w:p>
    <w:p w14:paraId="7B4803AC" w14:textId="4132771E" w:rsidR="00680770" w:rsidRPr="00A30931" w:rsidRDefault="00680770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разработка документации на автоматизированную систему и её части</w:t>
      </w:r>
    </w:p>
    <w:p w14:paraId="7F7380A6" w14:textId="55DF8F6D" w:rsidR="00680770" w:rsidRPr="00A30931" w:rsidRDefault="00680770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cstheme="minorHAnsi"/>
          <w:bCs/>
        </w:rPr>
        <w:t>подготовка объекта автоматизации к вводу автоматизированной системы в действие</w:t>
      </w:r>
    </w:p>
    <w:p w14:paraId="7FE18A61" w14:textId="77777777" w:rsidR="001B69C5" w:rsidRPr="00A30931" w:rsidRDefault="001B69C5" w:rsidP="00057C10">
      <w:pPr>
        <w:spacing w:after="0" w:line="240" w:lineRule="auto"/>
        <w:jc w:val="both"/>
        <w:rPr>
          <w:rFonts w:cstheme="minorHAnsi"/>
          <w:bCs/>
        </w:rPr>
      </w:pPr>
    </w:p>
    <w:p w14:paraId="4DA1106F" w14:textId="781F09F8" w:rsidR="005109CD" w:rsidRPr="00A30931" w:rsidRDefault="005109C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Содержанием этапа «Рабочая документация» является</w:t>
      </w:r>
    </w:p>
    <w:p w14:paraId="5B24345C" w14:textId="27CA6AAF" w:rsidR="005109CD" w:rsidRPr="00A30931" w:rsidRDefault="005109C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cstheme="minorHAnsi"/>
          <w:bCs/>
        </w:rPr>
        <w:t>разработка рабочей документации на автоматизированную систему и её части, а также разработка или адаптация программ</w:t>
      </w:r>
    </w:p>
    <w:p w14:paraId="1B6B91D2" w14:textId="633FFEB4" w:rsidR="005109CD" w:rsidRPr="00A30931" w:rsidRDefault="005109C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разработка различных видов документов на автоматизированную систему</w:t>
      </w:r>
    </w:p>
    <w:p w14:paraId="291B3867" w14:textId="79875C89" w:rsidR="005109CD" w:rsidRPr="00A30931" w:rsidRDefault="00855BDA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разработка организационных, методических и правовых документов, которые потребуются при вводе автоматизированной системы в действие</w:t>
      </w:r>
    </w:p>
    <w:p w14:paraId="259A434E" w14:textId="77777777" w:rsidR="00855BDA" w:rsidRPr="00A30931" w:rsidRDefault="00855BDA" w:rsidP="00057C10">
      <w:pPr>
        <w:spacing w:after="0" w:line="240" w:lineRule="auto"/>
        <w:jc w:val="both"/>
        <w:rPr>
          <w:rFonts w:cstheme="minorHAnsi"/>
          <w:bCs/>
        </w:rPr>
      </w:pPr>
    </w:p>
    <w:p w14:paraId="2A14D783" w14:textId="7F0CB8D5" w:rsidR="00855BDA" w:rsidRPr="00A30931" w:rsidRDefault="00855BDA" w:rsidP="00057C10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cstheme="minorHAnsi"/>
          <w:bCs/>
        </w:rPr>
        <w:lastRenderedPageBreak/>
        <w:t>На какой стадии создания</w:t>
      </w:r>
      <w:r w:rsidRPr="00A30931">
        <w:rPr>
          <w:rFonts w:cstheme="minorHAnsi"/>
          <w:bCs/>
          <w:color w:val="000000"/>
        </w:rPr>
        <w:t xml:space="preserve"> автоматизированной системы проходят приёмочные испытания</w:t>
      </w:r>
    </w:p>
    <w:p w14:paraId="3B2FDE51" w14:textId="06BD1734" w:rsidR="00855BDA" w:rsidRPr="00A30931" w:rsidRDefault="00855BDA" w:rsidP="00057C10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cstheme="minorHAnsi"/>
          <w:bCs/>
          <w:color w:val="000000"/>
        </w:rPr>
        <w:t>рабочая документация</w:t>
      </w:r>
    </w:p>
    <w:p w14:paraId="5968E834" w14:textId="0AEC0EBA" w:rsidR="00855BDA" w:rsidRPr="00A30931" w:rsidRDefault="00855BDA" w:rsidP="00057C10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cstheme="minorHAnsi"/>
          <w:bCs/>
          <w:color w:val="000000"/>
        </w:rPr>
        <w:t>*ввод в действие</w:t>
      </w:r>
    </w:p>
    <w:p w14:paraId="5E71242D" w14:textId="4BE6108A" w:rsidR="00855BDA" w:rsidRPr="00A30931" w:rsidRDefault="00855BDA" w:rsidP="00057C10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cstheme="minorHAnsi"/>
          <w:bCs/>
          <w:color w:val="000000"/>
        </w:rPr>
        <w:t>технический проект</w:t>
      </w:r>
    </w:p>
    <w:p w14:paraId="3B61E614" w14:textId="77777777" w:rsidR="00D231C2" w:rsidRPr="00A30931" w:rsidRDefault="00D231C2" w:rsidP="00057C10">
      <w:pPr>
        <w:spacing w:after="0" w:line="240" w:lineRule="auto"/>
        <w:jc w:val="both"/>
        <w:rPr>
          <w:rFonts w:cstheme="minorHAnsi"/>
          <w:bCs/>
          <w:color w:val="000000"/>
        </w:rPr>
      </w:pPr>
    </w:p>
    <w:p w14:paraId="590D58EC" w14:textId="77777777" w:rsidR="00D231C2" w:rsidRPr="00A30931" w:rsidRDefault="00D231C2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 xml:space="preserve">Процесс создания </w:t>
      </w:r>
      <w:r w:rsidRPr="00A30931">
        <w:rPr>
          <w:rFonts w:cstheme="minorHAnsi"/>
          <w:bCs/>
          <w:color w:val="000000"/>
        </w:rPr>
        <w:t>автоматизированной системы</w:t>
      </w:r>
      <w:r w:rsidRPr="00A30931">
        <w:rPr>
          <w:rFonts w:cstheme="minorHAnsi"/>
          <w:bCs/>
        </w:rPr>
        <w:t xml:space="preserve"> представляет собой </w:t>
      </w:r>
    </w:p>
    <w:p w14:paraId="4C353422" w14:textId="3F5BD0A0" w:rsidR="00D231C2" w:rsidRPr="00A30931" w:rsidRDefault="00D231C2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 xml:space="preserve">совокупность упорядоченных работ, начиная с анализа системы и заканчивая отладкой и тестированием программного обеспечения </w:t>
      </w:r>
    </w:p>
    <w:p w14:paraId="04ABDC19" w14:textId="07B8F0E7" w:rsidR="00D231C2" w:rsidRPr="00A30931" w:rsidRDefault="00D231C2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последовательное выполнение работ по созданию</w:t>
      </w:r>
      <w:r w:rsidRPr="00A30931">
        <w:rPr>
          <w:rFonts w:cstheme="minorHAnsi"/>
          <w:bCs/>
          <w:color w:val="000000"/>
        </w:rPr>
        <w:t xml:space="preserve"> автоматизированной системы, определённых в техническом задании</w:t>
      </w:r>
    </w:p>
    <w:p w14:paraId="35C46070" w14:textId="301DDCC9" w:rsidR="00D231C2" w:rsidRPr="00A30931" w:rsidRDefault="00D231C2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cstheme="minorHAnsi"/>
          <w:bCs/>
        </w:rPr>
        <w:t>совокупность упорядоченных по времени, взаимосвязанных, объединенных в стадии и этапы работ, выполнение которых необходимо и достаточно для создания автоматизированной системы, соответствующей заданным требованиям</w:t>
      </w:r>
    </w:p>
    <w:p w14:paraId="7C8E2F19" w14:textId="77777777" w:rsidR="00680770" w:rsidRPr="00A30931" w:rsidRDefault="00680770" w:rsidP="00057C10">
      <w:pPr>
        <w:spacing w:after="0" w:line="240" w:lineRule="auto"/>
        <w:jc w:val="both"/>
        <w:rPr>
          <w:rFonts w:cstheme="minorHAnsi"/>
          <w:bCs/>
        </w:rPr>
      </w:pPr>
    </w:p>
    <w:p w14:paraId="4FAC098D" w14:textId="49931B9C" w:rsidR="00F41CFD" w:rsidRPr="00A30931" w:rsidRDefault="00F41CF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Разработка автоматизированной системы </w:t>
      </w:r>
      <w:r w:rsidR="00B87002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организации 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должна начинаться с анализа:</w:t>
      </w:r>
    </w:p>
    <w:p w14:paraId="15F741F0" w14:textId="3FA7F3F1" w:rsidR="00F41CFD" w:rsidRPr="00A30931" w:rsidRDefault="00F41CF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внешней среды</w:t>
      </w:r>
      <w:r w:rsidR="00B87002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и возможных конкурентов</w:t>
      </w:r>
    </w:p>
    <w:p w14:paraId="49A95440" w14:textId="51297CDC" w:rsidR="00F41CFD" w:rsidRPr="00A30931" w:rsidRDefault="00F41CF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003F05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цели </w:t>
      </w:r>
      <w:r w:rsidR="00B87002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деятельности организации, её 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структуры</w:t>
      </w:r>
      <w:r w:rsidR="00003F05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и процессов, </w:t>
      </w:r>
      <w:r w:rsidR="00B87002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происходящих в организации</w:t>
      </w:r>
    </w:p>
    <w:p w14:paraId="001200B5" w14:textId="77777777" w:rsidR="00F41CFD" w:rsidRPr="00A30931" w:rsidRDefault="00F41CF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методов управления организацией</w:t>
      </w:r>
    </w:p>
    <w:p w14:paraId="4709CC24" w14:textId="77777777" w:rsidR="00D96389" w:rsidRPr="00A30931" w:rsidRDefault="00D96389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E3D44ED" w14:textId="6DD3244F" w:rsidR="00D96389" w:rsidRPr="00A30931" w:rsidRDefault="007D730E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 xml:space="preserve">Что устанавливает </w:t>
      </w:r>
      <w:r w:rsidR="00D96389" w:rsidRPr="00A30931">
        <w:rPr>
          <w:rFonts w:cstheme="minorHAnsi"/>
          <w:bCs/>
        </w:rPr>
        <w:t>ГОСТ</w:t>
      </w:r>
      <w:r w:rsidRPr="00A30931">
        <w:rPr>
          <w:rFonts w:cstheme="minorHAnsi"/>
          <w:bCs/>
        </w:rPr>
        <w:t xml:space="preserve"> </w:t>
      </w:r>
      <w:r w:rsidR="00D96389" w:rsidRPr="00A30931">
        <w:rPr>
          <w:rFonts w:cstheme="minorHAnsi"/>
          <w:bCs/>
        </w:rPr>
        <w:t>19.102</w:t>
      </w:r>
      <w:r w:rsidRPr="00A30931">
        <w:rPr>
          <w:rFonts w:cstheme="minorHAnsi"/>
          <w:bCs/>
        </w:rPr>
        <w:t>, входящий в Единую систему программной документации</w:t>
      </w:r>
    </w:p>
    <w:p w14:paraId="541007FC" w14:textId="22E32F0B" w:rsidR="007D730E" w:rsidRPr="00A30931" w:rsidRDefault="007D730E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порядок разработки автоматизированных систем</w:t>
      </w:r>
    </w:p>
    <w:p w14:paraId="00907624" w14:textId="0DEF7B6D" w:rsidR="007D730E" w:rsidRPr="00A30931" w:rsidRDefault="00CB2773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этапы разработки программного обеспечения</w:t>
      </w:r>
    </w:p>
    <w:p w14:paraId="5DE967BA" w14:textId="7E1DB0AE" w:rsidR="00D96389" w:rsidRPr="00A30931" w:rsidRDefault="007D730E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D96389" w:rsidRPr="00A30931">
        <w:rPr>
          <w:rFonts w:asciiTheme="minorHAnsi" w:hAnsiTheme="minorHAnsi" w:cstheme="minorHAnsi"/>
          <w:bCs/>
          <w:sz w:val="22"/>
          <w:szCs w:val="22"/>
        </w:rPr>
        <w:t>стадии разработки программ и программной документации для вычислительных машин, комплексов и систем независимо от их назначения и области применения</w:t>
      </w:r>
    </w:p>
    <w:p w14:paraId="4610E199" w14:textId="77777777" w:rsidR="00AF45BD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43EAD22" w14:textId="1FDBB639" w:rsidR="00AF45BD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Какие этапы предусмотрены на стадии «Рабочий проект»</w:t>
      </w:r>
      <w:r w:rsidR="003467D5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по</w:t>
      </w:r>
      <w:r w:rsidR="003467D5" w:rsidRPr="00A30931">
        <w:rPr>
          <w:rFonts w:asciiTheme="minorHAnsi" w:hAnsiTheme="minorHAnsi" w:cstheme="minorHAnsi"/>
          <w:bCs/>
          <w:sz w:val="22"/>
          <w:szCs w:val="22"/>
        </w:rPr>
        <w:t xml:space="preserve"> ГОСТ 19.102</w:t>
      </w:r>
    </w:p>
    <w:p w14:paraId="08A1E668" w14:textId="3103C632" w:rsidR="00AF45BD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*разработка программы, разработка программной документации, испытания программы</w:t>
      </w:r>
    </w:p>
    <w:p w14:paraId="78D74301" w14:textId="4E27CFF1" w:rsidR="00AF45BD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разработка программного кода</w:t>
      </w:r>
    </w:p>
    <w:p w14:paraId="480A7590" w14:textId="75085473" w:rsidR="00AF45BD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разработка программы, тестирование</w:t>
      </w:r>
    </w:p>
    <w:p w14:paraId="75326B35" w14:textId="77777777" w:rsidR="00AF45BD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226E2CDD" w14:textId="4AEA797B" w:rsidR="00D96389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Какое количество стадий предусмотрено при разработке программы в соответствии с ГОСТ 19.102</w:t>
      </w:r>
    </w:p>
    <w:p w14:paraId="1F2FBA55" w14:textId="050C11CB" w:rsidR="00AF45BD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4 стадии</w:t>
      </w:r>
    </w:p>
    <w:p w14:paraId="77BBF1B9" w14:textId="50426908" w:rsidR="00D96389" w:rsidRPr="00A30931" w:rsidRDefault="00D96389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*5 стадий</w:t>
      </w:r>
    </w:p>
    <w:p w14:paraId="3B135417" w14:textId="6F8DCACC" w:rsidR="00AF45BD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6 стадий</w:t>
      </w:r>
    </w:p>
    <w:p w14:paraId="36B4C280" w14:textId="77777777" w:rsidR="00D96389" w:rsidRPr="00A30931" w:rsidRDefault="00D96389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F967FA4" w14:textId="45AAC262" w:rsidR="00D96389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На какой стадии разработки программы происходит к</w:t>
      </w:r>
      <w:r w:rsidR="00D96389" w:rsidRPr="00A30931">
        <w:rPr>
          <w:rFonts w:asciiTheme="minorHAnsi" w:hAnsiTheme="minorHAnsi" w:cstheme="minorHAnsi"/>
          <w:bCs/>
          <w:sz w:val="22"/>
          <w:szCs w:val="22"/>
        </w:rPr>
        <w:t>орректировка программы и программной документации по результатам испытаний</w:t>
      </w:r>
    </w:p>
    <w:p w14:paraId="5414B10F" w14:textId="105D61D0" w:rsidR="00D96389" w:rsidRPr="00A30931" w:rsidRDefault="00D96389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внедрение</w:t>
      </w:r>
    </w:p>
    <w:p w14:paraId="5BD247DE" w14:textId="3B389A7B" w:rsidR="00D96389" w:rsidRPr="00A30931" w:rsidRDefault="00AF45BD" w:rsidP="00057C10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D96389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рабочий проект</w:t>
      </w:r>
    </w:p>
    <w:p w14:paraId="158134C9" w14:textId="2D70A504" w:rsidR="00F41CFD" w:rsidRPr="00A30931" w:rsidRDefault="00AF45B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технический проект</w:t>
      </w:r>
    </w:p>
    <w:p w14:paraId="3D56D33F" w14:textId="77777777" w:rsidR="00FC51EA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A73E18F" w14:textId="582D05AB" w:rsidR="00CB2773" w:rsidRPr="00A30931" w:rsidRDefault="00CB277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Основное содержание предпроектных работ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заключа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е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тся </w:t>
      </w:r>
    </w:p>
    <w:p w14:paraId="37A800EF" w14:textId="6B1C4302" w:rsidR="00FC51EA" w:rsidRPr="00A30931" w:rsidRDefault="00CB277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во всестороннем обследовании системы управления с целью выработки решений по совершенствованию управления организацией до выработки решений по её автоматизации</w:t>
      </w:r>
    </w:p>
    <w:p w14:paraId="364393D2" w14:textId="73972367" w:rsidR="00CB2773" w:rsidRPr="00A30931" w:rsidRDefault="00CB277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изучении объекта автоматизации</w:t>
      </w:r>
    </w:p>
    <w:p w14:paraId="08362EDE" w14:textId="21B0A549" w:rsidR="00CB2773" w:rsidRPr="00A30931" w:rsidRDefault="00CB277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детальном исследовании деятельности организации, автоматизацию которой предполагается проводить</w:t>
      </w:r>
    </w:p>
    <w:p w14:paraId="662C5E1E" w14:textId="77777777" w:rsidR="00FC51EA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0C1A28F" w14:textId="1410C40A" w:rsidR="00CB2773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Программа обследования </w:t>
      </w:r>
      <w:r w:rsidR="00CB2773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организации 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представляет собой </w:t>
      </w:r>
    </w:p>
    <w:p w14:paraId="4F23840F" w14:textId="408F0140" w:rsidR="00FC51EA" w:rsidRPr="00A30931" w:rsidRDefault="00CB277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перечень вопросов, ответы на которые достаточно полно характеризуют деятельность организации и содержат необходимые характеристики для автоматизации</w:t>
      </w:r>
    </w:p>
    <w:p w14:paraId="492FDCED" w14:textId="6414ED11" w:rsidR="00CB2773" w:rsidRPr="00A30931" w:rsidRDefault="00CB277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анкеты, раздаваемые сотрудникам организации</w:t>
      </w:r>
    </w:p>
    <w:p w14:paraId="623D7E7C" w14:textId="6C2A467E" w:rsidR="00CB2773" w:rsidRPr="00A30931" w:rsidRDefault="00CB277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набор вопросов для выяснения особенностей деятельности организации</w:t>
      </w:r>
    </w:p>
    <w:p w14:paraId="111E8281" w14:textId="77777777" w:rsidR="00FC51EA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7E1745D" w14:textId="77777777" w:rsidR="003E76B2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Обследование организационной структуры заключается </w:t>
      </w:r>
    </w:p>
    <w:p w14:paraId="00DBB112" w14:textId="75423468" w:rsidR="003E76B2" w:rsidRPr="00A30931" w:rsidRDefault="003E76B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формировании сведений о деятельности организации</w:t>
      </w:r>
    </w:p>
    <w:p w14:paraId="0724B3C5" w14:textId="4B462683" w:rsidR="003E76B2" w:rsidRPr="00A30931" w:rsidRDefault="003E76B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исследовании организационной структуры организации</w:t>
      </w:r>
    </w:p>
    <w:p w14:paraId="5A81573E" w14:textId="2B72AD22" w:rsidR="00FC51EA" w:rsidRPr="00A30931" w:rsidRDefault="003E76B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*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изучении организационной структуры и основных характеристик организации с целью выработки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рекомендаций по её оптимизации</w:t>
      </w:r>
    </w:p>
    <w:p w14:paraId="4B18EFC3" w14:textId="77777777" w:rsidR="003E76B2" w:rsidRPr="00A30931" w:rsidRDefault="003E76B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244AD5A9" w14:textId="146E3F6B" w:rsidR="003E76B2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Функциональное обследование </w:t>
      </w:r>
      <w:r w:rsidR="00296491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организации 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заключается</w:t>
      </w:r>
    </w:p>
    <w:p w14:paraId="5E7A8474" w14:textId="60B18A62" w:rsidR="00FC51EA" w:rsidRPr="00A30931" w:rsidRDefault="003E76B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изучении функций управления, выполняемых в подразделениях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организации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, с целью выработки рекомендаций по упорядочению последовательности выполнения и содержания функций управ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ления, их границ и взаимосвязей</w:t>
      </w:r>
    </w:p>
    <w:p w14:paraId="1616BD20" w14:textId="77BA3FC0" w:rsidR="003E76B2" w:rsidRPr="00A30931" w:rsidRDefault="003E76B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определении перечня задач, решаемых в организации</w:t>
      </w:r>
    </w:p>
    <w:p w14:paraId="736438F2" w14:textId="24CE2CD6" w:rsidR="003E76B2" w:rsidRPr="00A30931" w:rsidRDefault="003E76B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в исследовании </w:t>
      </w:r>
      <w:r w:rsidR="00296491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решаемых в организации задач и результатов их решения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</w:p>
    <w:p w14:paraId="52F42DCB" w14:textId="77777777" w:rsidR="00FC51EA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FF450BD" w14:textId="77777777" w:rsidR="00296491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В процессе </w:t>
      </w:r>
      <w:r w:rsidRPr="00A3093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информационного обследования </w:t>
      </w:r>
      <w:r w:rsidR="00296491" w:rsidRPr="00A3093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организации 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производится</w:t>
      </w:r>
    </w:p>
    <w:p w14:paraId="5C0CA5D5" w14:textId="43F54B91" w:rsidR="00296491" w:rsidRPr="00A30931" w:rsidRDefault="0029649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определение состава информации, циркулирующей в системе</w:t>
      </w:r>
    </w:p>
    <w:p w14:paraId="148E2BCE" w14:textId="77777777" w:rsidR="00296491" w:rsidRPr="00A30931" w:rsidRDefault="0029649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уточнение применяемой терминологии;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определение объёмов информации;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р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азработка схемы документооборота; разработка модели информационных связей</w:t>
      </w:r>
    </w:p>
    <w:p w14:paraId="0F6D43AB" w14:textId="71DE4C3A" w:rsidR="00FC51EA" w:rsidRPr="00A30931" w:rsidRDefault="0029649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переосмысление организационной структуры организации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</w:p>
    <w:p w14:paraId="53D639E4" w14:textId="77777777" w:rsidR="00FC51EA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4D770B0" w14:textId="77777777" w:rsidR="00296491" w:rsidRPr="00A30931" w:rsidRDefault="00FC51EA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Выбор </w:t>
      </w:r>
      <w:r w:rsidR="00296491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первоочередных 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объектов автоматизации осуществляется на основе</w:t>
      </w:r>
    </w:p>
    <w:p w14:paraId="7848A4B8" w14:textId="0CE74ED2" w:rsidR="00FC51EA" w:rsidRPr="00A30931" w:rsidRDefault="0029649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цели автоматизации, 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результатов </w:t>
      </w:r>
      <w:r w:rsidR="00FC51EA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проведённого обследования, выбранного направления автоматизации и целесообразного объёма автоматизируемых функций</w:t>
      </w:r>
    </w:p>
    <w:p w14:paraId="20C786DD" w14:textId="7F15D7C4" w:rsidR="00296491" w:rsidRPr="00A30931" w:rsidRDefault="0077495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решений, принятых по созданию автоматизированной системы</w:t>
      </w:r>
    </w:p>
    <w:p w14:paraId="04036E45" w14:textId="12AA0E7B" w:rsidR="00774953" w:rsidRPr="00A30931" w:rsidRDefault="0077495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выбранной концепции автоматизации</w:t>
      </w:r>
    </w:p>
    <w:p w14:paraId="5CCF6171" w14:textId="77777777" w:rsidR="00296491" w:rsidRPr="00A30931" w:rsidRDefault="0029649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20FA4E1E" w14:textId="5FEF1C07" w:rsidR="00774953" w:rsidRPr="00A30931" w:rsidRDefault="0077495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Какие основные предложения должен включать отчёт об обследовании организации</w:t>
      </w:r>
    </w:p>
    <w:p w14:paraId="3E9A9D4B" w14:textId="6800CA07" w:rsidR="00774953" w:rsidRPr="00A30931" w:rsidRDefault="0077495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предложения по</w:t>
      </w:r>
      <w:r w:rsidR="009752A7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включению новых задач и предложения по налаживанию взаимосвязей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</w:p>
    <w:p w14:paraId="288FA5D0" w14:textId="47AF1953" w:rsidR="00F722DB" w:rsidRPr="00A30931" w:rsidRDefault="0077495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F722DB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предложения по совершенствованию организационной структуры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;</w:t>
      </w:r>
      <w:r w:rsidR="00F722DB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по совершенствованию функциональной структуры; по совершенствованию информационной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поддержки процессов управления</w:t>
      </w:r>
    </w:p>
    <w:p w14:paraId="236B6F41" w14:textId="7BA330F8" w:rsidR="00774953" w:rsidRPr="00A30931" w:rsidRDefault="0077495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предложения по повышению заработной платы сотрудников</w:t>
      </w:r>
    </w:p>
    <w:p w14:paraId="3ACE42DB" w14:textId="77777777" w:rsidR="008522E8" w:rsidRPr="00A30931" w:rsidRDefault="008522E8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75CEEAF" w14:textId="0C3C0E07" w:rsidR="008522E8" w:rsidRPr="00A30931" w:rsidRDefault="008522E8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eastAsia="Times New Roman" w:cstheme="minorHAnsi"/>
          <w:bCs/>
          <w:color w:val="000000"/>
        </w:rPr>
        <w:t xml:space="preserve">Тема </w:t>
      </w:r>
      <w:r w:rsidR="006C045F" w:rsidRPr="00A30931">
        <w:rPr>
          <w:rFonts w:eastAsia="Times New Roman" w:cstheme="minorHAnsi"/>
          <w:bCs/>
          <w:color w:val="000000"/>
        </w:rPr>
        <w:t>4</w:t>
      </w:r>
      <w:r w:rsidRPr="00A30931">
        <w:rPr>
          <w:rFonts w:eastAsia="Times New Roman" w:cstheme="minorHAnsi"/>
          <w:bCs/>
          <w:color w:val="000000"/>
        </w:rPr>
        <w:t xml:space="preserve">. </w:t>
      </w:r>
      <w:r w:rsidRPr="00A30931">
        <w:rPr>
          <w:rFonts w:cstheme="minorHAnsi"/>
          <w:bCs/>
        </w:rPr>
        <w:t>Состав и содержание т</w:t>
      </w:r>
      <w:r w:rsidR="00307A47" w:rsidRPr="00A30931">
        <w:rPr>
          <w:rFonts w:cstheme="minorHAnsi"/>
          <w:bCs/>
        </w:rPr>
        <w:t>ехнического задания</w:t>
      </w:r>
    </w:p>
    <w:p w14:paraId="28D796C6" w14:textId="77777777" w:rsidR="008522E8" w:rsidRPr="00A30931" w:rsidRDefault="008522E8" w:rsidP="00057C10">
      <w:pPr>
        <w:spacing w:after="0" w:line="240" w:lineRule="auto"/>
        <w:jc w:val="both"/>
        <w:rPr>
          <w:rFonts w:cstheme="minorHAnsi"/>
          <w:bCs/>
        </w:rPr>
      </w:pPr>
    </w:p>
    <w:p w14:paraId="3B5A1F7C" w14:textId="7259CA7F" w:rsidR="008522E8" w:rsidRPr="00A30931" w:rsidRDefault="008522E8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lastRenderedPageBreak/>
        <w:t xml:space="preserve">Техническое задание на автоматизированную систему является </w:t>
      </w:r>
    </w:p>
    <w:p w14:paraId="71BFF767" w14:textId="4FAA4332" w:rsidR="008522E8" w:rsidRPr="00A30931" w:rsidRDefault="008522E8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cstheme="minorHAnsi"/>
          <w:bCs/>
        </w:rPr>
        <w:t>основным документом, определяющим требования и порядок создания автоматизированной системы, в соответствии с которым проводится разработка автоматизированной системы и е</w:t>
      </w:r>
      <w:r w:rsidR="003467D5" w:rsidRPr="00A30931">
        <w:rPr>
          <w:rFonts w:cstheme="minorHAnsi"/>
          <w:bCs/>
        </w:rPr>
        <w:t>ё</w:t>
      </w:r>
      <w:r w:rsidRPr="00A30931">
        <w:rPr>
          <w:rFonts w:cstheme="minorHAnsi"/>
          <w:bCs/>
        </w:rPr>
        <w:t xml:space="preserve"> приемка при вводе в действие</w:t>
      </w:r>
    </w:p>
    <w:p w14:paraId="58577491" w14:textId="230D6B02" w:rsidR="008522E8" w:rsidRPr="00A30931" w:rsidRDefault="008522E8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документом, определяющим права и обязанности заказчика и разработчика автоматизированной системы, а также сроки выполнения проекта</w:t>
      </w:r>
    </w:p>
    <w:p w14:paraId="30D2D3A0" w14:textId="3C97DF3C" w:rsidR="008522E8" w:rsidRPr="00A30931" w:rsidRDefault="008522E8" w:rsidP="00CC1A86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документом, определяющим общий замысел автоматизированной системы, её структуру и основные требования к компонентам системы</w:t>
      </w:r>
    </w:p>
    <w:p w14:paraId="5E1E8A5B" w14:textId="77777777" w:rsidR="00CC1A86" w:rsidRPr="00A30931" w:rsidRDefault="00CC1A86" w:rsidP="00CC1A8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1CFD5C29" w14:textId="54AEB1A1" w:rsidR="00CC1A86" w:rsidRPr="00A30931" w:rsidRDefault="00CC1A86" w:rsidP="00CC1A86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 xml:space="preserve">Что указывается в подразделе технического задания «Назначение системы» </w:t>
      </w:r>
    </w:p>
    <w:p w14:paraId="5DA4E4B8" w14:textId="18E065FD" w:rsidR="00CC1A86" w:rsidRPr="00A30931" w:rsidRDefault="00CC1A86" w:rsidP="00CC1A86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cstheme="minorHAnsi"/>
          <w:bCs/>
          <w:color w:val="000000"/>
        </w:rPr>
        <w:t>основные характеристики системы</w:t>
      </w:r>
    </w:p>
    <w:p w14:paraId="0AC4EA3D" w14:textId="61D258C8" w:rsidR="00CC1A86" w:rsidRPr="00A30931" w:rsidRDefault="00CC1A86" w:rsidP="00CC1A86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eastAsia="Times New Roman" w:cstheme="minorHAnsi"/>
          <w:bCs/>
        </w:rPr>
        <w:t>вид автоматизируемой деятельности (управление, проектирование и т. п.) и перечень объектов автоматизации (объектов), на которых предполагается её использовать</w:t>
      </w:r>
    </w:p>
    <w:p w14:paraId="73B55367" w14:textId="4604944C" w:rsidR="00CC1A86" w:rsidRPr="00A30931" w:rsidRDefault="00CC1A86" w:rsidP="00CC1A86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предполагаемые сроки выполнения работ</w:t>
      </w:r>
    </w:p>
    <w:p w14:paraId="19E74E8C" w14:textId="77777777" w:rsidR="00CC1A86" w:rsidRPr="00A30931" w:rsidRDefault="00CC1A86" w:rsidP="00CC1A8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5DB7BA95" w14:textId="77777777" w:rsidR="00154CB8" w:rsidRPr="00A30931" w:rsidRDefault="00CC1A86" w:rsidP="00CC1A86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 xml:space="preserve">В подразделе </w:t>
      </w:r>
      <w:r w:rsidR="00154CB8" w:rsidRPr="00A30931">
        <w:rPr>
          <w:rFonts w:eastAsia="Times New Roman" w:cstheme="minorHAnsi"/>
          <w:bCs/>
        </w:rPr>
        <w:t xml:space="preserve">технического задания </w:t>
      </w:r>
      <w:r w:rsidRPr="00A30931">
        <w:rPr>
          <w:rFonts w:eastAsia="Times New Roman" w:cstheme="minorHAnsi"/>
          <w:bCs/>
        </w:rPr>
        <w:t xml:space="preserve">«Цели создания системы» приводят </w:t>
      </w:r>
    </w:p>
    <w:p w14:paraId="19B2A708" w14:textId="5491B5F4" w:rsidR="00CC1A86" w:rsidRPr="00A30931" w:rsidRDefault="00154CB8" w:rsidP="00CC1A86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="00CC1A86" w:rsidRPr="00A30931">
        <w:rPr>
          <w:rFonts w:eastAsia="Times New Roman" w:cstheme="minorHAnsi"/>
          <w:bCs/>
        </w:rPr>
        <w:t xml:space="preserve"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</w:t>
      </w:r>
      <w:r w:rsidRPr="00A30931">
        <w:rPr>
          <w:rFonts w:eastAsia="Times New Roman" w:cstheme="minorHAnsi"/>
          <w:bCs/>
        </w:rPr>
        <w:t>автоматизированной системы</w:t>
      </w:r>
      <w:r w:rsidR="00CC1A86" w:rsidRPr="00A30931">
        <w:rPr>
          <w:rFonts w:eastAsia="Times New Roman" w:cstheme="minorHAnsi"/>
          <w:bCs/>
        </w:rPr>
        <w:t>, и указывают критерии оценки до</w:t>
      </w:r>
      <w:r w:rsidRPr="00A30931">
        <w:rPr>
          <w:rFonts w:eastAsia="Times New Roman" w:cstheme="minorHAnsi"/>
          <w:bCs/>
        </w:rPr>
        <w:t>стижения целей создания системы</w:t>
      </w:r>
    </w:p>
    <w:p w14:paraId="74FE4567" w14:textId="10EBECB4" w:rsidR="00154CB8" w:rsidRPr="00A30931" w:rsidRDefault="00154CB8" w:rsidP="00CC1A86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перечень функций, предполагаемых к реализации</w:t>
      </w:r>
    </w:p>
    <w:p w14:paraId="45E46AF7" w14:textId="58E37D9D" w:rsidR="00154CB8" w:rsidRPr="00A30931" w:rsidRDefault="00154CB8" w:rsidP="00CC1A86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экономический эффект, достигаемый в результате автоматизации</w:t>
      </w:r>
    </w:p>
    <w:p w14:paraId="295BE1C1" w14:textId="77777777" w:rsidR="008522E8" w:rsidRPr="00A30931" w:rsidRDefault="008522E8" w:rsidP="00CC1A86">
      <w:pPr>
        <w:spacing w:after="0" w:line="240" w:lineRule="auto"/>
        <w:jc w:val="both"/>
        <w:rPr>
          <w:rFonts w:cstheme="minorHAnsi"/>
          <w:bCs/>
        </w:rPr>
      </w:pPr>
    </w:p>
    <w:p w14:paraId="44F0849A" w14:textId="2F5E4057" w:rsidR="008522E8" w:rsidRPr="00A30931" w:rsidRDefault="00A274DD" w:rsidP="00CC1A86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A30931">
        <w:rPr>
          <w:rFonts w:eastAsia="Times New Roman" w:cstheme="minorHAnsi"/>
          <w:bCs/>
          <w:color w:val="000000"/>
        </w:rPr>
        <w:t>Раздел технического задания, в котором перечисляются требования к составу и функциям системы называется</w:t>
      </w:r>
    </w:p>
    <w:p w14:paraId="4DD70C24" w14:textId="75DFD9BA" w:rsidR="00A274DD" w:rsidRPr="00A30931" w:rsidRDefault="00A274D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состав и содержание работ по созданию системы</w:t>
      </w:r>
    </w:p>
    <w:p w14:paraId="06157917" w14:textId="3F47F65E" w:rsidR="00A274DD" w:rsidRPr="00A30931" w:rsidRDefault="00A274D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*т</w:t>
      </w:r>
      <w:r w:rsidRPr="00A30931">
        <w:rPr>
          <w:rFonts w:cstheme="minorHAnsi"/>
          <w:bCs/>
        </w:rPr>
        <w:t>ребования к системе</w:t>
      </w:r>
    </w:p>
    <w:p w14:paraId="79F44707" w14:textId="66AEB6A8" w:rsidR="00A274DD" w:rsidRPr="00A30931" w:rsidRDefault="00BB1DFB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7A2356E" w14:textId="77777777" w:rsidR="00BB1DFB" w:rsidRPr="00A30931" w:rsidRDefault="00BB1DFB" w:rsidP="00057C10">
      <w:pPr>
        <w:spacing w:after="0" w:line="240" w:lineRule="auto"/>
        <w:jc w:val="both"/>
        <w:rPr>
          <w:rFonts w:cstheme="minorHAnsi"/>
          <w:bCs/>
        </w:rPr>
      </w:pPr>
    </w:p>
    <w:p w14:paraId="04E8941B" w14:textId="69868CCC" w:rsidR="00BB1DFB" w:rsidRPr="00A30931" w:rsidRDefault="00BB1DFB" w:rsidP="00057C10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A30931">
        <w:rPr>
          <w:rFonts w:eastAsia="Times New Roman" w:cstheme="minorHAnsi"/>
          <w:bCs/>
          <w:color w:val="000000"/>
        </w:rPr>
        <w:t>В техническом задании указывается</w:t>
      </w:r>
    </w:p>
    <w:p w14:paraId="15E7A27A" w14:textId="30A356B4" w:rsidR="008522E8" w:rsidRPr="00A30931" w:rsidRDefault="00BB1DF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>согласованный разработчиком и заказчиком системы перечень подлежащих разработке комплектов и видов документов</w:t>
      </w:r>
    </w:p>
    <w:p w14:paraId="7250F0C4" w14:textId="6C25667D" w:rsidR="008522E8" w:rsidRPr="00A30931" w:rsidRDefault="00BB1DF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перечень организационных документов, </w:t>
      </w:r>
      <w:r w:rsidR="00F41CFD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имеющихся в организации разработчика</w:t>
      </w:r>
    </w:p>
    <w:p w14:paraId="515605B2" w14:textId="71417071" w:rsidR="00F41CFD" w:rsidRPr="00A30931" w:rsidRDefault="00F41CF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перечень документов, которые необходимо предоставить разработчику для выполнения работ по созданию системы </w:t>
      </w:r>
    </w:p>
    <w:p w14:paraId="6C079779" w14:textId="77777777" w:rsidR="007E1E5F" w:rsidRPr="00A30931" w:rsidRDefault="007E1E5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A4AEE9F" w14:textId="22086760" w:rsidR="007E1E5F" w:rsidRPr="00A30931" w:rsidRDefault="007E1E5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 xml:space="preserve">В разделе технического задания </w:t>
      </w:r>
      <w:r w:rsidR="003467D5" w:rsidRPr="00A30931">
        <w:rPr>
          <w:rFonts w:asciiTheme="minorHAnsi" w:hAnsiTheme="minorHAnsi" w:cstheme="minorHAnsi"/>
          <w:bCs/>
          <w:sz w:val="22"/>
          <w:szCs w:val="22"/>
        </w:rPr>
        <w:t>«</w:t>
      </w:r>
      <w:r w:rsidRPr="00A30931">
        <w:rPr>
          <w:rFonts w:asciiTheme="minorHAnsi" w:hAnsiTheme="minorHAnsi" w:cstheme="minorHAnsi"/>
          <w:bCs/>
          <w:sz w:val="22"/>
          <w:szCs w:val="22"/>
        </w:rPr>
        <w:t>Состав и содержание работ</w:t>
      </w:r>
      <w:r w:rsidR="003467D5" w:rsidRPr="00A30931">
        <w:rPr>
          <w:rFonts w:asciiTheme="minorHAnsi" w:hAnsiTheme="minorHAnsi" w:cstheme="minorHAnsi"/>
          <w:bCs/>
          <w:sz w:val="22"/>
          <w:szCs w:val="22"/>
        </w:rPr>
        <w:t xml:space="preserve"> по созданию (развитию) системы»</w:t>
      </w:r>
      <w:r w:rsidRPr="00A30931">
        <w:rPr>
          <w:rFonts w:asciiTheme="minorHAnsi" w:hAnsiTheme="minorHAnsi" w:cstheme="minorHAnsi"/>
          <w:bCs/>
          <w:sz w:val="22"/>
          <w:szCs w:val="22"/>
        </w:rPr>
        <w:t xml:space="preserve"> указывается</w:t>
      </w:r>
    </w:p>
    <w:p w14:paraId="46718D8F" w14:textId="06DC30CB" w:rsidR="007E1E5F" w:rsidRPr="00A30931" w:rsidRDefault="007E1E5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состав основных работ, которые следует выполнить при создании системы</w:t>
      </w:r>
    </w:p>
    <w:p w14:paraId="1E6DC931" w14:textId="1720AA35" w:rsidR="007E1E5F" w:rsidRPr="00A30931" w:rsidRDefault="007E1E5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>перечень стадий и этапов работ по созданию системы, сроки их выполнения, перечень организаций-</w:t>
      </w:r>
      <w:r w:rsidR="00E133C2" w:rsidRPr="00A30931">
        <w:rPr>
          <w:rFonts w:asciiTheme="minorHAnsi" w:hAnsiTheme="minorHAnsi" w:cstheme="minorHAnsi"/>
          <w:bCs/>
          <w:sz w:val="22"/>
          <w:szCs w:val="22"/>
        </w:rPr>
        <w:t>исполнителей работ</w:t>
      </w:r>
      <w:r w:rsidRPr="00A3093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0D5090C0" w14:textId="0D32613F" w:rsidR="007E1E5F" w:rsidRPr="00A30931" w:rsidRDefault="007E1E5F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lastRenderedPageBreak/>
        <w:t>ссылки на документы, в которых содержится содержание работ по созданию системы</w:t>
      </w:r>
    </w:p>
    <w:p w14:paraId="21A5DD63" w14:textId="77777777" w:rsidR="00E133C2" w:rsidRPr="00A30931" w:rsidRDefault="00E133C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AAE126A" w14:textId="607683D5" w:rsidR="007C34C9" w:rsidRPr="00A30931" w:rsidRDefault="007C34C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В каком подразделе технического задания приводится перечень функций, подлежащих автоматизации, и требования к качеству реализации каждой функции</w:t>
      </w:r>
    </w:p>
    <w:p w14:paraId="3DAC5A32" w14:textId="5E6B68B7" w:rsidR="007C34C9" w:rsidRPr="00A30931" w:rsidRDefault="00181CC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требования к видам обеспечения</w:t>
      </w:r>
    </w:p>
    <w:p w14:paraId="180D0583" w14:textId="512A4355" w:rsidR="007C34C9" w:rsidRPr="00A30931" w:rsidRDefault="007C34C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Pr="00A30931">
        <w:rPr>
          <w:rFonts w:asciiTheme="minorHAnsi" w:hAnsiTheme="minorHAnsi" w:cstheme="minorHAnsi"/>
          <w:bCs/>
          <w:sz w:val="22"/>
          <w:szCs w:val="22"/>
        </w:rPr>
        <w:t>требования к функциям (задачам)</w:t>
      </w:r>
      <w:r w:rsidR="00181CCB" w:rsidRPr="00A30931">
        <w:rPr>
          <w:rFonts w:asciiTheme="minorHAnsi" w:hAnsiTheme="minorHAnsi" w:cstheme="minorHAnsi"/>
          <w:bCs/>
          <w:sz w:val="22"/>
          <w:szCs w:val="22"/>
        </w:rPr>
        <w:t>, выполняемым системой</w:t>
      </w:r>
    </w:p>
    <w:p w14:paraId="66CDDB82" w14:textId="150EA15E" w:rsidR="007E1E5F" w:rsidRPr="00A30931" w:rsidRDefault="00181CC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требования к структуре и функционированию системы</w:t>
      </w:r>
    </w:p>
    <w:p w14:paraId="6D514499" w14:textId="77777777" w:rsidR="00181CCB" w:rsidRPr="00A30931" w:rsidRDefault="00181CC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1C19D49" w14:textId="5BBBF586" w:rsidR="00181CCB" w:rsidRPr="00A30931" w:rsidRDefault="00181CC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Для математического обеспечения системы в техническом задании приводят требования к</w:t>
      </w:r>
    </w:p>
    <w:p w14:paraId="026AE831" w14:textId="472EC5F3" w:rsidR="007E1E5F" w:rsidRPr="00A30931" w:rsidRDefault="00181CC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*составу, области применения и способам использования в системе математических методов и моделей, типовых алгоритмов и алгоритмов, подлежащих разработке</w:t>
      </w:r>
    </w:p>
    <w:p w14:paraId="2085C6F7" w14:textId="30913DEC" w:rsidR="00181CCB" w:rsidRPr="00A30931" w:rsidRDefault="00181CC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области применения методов математической статистики</w:t>
      </w:r>
    </w:p>
    <w:p w14:paraId="4F014526" w14:textId="2D72AE61" w:rsidR="00181CCB" w:rsidRPr="00A30931" w:rsidRDefault="009E0717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разработке алгоритмов для написания программного кода</w:t>
      </w:r>
    </w:p>
    <w:p w14:paraId="41009775" w14:textId="77777777" w:rsidR="006C202E" w:rsidRPr="00A30931" w:rsidRDefault="006C202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EBF38FF" w14:textId="4957850F" w:rsidR="006C202E" w:rsidRPr="00A30931" w:rsidRDefault="00C9073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К какому виду обеспечения в техническом задании приводят требования к качеству программных средств, а также способам его обеспечения и контроля</w:t>
      </w:r>
    </w:p>
    <w:p w14:paraId="18FA7225" w14:textId="51CCC11D" w:rsidR="006C202E" w:rsidRPr="00A30931" w:rsidRDefault="006C202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требованиях к методическому обеспечению</w:t>
      </w:r>
    </w:p>
    <w:p w14:paraId="5AF9B14F" w14:textId="6CB8D781" w:rsidR="006C202E" w:rsidRPr="00A30931" w:rsidRDefault="00C90733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6C202E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требованиях к программному обеспечению</w:t>
      </w:r>
    </w:p>
    <w:p w14:paraId="3814028F" w14:textId="4D1C42DA" w:rsidR="006C202E" w:rsidRPr="00A30931" w:rsidRDefault="006C202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требованиях к техническому обеспечению</w:t>
      </w:r>
    </w:p>
    <w:p w14:paraId="581936E6" w14:textId="77777777" w:rsidR="006C202E" w:rsidRPr="00A30931" w:rsidRDefault="006C202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A5BFCE1" w14:textId="175F94EA" w:rsidR="006C202E" w:rsidRPr="00A30931" w:rsidRDefault="006C202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Для технического обеспечения в техническом задании приводят требования</w:t>
      </w:r>
    </w:p>
    <w:p w14:paraId="7879598D" w14:textId="4BE8B9B6" w:rsidR="006C202E" w:rsidRPr="00A30931" w:rsidRDefault="006C202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к ограничениям использования технических средств в процессе эксплуатации системы </w:t>
      </w:r>
    </w:p>
    <w:p w14:paraId="22EBD193" w14:textId="041DF9F8" w:rsidR="006C202E" w:rsidRPr="00A30931" w:rsidRDefault="006C202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</w:t>
      </w:r>
    </w:p>
    <w:p w14:paraId="69A899B7" w14:textId="1E1CBEAF" w:rsidR="006C202E" w:rsidRPr="00A30931" w:rsidRDefault="006C202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к надёжности технических средств</w:t>
      </w:r>
    </w:p>
    <w:p w14:paraId="384BFEF1" w14:textId="77777777" w:rsidR="00E60108" w:rsidRPr="00A30931" w:rsidRDefault="00E60108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68039B8" w14:textId="27AEFFA6" w:rsidR="00E60108" w:rsidRPr="00A30931" w:rsidRDefault="00FA04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Тема </w:t>
      </w:r>
      <w:r w:rsidR="006C045F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5.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П</w:t>
      </w:r>
      <w:r w:rsidR="00E60108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рименение моделей жизненного цикла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при создании систем</w:t>
      </w:r>
    </w:p>
    <w:p w14:paraId="10331D57" w14:textId="77777777" w:rsidR="00E60108" w:rsidRPr="00A30931" w:rsidRDefault="00E60108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1C6560B" w14:textId="65C5EEB3" w:rsidR="00FA04DB" w:rsidRPr="00A30931" w:rsidRDefault="005C277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Проект</w:t>
      </w:r>
      <w:r w:rsidR="00FA04DB" w:rsidRPr="00A3093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– это </w:t>
      </w:r>
    </w:p>
    <w:p w14:paraId="60445DB6" w14:textId="394710B0" w:rsidR="00FA04DB" w:rsidRPr="00A30931" w:rsidRDefault="00FA04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набор мероприятий для реализации какой–либо услуги</w:t>
      </w:r>
    </w:p>
    <w:p w14:paraId="5E75349E" w14:textId="444D34C9" w:rsidR="00E60108" w:rsidRPr="00A30931" w:rsidRDefault="00FA04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5C2772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временное предприятие, предназначенное для создания уникальных продуктов, услуг или результатов</w:t>
      </w:r>
    </w:p>
    <w:p w14:paraId="765810D1" w14:textId="1C5F3B33" w:rsidR="00FA04DB" w:rsidRPr="00A30931" w:rsidRDefault="00FA04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разработка программного обеспечения</w:t>
      </w:r>
    </w:p>
    <w:p w14:paraId="2E8939AD" w14:textId="77777777" w:rsidR="00E60108" w:rsidRPr="00A30931" w:rsidRDefault="00E60108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F14A420" w14:textId="776B5788" w:rsidR="005C2772" w:rsidRPr="00A30931" w:rsidRDefault="00FA04DB" w:rsidP="00057C1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cstheme="minorHAnsi"/>
          <w:bCs/>
          <w:color w:val="000000"/>
        </w:rPr>
        <w:t>Какие существуют о</w:t>
      </w:r>
      <w:r w:rsidR="005C2772" w:rsidRPr="00A30931">
        <w:rPr>
          <w:rFonts w:cstheme="minorHAnsi"/>
          <w:bCs/>
          <w:color w:val="000000"/>
        </w:rPr>
        <w:t>граничения «железного треугольника»</w:t>
      </w:r>
    </w:p>
    <w:p w14:paraId="61766F06" w14:textId="46C6C7FD" w:rsidR="00E60108" w:rsidRPr="00A30931" w:rsidRDefault="00FA04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*стоимость, сроки, качество</w:t>
      </w:r>
    </w:p>
    <w:p w14:paraId="178E1678" w14:textId="61FFB0F5" w:rsidR="00E60108" w:rsidRPr="00A30931" w:rsidRDefault="00FA04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выполнение требований, рациональность, открытость</w:t>
      </w:r>
    </w:p>
    <w:p w14:paraId="14076753" w14:textId="5F6D828F" w:rsidR="00FA04DB" w:rsidRPr="00A30931" w:rsidRDefault="00FA04DB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пожелания заказчика, время выполнения, квалификация разработчиков</w:t>
      </w:r>
    </w:p>
    <w:p w14:paraId="5531651C" w14:textId="77777777" w:rsidR="00FA04DB" w:rsidRPr="00A30931" w:rsidRDefault="00FA04DB" w:rsidP="00057C10">
      <w:pPr>
        <w:spacing w:after="0" w:line="240" w:lineRule="auto"/>
        <w:ind w:firstLine="709"/>
        <w:jc w:val="both"/>
        <w:rPr>
          <w:rFonts w:cstheme="minorHAnsi"/>
          <w:bCs/>
        </w:rPr>
      </w:pPr>
    </w:p>
    <w:p w14:paraId="71B05C0F" w14:textId="77777777" w:rsidR="00FA04DB" w:rsidRPr="00A30931" w:rsidRDefault="005C2772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Методология</w:t>
      </w:r>
      <w:r w:rsidR="00FA04DB" w:rsidRPr="00A30931">
        <w:rPr>
          <w:rFonts w:cstheme="minorHAnsi"/>
          <w:bCs/>
          <w:iCs/>
          <w:color w:val="000000"/>
        </w:rPr>
        <w:t xml:space="preserve"> – это</w:t>
      </w:r>
      <w:r w:rsidR="00FA04DB" w:rsidRPr="00A30931">
        <w:rPr>
          <w:rFonts w:cstheme="minorHAnsi"/>
          <w:bCs/>
        </w:rPr>
        <w:t xml:space="preserve"> </w:t>
      </w:r>
    </w:p>
    <w:p w14:paraId="55495115" w14:textId="3508A0A5" w:rsidR="005C2772" w:rsidRPr="00A30931" w:rsidRDefault="00FA04DB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lastRenderedPageBreak/>
        <w:t>*</w:t>
      </w:r>
      <w:r w:rsidR="005C2772" w:rsidRPr="00A30931">
        <w:rPr>
          <w:rFonts w:cstheme="minorHAnsi"/>
          <w:bCs/>
        </w:rPr>
        <w:t>система принципов, а также совокупность идей, понятий, методов, способов и средств, определяющих стиль разр</w:t>
      </w:r>
      <w:r w:rsidRPr="00A30931">
        <w:rPr>
          <w:rFonts w:cstheme="minorHAnsi"/>
          <w:bCs/>
        </w:rPr>
        <w:t>аботки программного обеспечения</w:t>
      </w:r>
    </w:p>
    <w:p w14:paraId="2707AE9D" w14:textId="463CB603" w:rsidR="00FA04DB" w:rsidRPr="00A30931" w:rsidRDefault="00FA04DB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lastRenderedPageBreak/>
        <w:t>набор понятий и способов разработки чего-либо</w:t>
      </w:r>
    </w:p>
    <w:p w14:paraId="4100B28A" w14:textId="45CA833F" w:rsidR="00E60108" w:rsidRPr="00A30931" w:rsidRDefault="00F87A3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перечень средств, которые могут быть использованы при разработке</w:t>
      </w:r>
    </w:p>
    <w:p w14:paraId="78B87FCC" w14:textId="77777777" w:rsidR="005C2772" w:rsidRPr="00A30931" w:rsidRDefault="005C277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C48F600" w14:textId="77777777" w:rsidR="00F87A30" w:rsidRPr="00A30931" w:rsidRDefault="005C2772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Прогнозируемые методологии фокусируются на</w:t>
      </w:r>
    </w:p>
    <w:p w14:paraId="3C666EDC" w14:textId="289A41A6" w:rsidR="00F87A30" w:rsidRPr="00A30931" w:rsidRDefault="00F87A30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исследовании объекта</w:t>
      </w:r>
    </w:p>
    <w:p w14:paraId="203D63A4" w14:textId="18C6665F" w:rsidR="005C2772" w:rsidRPr="00A30931" w:rsidRDefault="00F87A30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="005C2772" w:rsidRPr="00A30931">
        <w:rPr>
          <w:rFonts w:cstheme="minorHAnsi"/>
          <w:bCs/>
        </w:rPr>
        <w:t xml:space="preserve">детальном </w:t>
      </w:r>
      <w:r w:rsidRPr="00A30931">
        <w:rPr>
          <w:rFonts w:cstheme="minorHAnsi"/>
          <w:bCs/>
        </w:rPr>
        <w:t>планировании в рамках проекта</w:t>
      </w:r>
    </w:p>
    <w:p w14:paraId="0E520329" w14:textId="6D3B309C" w:rsidR="00F87A30" w:rsidRPr="00A30931" w:rsidRDefault="00F87A30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решениях заказчика</w:t>
      </w:r>
    </w:p>
    <w:p w14:paraId="1076787C" w14:textId="77777777" w:rsidR="00F87A30" w:rsidRPr="00A30931" w:rsidRDefault="00F87A3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1D58DE3" w14:textId="77777777" w:rsidR="00F87A30" w:rsidRPr="00A30931" w:rsidRDefault="00F87A3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А</w:t>
      </w:r>
      <w:r w:rsidR="005C2772" w:rsidRPr="00A30931">
        <w:rPr>
          <w:rFonts w:asciiTheme="minorHAnsi" w:hAnsiTheme="minorHAnsi" w:cstheme="minorHAnsi"/>
          <w:bCs/>
          <w:sz w:val="22"/>
          <w:szCs w:val="22"/>
        </w:rPr>
        <w:t xml:space="preserve">даптивные методологии нацелены на </w:t>
      </w:r>
    </w:p>
    <w:p w14:paraId="590BA7E6" w14:textId="084869A5" w:rsidR="005C2772" w:rsidRPr="00A30931" w:rsidRDefault="00F87A3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5C2772" w:rsidRPr="00A30931">
        <w:rPr>
          <w:rFonts w:asciiTheme="minorHAnsi" w:hAnsiTheme="minorHAnsi" w:cstheme="minorHAnsi"/>
          <w:bCs/>
          <w:sz w:val="22"/>
          <w:szCs w:val="22"/>
        </w:rPr>
        <w:t>преодоление ожидаемой неполноты требов</w:t>
      </w:r>
      <w:r w:rsidRPr="00A30931">
        <w:rPr>
          <w:rFonts w:asciiTheme="minorHAnsi" w:hAnsiTheme="minorHAnsi" w:cstheme="minorHAnsi"/>
          <w:bCs/>
          <w:sz w:val="22"/>
          <w:szCs w:val="22"/>
        </w:rPr>
        <w:t>аний и их постоянного изменения</w:t>
      </w:r>
    </w:p>
    <w:p w14:paraId="5D0997CF" w14:textId="7C264FD0" w:rsidR="00F87A30" w:rsidRPr="00A30931" w:rsidRDefault="00F87A3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выработку детальных планов проекта</w:t>
      </w:r>
    </w:p>
    <w:p w14:paraId="64D0D7A5" w14:textId="3AEDC329" w:rsidR="00F87A30" w:rsidRPr="00A30931" w:rsidRDefault="00F87A30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тщательное изучение требований</w:t>
      </w:r>
    </w:p>
    <w:p w14:paraId="64C45F41" w14:textId="77777777" w:rsidR="005C2772" w:rsidRPr="00A30931" w:rsidRDefault="005C277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4E0372E" w14:textId="62B57E6B" w:rsidR="00DE4331" w:rsidRPr="00A30931" w:rsidRDefault="005C2772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Водопадная модель жизненного цикла</w:t>
      </w:r>
      <w:r w:rsidR="00DE4331" w:rsidRPr="00A30931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– это</w:t>
      </w:r>
      <w:r w:rsidRPr="00A3093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5D61351D" w14:textId="532D177F" w:rsidR="00DE4331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модель, воплощающая желания заказчика по чёткому выполнению проекта</w:t>
      </w:r>
    </w:p>
    <w:p w14:paraId="726A1CCF" w14:textId="03EB46A5" w:rsidR="00DE4331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модель, фиксирующая процесс разработки</w:t>
      </w:r>
    </w:p>
    <w:p w14:paraId="10FA51CC" w14:textId="35E7B1F6" w:rsidR="005C2772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5C2772" w:rsidRPr="00A30931">
        <w:rPr>
          <w:rFonts w:asciiTheme="minorHAnsi" w:hAnsiTheme="minorHAnsi" w:cstheme="minorHAnsi"/>
          <w:bCs/>
          <w:sz w:val="22"/>
          <w:szCs w:val="22"/>
        </w:rPr>
        <w:t>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</w:t>
      </w:r>
      <w:r w:rsidRPr="00A30931">
        <w:rPr>
          <w:rFonts w:asciiTheme="minorHAnsi" w:hAnsiTheme="minorHAnsi" w:cstheme="minorHAnsi"/>
          <w:bCs/>
          <w:sz w:val="22"/>
          <w:szCs w:val="22"/>
        </w:rPr>
        <w:t>рования, интеграции и поддержки</w:t>
      </w:r>
    </w:p>
    <w:p w14:paraId="7401E3CE" w14:textId="77777777" w:rsidR="00DE4331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78D5B10" w14:textId="1DF376FF" w:rsidR="00DE4331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 xml:space="preserve">В </w:t>
      </w:r>
      <w:r w:rsidR="00C440B6" w:rsidRPr="00A30931">
        <w:rPr>
          <w:rFonts w:asciiTheme="minorHAnsi" w:hAnsiTheme="minorHAnsi" w:cstheme="minorHAnsi"/>
          <w:bCs/>
          <w:sz w:val="22"/>
          <w:szCs w:val="22"/>
        </w:rPr>
        <w:t>V</w:t>
      </w:r>
      <w:r w:rsidRPr="00A30931">
        <w:rPr>
          <w:rFonts w:asciiTheme="minorHAnsi" w:hAnsiTheme="minorHAnsi" w:cstheme="minorHAnsi"/>
          <w:bCs/>
          <w:sz w:val="22"/>
          <w:szCs w:val="22"/>
        </w:rPr>
        <w:t>-модели применён подход, когда</w:t>
      </w:r>
      <w:r w:rsidR="00C440B6" w:rsidRPr="00A3093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601DD8BE" w14:textId="5BDE48EC" w:rsidR="005C2772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C440B6" w:rsidRPr="00A30931">
        <w:rPr>
          <w:rFonts w:asciiTheme="minorHAnsi" w:hAnsiTheme="minorHAnsi" w:cstheme="minorHAnsi"/>
          <w:bCs/>
          <w:sz w:val="22"/>
          <w:szCs w:val="22"/>
        </w:rPr>
        <w:t>задачи разработки идут сверху вниз по левой стороне буквы V, а задачи тестирования — вверх по п</w:t>
      </w:r>
      <w:r w:rsidRPr="00A30931">
        <w:rPr>
          <w:rFonts w:asciiTheme="minorHAnsi" w:hAnsiTheme="minorHAnsi" w:cstheme="minorHAnsi"/>
          <w:bCs/>
          <w:sz w:val="22"/>
          <w:szCs w:val="22"/>
        </w:rPr>
        <w:t>равой стороне буквы V</w:t>
      </w:r>
    </w:p>
    <w:p w14:paraId="79A070F4" w14:textId="3050F170" w:rsidR="00DE4331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проектирование занимает большую часть времени выполнения проекта</w:t>
      </w:r>
    </w:p>
    <w:p w14:paraId="2C4B17A0" w14:textId="57D628F8" w:rsidR="00DE4331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последовательность этапов выполнения проекта не имеет значения</w:t>
      </w:r>
    </w:p>
    <w:p w14:paraId="16B380DF" w14:textId="77777777" w:rsidR="00C440B6" w:rsidRPr="00A30931" w:rsidRDefault="00C440B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DEE95BF" w14:textId="77777777" w:rsidR="00DE4331" w:rsidRPr="00A30931" w:rsidRDefault="00C440B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 xml:space="preserve">Инкрементная разработка представляет собой </w:t>
      </w:r>
    </w:p>
    <w:p w14:paraId="7F63981D" w14:textId="3C9A36E5" w:rsidR="00C440B6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C440B6" w:rsidRPr="00A30931">
        <w:rPr>
          <w:rFonts w:asciiTheme="minorHAnsi" w:hAnsiTheme="minorHAnsi" w:cstheme="minorHAnsi"/>
          <w:bCs/>
          <w:sz w:val="22"/>
          <w:szCs w:val="22"/>
        </w:rPr>
        <w:t>процесс частичной реализации всей системы и медленного наращива</w:t>
      </w:r>
      <w:r w:rsidRPr="00A30931">
        <w:rPr>
          <w:rFonts w:asciiTheme="minorHAnsi" w:hAnsiTheme="minorHAnsi" w:cstheme="minorHAnsi"/>
          <w:bCs/>
          <w:sz w:val="22"/>
          <w:szCs w:val="22"/>
        </w:rPr>
        <w:t>ния функциональных возможностей</w:t>
      </w:r>
    </w:p>
    <w:p w14:paraId="0338C5D0" w14:textId="38E511A3" w:rsidR="00DE4331" w:rsidRPr="00A30931" w:rsidRDefault="00DE4331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спиралевидный процесс проектирования</w:t>
      </w:r>
    </w:p>
    <w:p w14:paraId="016FB27A" w14:textId="77777777" w:rsidR="00B87D40" w:rsidRPr="00A30931" w:rsidRDefault="002C32AD" w:rsidP="00B87D4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процесс планирования функциональных возможностей</w:t>
      </w:r>
    </w:p>
    <w:p w14:paraId="22BF6257" w14:textId="77777777" w:rsidR="009E6DC7" w:rsidRPr="00A30931" w:rsidRDefault="009E6DC7" w:rsidP="00B87D4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A1C5C61" w14:textId="351E9995" w:rsidR="00C440B6" w:rsidRPr="00A30931" w:rsidRDefault="002C32AD" w:rsidP="00B87D4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Инкрементная</w:t>
      </w:r>
      <w:r w:rsidR="00C440B6" w:rsidRPr="00A30931">
        <w:rPr>
          <w:rFonts w:asciiTheme="minorHAnsi" w:hAnsiTheme="minorHAnsi" w:cstheme="minorHAnsi"/>
          <w:bCs/>
          <w:sz w:val="22"/>
          <w:szCs w:val="22"/>
        </w:rPr>
        <w:t xml:space="preserve"> модел</w:t>
      </w:r>
      <w:r w:rsidRPr="00A30931">
        <w:rPr>
          <w:rFonts w:asciiTheme="minorHAnsi" w:hAnsiTheme="minorHAnsi" w:cstheme="minorHAnsi"/>
          <w:bCs/>
          <w:sz w:val="22"/>
          <w:szCs w:val="22"/>
        </w:rPr>
        <w:t>ь применяется, когда</w:t>
      </w:r>
    </w:p>
    <w:p w14:paraId="24BF9A3B" w14:textId="55D6E502" w:rsidR="002C32AD" w:rsidRPr="00A30931" w:rsidRDefault="002C32A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в начале проекта требования не определены</w:t>
      </w:r>
    </w:p>
    <w:p w14:paraId="35784B62" w14:textId="44F74B90" w:rsidR="00C440B6" w:rsidRPr="00A30931" w:rsidRDefault="002C32A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="00C440B6" w:rsidRPr="00A30931">
        <w:rPr>
          <w:rFonts w:cstheme="minorHAnsi"/>
          <w:bCs/>
        </w:rPr>
        <w:t>когда основные требования к системе ч</w:t>
      </w:r>
      <w:r w:rsidRPr="00A30931">
        <w:rPr>
          <w:rFonts w:cstheme="minorHAnsi"/>
          <w:bCs/>
        </w:rPr>
        <w:t>ё</w:t>
      </w:r>
      <w:r w:rsidR="00C440B6" w:rsidRPr="00A30931">
        <w:rPr>
          <w:rFonts w:cstheme="minorHAnsi"/>
          <w:bCs/>
        </w:rPr>
        <w:t>тко определены и понятны, в тоже время некоторые детали могут до</w:t>
      </w:r>
      <w:r w:rsidRPr="00A30931">
        <w:rPr>
          <w:rFonts w:cstheme="minorHAnsi"/>
          <w:bCs/>
        </w:rPr>
        <w:t>рабатываться с течением времени</w:t>
      </w:r>
    </w:p>
    <w:p w14:paraId="5E1AAD60" w14:textId="5072917F" w:rsidR="002C32AD" w:rsidRPr="00A30931" w:rsidRDefault="002C32AD" w:rsidP="00057C10">
      <w:pPr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заказчик не одобряет наращивание функционала</w:t>
      </w:r>
    </w:p>
    <w:p w14:paraId="407A2274" w14:textId="77777777" w:rsidR="002C32AD" w:rsidRPr="00A30931" w:rsidRDefault="002C32AD" w:rsidP="00057C10">
      <w:pPr>
        <w:spacing w:after="0" w:line="240" w:lineRule="auto"/>
        <w:jc w:val="both"/>
        <w:rPr>
          <w:rFonts w:cstheme="minorHAnsi"/>
          <w:bCs/>
        </w:rPr>
      </w:pPr>
    </w:p>
    <w:p w14:paraId="0BA43AAE" w14:textId="0DA792C6" w:rsidR="00C440B6" w:rsidRPr="00A30931" w:rsidRDefault="002C32A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 какой модели пользователь и программист в начале работ разрабатывают предварительный план проекта, руководствуясь при этом предварительными требованиями</w:t>
      </w:r>
    </w:p>
    <w:p w14:paraId="0D0AADFE" w14:textId="2FEB4283" w:rsidR="00C440B6" w:rsidRPr="00A30931" w:rsidRDefault="002C32A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*в </w:t>
      </w:r>
      <w:r w:rsidR="00C440B6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эволюционн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о</w:t>
      </w:r>
      <w:r w:rsidR="008F325E"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й модели быстрого</w:t>
      </w: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прототипирования</w:t>
      </w:r>
    </w:p>
    <w:p w14:paraId="6AF63289" w14:textId="4FAF8145" w:rsidR="00C440B6" w:rsidRPr="00A30931" w:rsidRDefault="008F325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в расширяемой модели</w:t>
      </w:r>
    </w:p>
    <w:p w14:paraId="2B575047" w14:textId="4B17EC6B" w:rsidR="008F325E" w:rsidRPr="00A30931" w:rsidRDefault="008F325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в последовательной модели </w:t>
      </w:r>
    </w:p>
    <w:p w14:paraId="73CD5FFF" w14:textId="77777777" w:rsidR="00C440B6" w:rsidRPr="00A30931" w:rsidRDefault="00C440B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BF1239F" w14:textId="385E27C4" w:rsidR="00C440B6" w:rsidRPr="00A30931" w:rsidRDefault="008F325E" w:rsidP="00057C10">
      <w:pPr>
        <w:pStyle w:val="3"/>
        <w:spacing w:before="0" w:line="240" w:lineRule="auto"/>
        <w:jc w:val="both"/>
        <w:rPr>
          <w:rFonts w:asciiTheme="minorHAnsi" w:hAnsiTheme="minorHAnsi" w:cstheme="minorHAnsi"/>
          <w:b w:val="0"/>
        </w:rPr>
      </w:pPr>
      <w:bookmarkStart w:id="1" w:name="_Toc63159267"/>
      <w:r w:rsidRPr="00A30931">
        <w:rPr>
          <w:rFonts w:asciiTheme="minorHAnsi" w:hAnsiTheme="minorHAnsi" w:cstheme="minorHAnsi"/>
          <w:b w:val="0"/>
          <w:color w:val="auto"/>
        </w:rPr>
        <w:t>Обычно</w:t>
      </w:r>
      <w:r w:rsidR="00C440B6" w:rsidRPr="00A30931">
        <w:rPr>
          <w:rFonts w:asciiTheme="minorHAnsi" w:hAnsiTheme="minorHAnsi" w:cstheme="minorHAnsi"/>
          <w:b w:val="0"/>
          <w:color w:val="auto"/>
        </w:rPr>
        <w:t xml:space="preserve"> эволюционн</w:t>
      </w:r>
      <w:r w:rsidRPr="00A30931">
        <w:rPr>
          <w:rFonts w:asciiTheme="minorHAnsi" w:hAnsiTheme="minorHAnsi" w:cstheme="minorHAnsi"/>
          <w:b w:val="0"/>
          <w:color w:val="auto"/>
        </w:rPr>
        <w:t>ая</w:t>
      </w:r>
      <w:r w:rsidR="00C440B6" w:rsidRPr="00A30931">
        <w:rPr>
          <w:rFonts w:asciiTheme="minorHAnsi" w:hAnsiTheme="minorHAnsi" w:cstheme="minorHAnsi"/>
          <w:b w:val="0"/>
          <w:color w:val="auto"/>
        </w:rPr>
        <w:t xml:space="preserve"> модел</w:t>
      </w:r>
      <w:r w:rsidRPr="00A30931">
        <w:rPr>
          <w:rFonts w:asciiTheme="minorHAnsi" w:hAnsiTheme="minorHAnsi" w:cstheme="minorHAnsi"/>
          <w:b w:val="0"/>
          <w:color w:val="auto"/>
        </w:rPr>
        <w:t>ь</w:t>
      </w:r>
      <w:r w:rsidR="00C440B6" w:rsidRPr="00A30931">
        <w:rPr>
          <w:rFonts w:asciiTheme="minorHAnsi" w:hAnsiTheme="minorHAnsi" w:cstheme="minorHAnsi"/>
          <w:b w:val="0"/>
          <w:color w:val="auto"/>
        </w:rPr>
        <w:t xml:space="preserve"> быстрого прототипирования</w:t>
      </w:r>
      <w:bookmarkEnd w:id="1"/>
      <w:r w:rsidRPr="00A30931">
        <w:rPr>
          <w:rFonts w:asciiTheme="minorHAnsi" w:hAnsiTheme="minorHAnsi" w:cstheme="minorHAnsi"/>
          <w:b w:val="0"/>
          <w:color w:val="auto"/>
        </w:rPr>
        <w:t xml:space="preserve"> используется, когда</w:t>
      </w:r>
    </w:p>
    <w:p w14:paraId="68AF680F" w14:textId="3A5DFBD6" w:rsidR="00C440B6" w:rsidRPr="00A30931" w:rsidRDefault="008F325E" w:rsidP="00057C1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cstheme="minorHAnsi"/>
          <w:bCs/>
          <w:color w:val="000000"/>
        </w:rPr>
        <w:t xml:space="preserve">*требования не известны заранее, </w:t>
      </w:r>
      <w:r w:rsidR="00C440B6" w:rsidRPr="00A30931">
        <w:rPr>
          <w:rFonts w:cstheme="minorHAnsi"/>
          <w:bCs/>
          <w:color w:val="000000"/>
        </w:rPr>
        <w:t>требования не постоянны или могут быть неверно истолков</w:t>
      </w:r>
      <w:r w:rsidRPr="00A30931">
        <w:rPr>
          <w:rFonts w:cstheme="minorHAnsi"/>
          <w:bCs/>
          <w:color w:val="000000"/>
        </w:rPr>
        <w:t>аны или неудачно сформулированы</w:t>
      </w:r>
    </w:p>
    <w:p w14:paraId="28E8BB0A" w14:textId="4D1A521B" w:rsidR="00C440B6" w:rsidRPr="00A30931" w:rsidRDefault="008F325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все требования оговорены с заказчиком до начала проекта</w:t>
      </w:r>
    </w:p>
    <w:p w14:paraId="05CCC262" w14:textId="1B49E4A6" w:rsidR="008F325E" w:rsidRPr="00A30931" w:rsidRDefault="008F325E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тиражируется готовый продукт</w:t>
      </w:r>
    </w:p>
    <w:p w14:paraId="07EDD179" w14:textId="77777777" w:rsidR="008F325E" w:rsidRPr="00A30931" w:rsidRDefault="008F325E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14:paraId="295081AD" w14:textId="77777777" w:rsidR="00C440B6" w:rsidRPr="00A30931" w:rsidRDefault="00C440B6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333333"/>
        </w:rPr>
      </w:pPr>
      <w:r w:rsidRPr="00A30931">
        <w:rPr>
          <w:rFonts w:eastAsia="Times New Roman" w:cstheme="minorHAnsi"/>
          <w:bCs/>
          <w:color w:val="333333"/>
        </w:rPr>
        <w:t>Основные этапы спиральной модели</w:t>
      </w:r>
    </w:p>
    <w:p w14:paraId="43DDE56D" w14:textId="473EDE43" w:rsidR="008F325E" w:rsidRPr="00A30931" w:rsidRDefault="00FC5D69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исследование, разработка концепции</w:t>
      </w:r>
    </w:p>
    <w:p w14:paraId="61085FAC" w14:textId="32B754C0" w:rsidR="00C440B6" w:rsidRPr="00A30931" w:rsidRDefault="008F325E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eastAsia="Times New Roman" w:cstheme="minorHAnsi"/>
          <w:bCs/>
        </w:rPr>
        <w:t xml:space="preserve">планирование, анализ рисков, конструирование, </w:t>
      </w:r>
      <w:r w:rsidR="00C440B6" w:rsidRPr="00A30931">
        <w:rPr>
          <w:rFonts w:eastAsia="Times New Roman" w:cstheme="minorHAnsi"/>
          <w:bCs/>
        </w:rPr>
        <w:t>оценка результата</w:t>
      </w:r>
    </w:p>
    <w:p w14:paraId="79D88260" w14:textId="78A1F4B4" w:rsidR="00C440B6" w:rsidRPr="00A30931" w:rsidRDefault="00FC5D6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планирование, разработка, тестирование</w:t>
      </w:r>
    </w:p>
    <w:p w14:paraId="194B3370" w14:textId="77777777" w:rsidR="00C440B6" w:rsidRPr="00A30931" w:rsidRDefault="00C440B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835A755" w14:textId="77777777" w:rsidR="00FC5D69" w:rsidRPr="00A30931" w:rsidRDefault="00C440B6" w:rsidP="00057C10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 xml:space="preserve">Отличительной особенностью спиральной модели является специальное внимание, уделяемое </w:t>
      </w:r>
    </w:p>
    <w:p w14:paraId="46DCB805" w14:textId="1C8C84D5" w:rsidR="00FC5D69" w:rsidRPr="00A30931" w:rsidRDefault="00FC5D69" w:rsidP="00057C10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A30931">
        <w:rPr>
          <w:rFonts w:eastAsia="Times New Roman" w:cstheme="minorHAnsi"/>
          <w:bCs/>
        </w:rPr>
        <w:t>контролю разработчиков</w:t>
      </w:r>
    </w:p>
    <w:p w14:paraId="48A39A72" w14:textId="65BCC34E" w:rsidR="00FC5D69" w:rsidRPr="00A30931" w:rsidRDefault="00FC5D69" w:rsidP="00057C10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="00C440B6" w:rsidRPr="00A30931">
        <w:rPr>
          <w:rFonts w:eastAsia="Times New Roman" w:cstheme="minorHAnsi"/>
          <w:bCs/>
        </w:rPr>
        <w:t>рискам</w:t>
      </w:r>
    </w:p>
    <w:p w14:paraId="24DCBAD5" w14:textId="77777777" w:rsidR="00FC5D69" w:rsidRPr="00A30931" w:rsidRDefault="00FC5D69" w:rsidP="00057C10">
      <w:pPr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невыполнимым требованиям</w:t>
      </w:r>
    </w:p>
    <w:p w14:paraId="5928CDBA" w14:textId="77777777" w:rsidR="00C440B6" w:rsidRPr="00A30931" w:rsidRDefault="00C440B6" w:rsidP="00057C10">
      <w:pPr>
        <w:spacing w:after="0" w:line="240" w:lineRule="auto"/>
        <w:ind w:firstLine="709"/>
        <w:jc w:val="both"/>
        <w:rPr>
          <w:rFonts w:eastAsia="Times New Roman" w:cstheme="minorHAnsi"/>
          <w:bCs/>
        </w:rPr>
      </w:pPr>
    </w:p>
    <w:p w14:paraId="75406C0B" w14:textId="4AC86DD6" w:rsidR="00C440B6" w:rsidRPr="00A30931" w:rsidRDefault="00C440B6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Спиральная модель используется</w:t>
      </w:r>
    </w:p>
    <w:p w14:paraId="6F46CD6A" w14:textId="77777777" w:rsidR="00FC5D69" w:rsidRPr="00A30931" w:rsidRDefault="00FC5D69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для небольших проектов со сжатыми сроками</w:t>
      </w:r>
    </w:p>
    <w:p w14:paraId="07222FEC" w14:textId="77777777" w:rsidR="004D0B19" w:rsidRPr="00A30931" w:rsidRDefault="00FC5D69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для проектов, в которых возможны неточности при реализации</w:t>
      </w:r>
    </w:p>
    <w:p w14:paraId="087E5653" w14:textId="0794E688" w:rsidR="00FC5D69" w:rsidRPr="00A30931" w:rsidRDefault="004D0B19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Pr="00A30931">
        <w:rPr>
          <w:rFonts w:eastAsia="Times New Roman" w:cstheme="minorHAnsi"/>
          <w:bCs/>
        </w:rPr>
        <w:t>для сложных и дорогих проектов, когда каждый следующий шаг требует большего анализа для оценки последствий, чем программирование</w:t>
      </w:r>
      <w:r w:rsidR="00FC5D69" w:rsidRPr="00A30931">
        <w:rPr>
          <w:rFonts w:eastAsia="Times New Roman" w:cstheme="minorHAnsi"/>
          <w:bCs/>
        </w:rPr>
        <w:t xml:space="preserve"> </w:t>
      </w:r>
    </w:p>
    <w:p w14:paraId="7500FD04" w14:textId="77777777" w:rsidR="00C440B6" w:rsidRPr="00A30931" w:rsidRDefault="00C440B6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882EF34" w14:textId="5A9D657C" w:rsidR="004D0B19" w:rsidRPr="00A30931" w:rsidRDefault="00E438CD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Гибкая методология разработки</w:t>
      </w:r>
      <w:r w:rsidR="004D0B19" w:rsidRPr="00A30931">
        <w:rPr>
          <w:rFonts w:asciiTheme="minorHAnsi" w:hAnsiTheme="minorHAnsi" w:cstheme="minorHAnsi"/>
          <w:bCs/>
          <w:sz w:val="22"/>
          <w:szCs w:val="22"/>
        </w:rPr>
        <w:t xml:space="preserve"> - это</w:t>
      </w:r>
    </w:p>
    <w:p w14:paraId="5BC4F423" w14:textId="5232F8C9" w:rsidR="00E438CD" w:rsidRPr="00A30931" w:rsidRDefault="004D0B1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E438CD" w:rsidRPr="00A30931">
        <w:rPr>
          <w:rFonts w:asciiTheme="minorHAnsi" w:hAnsiTheme="minorHAnsi" w:cstheme="minorHAnsi"/>
          <w:bCs/>
          <w:sz w:val="22"/>
          <w:szCs w:val="22"/>
        </w:rPr>
        <w:t xml:space="preserve">серия подходов к </w:t>
      </w:r>
      <w:hyperlink r:id="rId8" w:tooltip="Разработка программного обеспечения" w:history="1">
        <w:r w:rsidR="00E438CD" w:rsidRPr="00A30931">
          <w:rPr>
            <w:rFonts w:asciiTheme="minorHAnsi" w:hAnsiTheme="minorHAnsi" w:cstheme="minorHAnsi"/>
            <w:bCs/>
            <w:sz w:val="22"/>
            <w:szCs w:val="22"/>
          </w:rPr>
          <w:t>разработке программного обеспечения</w:t>
        </w:r>
      </w:hyperlink>
      <w:r w:rsidR="00E438CD" w:rsidRPr="00A30931">
        <w:rPr>
          <w:rFonts w:asciiTheme="minorHAnsi" w:hAnsiTheme="minorHAnsi" w:cstheme="minorHAnsi"/>
          <w:bCs/>
          <w:sz w:val="22"/>
          <w:szCs w:val="22"/>
        </w:rPr>
        <w:t>, ориентированных на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</w:t>
      </w:r>
    </w:p>
    <w:p w14:paraId="23EC6FAA" w14:textId="22475D4D" w:rsidR="00E438CD" w:rsidRPr="00A30931" w:rsidRDefault="004D0B1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модель разработки проектов с заранее известными требованиями</w:t>
      </w:r>
    </w:p>
    <w:p w14:paraId="26D32120" w14:textId="05FFC53F" w:rsidR="004D0B19" w:rsidRPr="00A30931" w:rsidRDefault="004D0B1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0931">
        <w:rPr>
          <w:rFonts w:asciiTheme="minorHAnsi" w:hAnsiTheme="minorHAnsi" w:cstheme="minorHAnsi"/>
          <w:bCs/>
          <w:sz w:val="22"/>
          <w:szCs w:val="22"/>
        </w:rPr>
        <w:t>подход к разработке программного обеспечения, не допускающий детального планирования</w:t>
      </w:r>
    </w:p>
    <w:p w14:paraId="087F12F6" w14:textId="77777777" w:rsidR="004D0B19" w:rsidRPr="00A30931" w:rsidRDefault="004D0B19" w:rsidP="00057C10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AD46C2A" w14:textId="711FB24D" w:rsidR="004D0B19" w:rsidRPr="00A30931" w:rsidRDefault="003158E2" w:rsidP="00057C10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30931">
        <w:rPr>
          <w:rFonts w:cstheme="minorHAnsi"/>
          <w:bCs/>
        </w:rPr>
        <w:t>Гибкая методология разработки используется</w:t>
      </w:r>
      <w:r w:rsidR="004D0B19" w:rsidRPr="00A30931">
        <w:rPr>
          <w:rFonts w:cstheme="minorHAnsi"/>
          <w:bCs/>
        </w:rPr>
        <w:t>, когда</w:t>
      </w:r>
    </w:p>
    <w:p w14:paraId="2B947CE7" w14:textId="1B218CB5" w:rsidR="003158E2" w:rsidRPr="00A30931" w:rsidRDefault="004D0B19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cstheme="minorHAnsi"/>
          <w:bCs/>
          <w:color w:val="000000"/>
        </w:rPr>
        <w:t>*</w:t>
      </w:r>
      <w:r w:rsidR="003158E2" w:rsidRPr="00A30931">
        <w:rPr>
          <w:rFonts w:eastAsia="Times New Roman" w:cstheme="minorHAnsi"/>
          <w:bCs/>
        </w:rPr>
        <w:t>потребности пользователей постоянно меняются</w:t>
      </w:r>
    </w:p>
    <w:p w14:paraId="4705B700" w14:textId="77777777" w:rsidR="004D0B19" w:rsidRPr="00A30931" w:rsidRDefault="004D0B19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заказчик заранее определил все требования</w:t>
      </w:r>
    </w:p>
    <w:p w14:paraId="680816CD" w14:textId="3E27385F" w:rsidR="004D0B19" w:rsidRPr="00A30931" w:rsidRDefault="00D83EB4" w:rsidP="00057C10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A30931">
        <w:rPr>
          <w:rFonts w:eastAsia="Times New Roman" w:cstheme="minorHAnsi"/>
          <w:bCs/>
        </w:rPr>
        <w:t>в техническом задании чётко определены этапы создания программного обеспечения</w:t>
      </w:r>
      <w:r w:rsidR="004D0B19" w:rsidRPr="00A30931">
        <w:rPr>
          <w:rFonts w:eastAsia="Times New Roman" w:cstheme="minorHAnsi"/>
          <w:bCs/>
        </w:rPr>
        <w:t xml:space="preserve"> </w:t>
      </w:r>
    </w:p>
    <w:bookmarkEnd w:id="0"/>
    <w:p w14:paraId="5ACB1896" w14:textId="77777777" w:rsidR="003158E2" w:rsidRPr="00A30931" w:rsidRDefault="003158E2" w:rsidP="00057C10">
      <w:pPr>
        <w:shd w:val="clear" w:color="auto" w:fill="FFFFFF"/>
        <w:spacing w:after="0" w:line="240" w:lineRule="auto"/>
        <w:ind w:firstLine="709"/>
        <w:jc w:val="both"/>
        <w:rPr>
          <w:rFonts w:eastAsia="Times New Roman" w:cstheme="minorHAnsi"/>
          <w:bCs/>
        </w:rPr>
      </w:pPr>
    </w:p>
    <w:sectPr w:rsidR="003158E2" w:rsidRPr="00A30931" w:rsidSect="00F25DA8">
      <w:pgSz w:w="11906" w:h="16838"/>
      <w:pgMar w:top="1134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3C5C9" w14:textId="77777777" w:rsidR="001C24E9" w:rsidRDefault="001C24E9" w:rsidP="00935555">
      <w:pPr>
        <w:spacing w:after="0" w:line="240" w:lineRule="auto"/>
      </w:pPr>
      <w:r>
        <w:separator/>
      </w:r>
    </w:p>
  </w:endnote>
  <w:endnote w:type="continuationSeparator" w:id="0">
    <w:p w14:paraId="3BC0BE5B" w14:textId="77777777" w:rsidR="001C24E9" w:rsidRDefault="001C24E9" w:rsidP="0093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23DD0" w14:textId="77777777" w:rsidR="001C24E9" w:rsidRDefault="001C24E9" w:rsidP="00935555">
      <w:pPr>
        <w:spacing w:after="0" w:line="240" w:lineRule="auto"/>
      </w:pPr>
      <w:r>
        <w:separator/>
      </w:r>
    </w:p>
  </w:footnote>
  <w:footnote w:type="continuationSeparator" w:id="0">
    <w:p w14:paraId="6B2C850E" w14:textId="77777777" w:rsidR="001C24E9" w:rsidRDefault="001C24E9" w:rsidP="0093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4032B"/>
    <w:multiLevelType w:val="hybridMultilevel"/>
    <w:tmpl w:val="9C5C18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C4D54"/>
    <w:multiLevelType w:val="multilevel"/>
    <w:tmpl w:val="B266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297"/>
    <w:rsid w:val="00003F05"/>
    <w:rsid w:val="00016297"/>
    <w:rsid w:val="000346A7"/>
    <w:rsid w:val="00057C10"/>
    <w:rsid w:val="000A3F2A"/>
    <w:rsid w:val="000A667B"/>
    <w:rsid w:val="000B694B"/>
    <w:rsid w:val="000C001E"/>
    <w:rsid w:val="001248DC"/>
    <w:rsid w:val="00144888"/>
    <w:rsid w:val="00145190"/>
    <w:rsid w:val="00154CB8"/>
    <w:rsid w:val="00181CCB"/>
    <w:rsid w:val="001B69C5"/>
    <w:rsid w:val="001C24E9"/>
    <w:rsid w:val="001E12FA"/>
    <w:rsid w:val="001F44BD"/>
    <w:rsid w:val="00207BD0"/>
    <w:rsid w:val="00296491"/>
    <w:rsid w:val="002C32AD"/>
    <w:rsid w:val="0030438D"/>
    <w:rsid w:val="00307A47"/>
    <w:rsid w:val="003112B5"/>
    <w:rsid w:val="003158E2"/>
    <w:rsid w:val="003351A0"/>
    <w:rsid w:val="00337C4E"/>
    <w:rsid w:val="00343565"/>
    <w:rsid w:val="003467D5"/>
    <w:rsid w:val="0035582D"/>
    <w:rsid w:val="003D2C5F"/>
    <w:rsid w:val="003E76B2"/>
    <w:rsid w:val="00406CD3"/>
    <w:rsid w:val="00424785"/>
    <w:rsid w:val="004251B7"/>
    <w:rsid w:val="00447110"/>
    <w:rsid w:val="00472230"/>
    <w:rsid w:val="00472F5D"/>
    <w:rsid w:val="004D0B19"/>
    <w:rsid w:val="004E4FFC"/>
    <w:rsid w:val="004E56D3"/>
    <w:rsid w:val="004E7013"/>
    <w:rsid w:val="005109CD"/>
    <w:rsid w:val="005260BF"/>
    <w:rsid w:val="00531089"/>
    <w:rsid w:val="0054670E"/>
    <w:rsid w:val="00565AB9"/>
    <w:rsid w:val="005B1177"/>
    <w:rsid w:val="005C2772"/>
    <w:rsid w:val="005C4DE5"/>
    <w:rsid w:val="005C4EE1"/>
    <w:rsid w:val="005E31FD"/>
    <w:rsid w:val="006459B7"/>
    <w:rsid w:val="00672586"/>
    <w:rsid w:val="00680770"/>
    <w:rsid w:val="006950B2"/>
    <w:rsid w:val="006973DF"/>
    <w:rsid w:val="006C045F"/>
    <w:rsid w:val="006C202E"/>
    <w:rsid w:val="006D0EEA"/>
    <w:rsid w:val="0070738C"/>
    <w:rsid w:val="00763984"/>
    <w:rsid w:val="00774953"/>
    <w:rsid w:val="00791E77"/>
    <w:rsid w:val="007B071A"/>
    <w:rsid w:val="007C34C9"/>
    <w:rsid w:val="007D58F8"/>
    <w:rsid w:val="007D730E"/>
    <w:rsid w:val="007D75FC"/>
    <w:rsid w:val="007E1E5F"/>
    <w:rsid w:val="007E420D"/>
    <w:rsid w:val="00826EFC"/>
    <w:rsid w:val="008522E8"/>
    <w:rsid w:val="00855BDA"/>
    <w:rsid w:val="00860922"/>
    <w:rsid w:val="008766D6"/>
    <w:rsid w:val="00877E2A"/>
    <w:rsid w:val="00883660"/>
    <w:rsid w:val="00897685"/>
    <w:rsid w:val="008A130A"/>
    <w:rsid w:val="008F325E"/>
    <w:rsid w:val="00912578"/>
    <w:rsid w:val="00935555"/>
    <w:rsid w:val="009546D0"/>
    <w:rsid w:val="009644B3"/>
    <w:rsid w:val="009752A7"/>
    <w:rsid w:val="00996715"/>
    <w:rsid w:val="00997ED2"/>
    <w:rsid w:val="009A276E"/>
    <w:rsid w:val="009B482E"/>
    <w:rsid w:val="009C1319"/>
    <w:rsid w:val="009D4AA4"/>
    <w:rsid w:val="009E0717"/>
    <w:rsid w:val="009E6DC7"/>
    <w:rsid w:val="009F7984"/>
    <w:rsid w:val="00A10C05"/>
    <w:rsid w:val="00A20101"/>
    <w:rsid w:val="00A274DD"/>
    <w:rsid w:val="00A30931"/>
    <w:rsid w:val="00A30F86"/>
    <w:rsid w:val="00A4221E"/>
    <w:rsid w:val="00AD1C35"/>
    <w:rsid w:val="00AE376E"/>
    <w:rsid w:val="00AF45BD"/>
    <w:rsid w:val="00B036A4"/>
    <w:rsid w:val="00B506FE"/>
    <w:rsid w:val="00B83B54"/>
    <w:rsid w:val="00B87002"/>
    <w:rsid w:val="00B87D40"/>
    <w:rsid w:val="00BA1A77"/>
    <w:rsid w:val="00BB1DFB"/>
    <w:rsid w:val="00BD01F9"/>
    <w:rsid w:val="00C10B20"/>
    <w:rsid w:val="00C14E5B"/>
    <w:rsid w:val="00C440B6"/>
    <w:rsid w:val="00C6071B"/>
    <w:rsid w:val="00C75AC5"/>
    <w:rsid w:val="00C90733"/>
    <w:rsid w:val="00CB169F"/>
    <w:rsid w:val="00CB2773"/>
    <w:rsid w:val="00CC1A86"/>
    <w:rsid w:val="00CF4079"/>
    <w:rsid w:val="00CF428D"/>
    <w:rsid w:val="00D1012A"/>
    <w:rsid w:val="00D231C2"/>
    <w:rsid w:val="00D6508A"/>
    <w:rsid w:val="00D83EB4"/>
    <w:rsid w:val="00D96389"/>
    <w:rsid w:val="00D97C90"/>
    <w:rsid w:val="00DB3BEB"/>
    <w:rsid w:val="00DB54A1"/>
    <w:rsid w:val="00DD51B4"/>
    <w:rsid w:val="00DD754F"/>
    <w:rsid w:val="00DE4331"/>
    <w:rsid w:val="00E01719"/>
    <w:rsid w:val="00E133C2"/>
    <w:rsid w:val="00E32384"/>
    <w:rsid w:val="00E438CD"/>
    <w:rsid w:val="00E60108"/>
    <w:rsid w:val="00E9427B"/>
    <w:rsid w:val="00EA191C"/>
    <w:rsid w:val="00EB02F0"/>
    <w:rsid w:val="00EC18D0"/>
    <w:rsid w:val="00ED03CF"/>
    <w:rsid w:val="00F05FC8"/>
    <w:rsid w:val="00F25DA8"/>
    <w:rsid w:val="00F37D46"/>
    <w:rsid w:val="00F41CFD"/>
    <w:rsid w:val="00F47C93"/>
    <w:rsid w:val="00F722DB"/>
    <w:rsid w:val="00F87A30"/>
    <w:rsid w:val="00F920C3"/>
    <w:rsid w:val="00F942C4"/>
    <w:rsid w:val="00F94E7F"/>
    <w:rsid w:val="00FA04DB"/>
    <w:rsid w:val="00FA3B1C"/>
    <w:rsid w:val="00FB46A2"/>
    <w:rsid w:val="00FB67A0"/>
    <w:rsid w:val="00FC51EA"/>
    <w:rsid w:val="00FC5D69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8216"/>
  <w15:docId w15:val="{0CEAE966-08ED-4818-BDF9-8BAB2D13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2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72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72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72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72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72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72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72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72F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72F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72F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472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72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72F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72F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472F5D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472F5D"/>
    <w:rPr>
      <w:i/>
      <w:iCs/>
    </w:rPr>
  </w:style>
  <w:style w:type="character" w:styleId="a9">
    <w:name w:val="Intense Emphasis"/>
    <w:basedOn w:val="a0"/>
    <w:uiPriority w:val="21"/>
    <w:qFormat/>
    <w:rsid w:val="00472F5D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472F5D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472F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72F5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72F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72F5D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472F5D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472F5D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72F5D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472F5D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472F5D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sid w:val="00472F5D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0A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C4EE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3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23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0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06CD3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unhideWhenUsed/>
    <w:rsid w:val="007D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35555"/>
  </w:style>
  <w:style w:type="paragraph" w:styleId="afa">
    <w:name w:val="footer"/>
    <w:basedOn w:val="a"/>
    <w:link w:val="afb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35555"/>
  </w:style>
  <w:style w:type="paragraph" w:styleId="afc">
    <w:name w:val="Body Text"/>
    <w:basedOn w:val="a"/>
    <w:link w:val="11"/>
    <w:semiHidden/>
    <w:rsid w:val="004251B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d">
    <w:name w:val="Основной текст Знак"/>
    <w:basedOn w:val="a0"/>
    <w:uiPriority w:val="99"/>
    <w:semiHidden/>
    <w:rsid w:val="004251B7"/>
  </w:style>
  <w:style w:type="character" w:customStyle="1" w:styleId="11">
    <w:name w:val="Основной текст Знак1"/>
    <w:link w:val="afc"/>
    <w:semiHidden/>
    <w:rsid w:val="004251B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9C022-A825-41E8-A8F9-E74D1A5E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805</TotalTime>
  <Pages>12</Pages>
  <Words>3412</Words>
  <Characters>19455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Мельник Влад</cp:lastModifiedBy>
  <cp:revision>41</cp:revision>
  <dcterms:created xsi:type="dcterms:W3CDTF">2020-04-25T11:16:00Z</dcterms:created>
  <dcterms:modified xsi:type="dcterms:W3CDTF">2020-05-27T12:38:00Z</dcterms:modified>
</cp:coreProperties>
</file>