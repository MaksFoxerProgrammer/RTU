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4840" w14:textId="0DD3E776" w:rsidR="009546D0" w:rsidRPr="00004807" w:rsidRDefault="009546D0" w:rsidP="00DC1D42">
      <w:pPr>
        <w:spacing w:after="0" w:line="240" w:lineRule="auto"/>
        <w:jc w:val="both"/>
        <w:rPr>
          <w:rFonts w:cstheme="minorHAnsi"/>
          <w:bCs/>
        </w:rPr>
      </w:pPr>
      <w:r w:rsidRPr="00004807">
        <w:rPr>
          <w:rFonts w:cstheme="minorHAnsi"/>
          <w:bCs/>
        </w:rPr>
        <w:t>Тема 1</w:t>
      </w:r>
      <w:r w:rsidR="004E4FFC" w:rsidRPr="00004807">
        <w:rPr>
          <w:rFonts w:cstheme="minorHAnsi"/>
          <w:bCs/>
        </w:rPr>
        <w:t xml:space="preserve">. </w:t>
      </w:r>
      <w:r w:rsidR="00DC1D42" w:rsidRPr="00004807">
        <w:rPr>
          <w:rFonts w:cstheme="minorHAnsi"/>
          <w:bCs/>
        </w:rPr>
        <w:t>О переменных в задачах линейного программирования</w:t>
      </w:r>
    </w:p>
    <w:p w14:paraId="616CA081" w14:textId="77777777" w:rsidR="00F25DA8" w:rsidRPr="00004807" w:rsidRDefault="00F25DA8" w:rsidP="00F25DA8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1F566C3A" w14:textId="5076F62F" w:rsidR="000A3F2A" w:rsidRPr="00004807" w:rsidRDefault="00DC1D42" w:rsidP="00F25DA8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переменные должны быть целочисленными?</w:t>
      </w:r>
    </w:p>
    <w:p w14:paraId="37840DFF" w14:textId="144707A6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об использовании ресурсов</w:t>
      </w:r>
    </w:p>
    <w:p w14:paraId="6019BD69" w14:textId="064AACC2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составлении рациона</w:t>
      </w:r>
      <w:bookmarkStart w:id="0" w:name="_GoBack"/>
      <w:bookmarkEnd w:id="0"/>
    </w:p>
    <w:p w14:paraId="568453D0" w14:textId="24834375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об использовании мощностей</w:t>
      </w:r>
    </w:p>
    <w:p w14:paraId="268A6EE5" w14:textId="75A4E019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*Задача о раскрое материала</w:t>
      </w:r>
    </w:p>
    <w:p w14:paraId="33807309" w14:textId="77777777" w:rsidR="00F25DA8" w:rsidRPr="00004807" w:rsidRDefault="00F25DA8" w:rsidP="00F25DA8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61C9FAC8" w14:textId="19D6FEC3" w:rsidR="00145190" w:rsidRPr="00004807" w:rsidRDefault="00DC1D42" w:rsidP="00F25DA8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переменные должны быть целочисленными?</w:t>
      </w:r>
    </w:p>
    <w:p w14:paraId="7A2C323C" w14:textId="2F1DD2C1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планировании производства</w:t>
      </w:r>
    </w:p>
    <w:p w14:paraId="0C90278E" w14:textId="5852D763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составлении рациона</w:t>
      </w:r>
    </w:p>
    <w:p w14:paraId="114A3174" w14:textId="7F03740D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загрузке оборудования</w:t>
      </w:r>
    </w:p>
    <w:p w14:paraId="670255E0" w14:textId="1CB23F4A" w:rsidR="00F25DA8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*Задача о раскрое материала</w:t>
      </w:r>
    </w:p>
    <w:p w14:paraId="7D32C362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FA56B15" w14:textId="77777777" w:rsidR="00145190" w:rsidRPr="00004807" w:rsidRDefault="00145190" w:rsidP="00F25DA8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Главная задача организационного проектирования</w:t>
      </w:r>
      <w:r w:rsidR="005C4EE1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:</w:t>
      </w:r>
    </w:p>
    <w:p w14:paraId="3F457A88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переменные должны быть целочисленными?</w:t>
      </w:r>
    </w:p>
    <w:p w14:paraId="677A792A" w14:textId="12909B76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а о планировании производства</w:t>
      </w:r>
    </w:p>
    <w:p w14:paraId="60871E37" w14:textId="75CD2A6D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составлении рациона</w:t>
      </w:r>
    </w:p>
    <w:p w14:paraId="3A9F1BA4" w14:textId="1B052B2C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адача о загрузке оборудования</w:t>
      </w:r>
    </w:p>
    <w:p w14:paraId="04F43F7E" w14:textId="6BB45B2A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Транспортная задача</w:t>
      </w:r>
    </w:p>
    <w:p w14:paraId="2934813E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ab/>
      </w:r>
    </w:p>
    <w:p w14:paraId="5E4EF167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переменные должны быть целочисленными?</w:t>
      </w:r>
    </w:p>
    <w:p w14:paraId="158FDA02" w14:textId="619B4103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ача об использовании ресурсов</w:t>
      </w:r>
    </w:p>
    <w:p w14:paraId="4AAB2D2F" w14:textId="2A7D9222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составлении рациона</w:t>
      </w:r>
    </w:p>
    <w:p w14:paraId="23F12F3B" w14:textId="172F14C6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Задача об 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использовании мощностей</w:t>
      </w:r>
    </w:p>
    <w:p w14:paraId="76ADA506" w14:textId="253E9F7D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Транспортная задача</w:t>
      </w:r>
    </w:p>
    <w:p w14:paraId="7EA0D907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BB2D980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В какой задаче может обоснованно требоваться </w:t>
      </w:r>
      <w:proofErr w:type="spellStart"/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целочисленность</w:t>
      </w:r>
      <w:proofErr w:type="spellEnd"/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значений переменных?</w:t>
      </w:r>
    </w:p>
    <w:p w14:paraId="174EFC5D" w14:textId="0D56F6C0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адача об использовании ресурсов</w:t>
      </w:r>
    </w:p>
    <w:p w14:paraId="4C342ED0" w14:textId="4329C9D0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составлении рациона</w:t>
      </w:r>
    </w:p>
    <w:p w14:paraId="08F4AFCB" w14:textId="4B01B5D2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об использовании мощностей</w:t>
      </w:r>
    </w:p>
    <w:p w14:paraId="2E08A423" w14:textId="0255CF7F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загрузке оборудования</w:t>
      </w:r>
    </w:p>
    <w:p w14:paraId="1C8D9EB2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00DCD30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В какой задаче не целесообразно требовать </w:t>
      </w:r>
      <w:proofErr w:type="spellStart"/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целочисленности</w:t>
      </w:r>
      <w:proofErr w:type="spellEnd"/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значений переменных?</w:t>
      </w:r>
    </w:p>
    <w:p w14:paraId="2C855898" w14:textId="4F7166DD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об использовании ресурсов</w:t>
      </w:r>
    </w:p>
    <w:p w14:paraId="12A494DE" w14:textId="22ACB979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*Задача об использовании мощностей</w:t>
      </w:r>
    </w:p>
    <w:p w14:paraId="4EEFBB00" w14:textId="347F8178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раскрое материала</w:t>
      </w:r>
    </w:p>
    <w:p w14:paraId="5DE5CB3C" w14:textId="719CB998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Транспортная задача</w:t>
      </w:r>
    </w:p>
    <w:p w14:paraId="53B2ADA3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08BC3530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В какой задаче не целесообразно требовать </w:t>
      </w:r>
      <w:proofErr w:type="spellStart"/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целочисленности</w:t>
      </w:r>
      <w:proofErr w:type="spellEnd"/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значений переменных?</w:t>
      </w:r>
    </w:p>
    <w:p w14:paraId="3751264A" w14:textId="33BB36A3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ача о планировании производства</w:t>
      </w:r>
    </w:p>
    <w:p w14:paraId="3F36B309" w14:textId="1CE2B413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*Задача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о загрузке оборудования</w:t>
      </w:r>
    </w:p>
    <w:p w14:paraId="307F250E" w14:textId="187ABEC2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раскрое материала</w:t>
      </w:r>
    </w:p>
    <w:p w14:paraId="18BD5A30" w14:textId="44A0288E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Транспортная задача</w:t>
      </w:r>
    </w:p>
    <w:p w14:paraId="33399D95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45F352B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В какой задаче не целесообразно требовать </w:t>
      </w:r>
      <w:proofErr w:type="spellStart"/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целочисленности</w:t>
      </w:r>
      <w:proofErr w:type="spellEnd"/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значений переменных?</w:t>
      </w:r>
    </w:p>
    <w:p w14:paraId="13879CDF" w14:textId="4B74E106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об использовании ресурсов</w:t>
      </w:r>
    </w:p>
    <w:p w14:paraId="5499E037" w14:textId="60938451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*Задача о составлении рациона</w:t>
      </w:r>
    </w:p>
    <w:p w14:paraId="2E3B8994" w14:textId="61DFC549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раскрое материала</w:t>
      </w:r>
    </w:p>
    <w:p w14:paraId="3D19C650" w14:textId="065E81BF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Транспортная задача</w:t>
      </w:r>
    </w:p>
    <w:p w14:paraId="20D9B2D9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AAEE2C2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В какой задаче не целесообразно требовать </w:t>
      </w:r>
      <w:proofErr w:type="spellStart"/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целочисленности</w:t>
      </w:r>
      <w:proofErr w:type="spellEnd"/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значений переменных?</w:t>
      </w:r>
    </w:p>
    <w:p w14:paraId="023E0199" w14:textId="6B539714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ача о планировании производства</w:t>
      </w:r>
    </w:p>
    <w:p w14:paraId="1FD00B3F" w14:textId="70DFC234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*Задача о диете или смесях</w:t>
      </w:r>
    </w:p>
    <w:p w14:paraId="0B4C405E" w14:textId="1356D8B9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раскрое материала</w:t>
      </w:r>
    </w:p>
    <w:p w14:paraId="074DFD6A" w14:textId="6F5A6A2A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Транспортная задача</w:t>
      </w:r>
    </w:p>
    <w:p w14:paraId="55FF85E0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6BFCF52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переменные могут быть дробными?</w:t>
      </w:r>
    </w:p>
    <w:p w14:paraId="47815AAD" w14:textId="353F124C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*Задача об использовании ресурсов</w:t>
      </w:r>
    </w:p>
    <w:p w14:paraId="4880692D" w14:textId="58AC99BE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раскрое материала</w:t>
      </w:r>
    </w:p>
    <w:p w14:paraId="014FC462" w14:textId="4F31D6D1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Транспортная задача (открытая модель)</w:t>
      </w:r>
    </w:p>
    <w:p w14:paraId="6C2D9FB1" w14:textId="2EE73126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Транспортная задача 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(закрытая модель)</w:t>
      </w:r>
    </w:p>
    <w:p w14:paraId="2D543D11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13B78C9F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переменные обязательно принимают дробные значения?</w:t>
      </w:r>
    </w:p>
    <w:p w14:paraId="039A6244" w14:textId="4D57A9BE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а о планировании производства</w:t>
      </w:r>
    </w:p>
    <w:p w14:paraId="54B88E83" w14:textId="270EC744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*Задача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об использовании мощностей</w:t>
      </w:r>
    </w:p>
    <w:p w14:paraId="47402031" w14:textId="66B5F2E1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раскрое материала</w:t>
      </w:r>
    </w:p>
    <w:p w14:paraId="021FC129" w14:textId="6CCD9AC7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Транспортная задача</w:t>
      </w:r>
    </w:p>
    <w:p w14:paraId="1741EEB4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76F3AB2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переменные обязательно принимают дробные значения?</w:t>
      </w:r>
    </w:p>
    <w:p w14:paraId="612B9E32" w14:textId="6B3E8695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а о планировании производства</w:t>
      </w:r>
    </w:p>
    <w:p w14:paraId="6160D4B4" w14:textId="089DD465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*Задача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о загрузке оборудования</w:t>
      </w:r>
    </w:p>
    <w:p w14:paraId="5ACCF6D9" w14:textId="0DB67A87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раскрое материала</w:t>
      </w:r>
    </w:p>
    <w:p w14:paraId="0426CD89" w14:textId="5A55F069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Транспортная задача</w:t>
      </w:r>
    </w:p>
    <w:p w14:paraId="5FA7A70E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</w:p>
    <w:p w14:paraId="3DC0BD52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переменные имеют два индекса?</w:t>
      </w:r>
    </w:p>
    <w:p w14:paraId="262BC895" w14:textId="01B2D49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Задача об использовании 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ресурсов</w:t>
      </w:r>
    </w:p>
    <w:p w14:paraId="78BAD524" w14:textId="3B371EDE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Задача о составлении 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рациона</w:t>
      </w:r>
    </w:p>
    <w:p w14:paraId="328FBE30" w14:textId="6381EF6F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*Зада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ча об использовании мощностей</w:t>
      </w:r>
    </w:p>
    <w:p w14:paraId="4F8017DF" w14:textId="39E73389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раскрое материала</w:t>
      </w:r>
    </w:p>
    <w:p w14:paraId="00209717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D50EEFF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переменные имеют два индекса?</w:t>
      </w:r>
    </w:p>
    <w:p w14:paraId="24ED9BD5" w14:textId="401010F3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а о планировании производства</w:t>
      </w:r>
    </w:p>
    <w:p w14:paraId="4A801185" w14:textId="632B43B3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Задача о диете или смесях</w:t>
      </w:r>
    </w:p>
    <w:p w14:paraId="2E2CFEAC" w14:textId="29C168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*Задача о загру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зке оборудования</w:t>
      </w:r>
    </w:p>
    <w:p w14:paraId="0F32E0C8" w14:textId="2A3708BA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раскрое материала</w:t>
      </w:r>
    </w:p>
    <w:p w14:paraId="2DE61965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6F690F21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переменные имеют два индекса?</w:t>
      </w:r>
    </w:p>
    <w:p w14:paraId="2C766438" w14:textId="6B605F56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Задача об использовании 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ресурсов</w:t>
      </w:r>
    </w:p>
    <w:p w14:paraId="54EF7C4E" w14:textId="21808FAD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составлении рациона</w:t>
      </w:r>
    </w:p>
    <w:p w14:paraId="02808C83" w14:textId="209D7833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Транспортная задача</w:t>
      </w:r>
    </w:p>
    <w:p w14:paraId="189B3EB5" w14:textId="5F2BC076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раскрое материала</w:t>
      </w:r>
    </w:p>
    <w:p w14:paraId="16C15351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11A5FF54" w14:textId="77777777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переменные имеют один индекс?</w:t>
      </w:r>
    </w:p>
    <w:p w14:paraId="2840F622" w14:textId="434B1593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адача о загрузке оборудования</w:t>
      </w:r>
    </w:p>
    <w:p w14:paraId="5F2F4E2A" w14:textId="1168EF8C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*Задача о 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раскрое материала</w:t>
      </w:r>
    </w:p>
    <w:p w14:paraId="34D69CF7" w14:textId="6B3FCF11" w:rsidR="00DC1D42" w:rsidRPr="00004807" w:rsidRDefault="00227508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Транспортная задача</w:t>
      </w:r>
    </w:p>
    <w:p w14:paraId="2850854D" w14:textId="7E4DEDBD" w:rsidR="00DC1D42" w:rsidRPr="00004807" w:rsidRDefault="00DC1D42" w:rsidP="00DC1D42">
      <w:pPr>
        <w:pStyle w:val="af3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дача об использовании мощностей</w:t>
      </w:r>
    </w:p>
    <w:p w14:paraId="0952291F" w14:textId="1B1CCF24" w:rsidR="00F25DA8" w:rsidRPr="00004807" w:rsidRDefault="00F25DA8" w:rsidP="00F25DA8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</w:p>
    <w:p w14:paraId="30005172" w14:textId="6CF7952B" w:rsidR="00FD4F91" w:rsidRPr="00004807" w:rsidRDefault="000346A7" w:rsidP="00227508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Тема 2. </w:t>
      </w:r>
      <w:r w:rsidR="00227508" w:rsidRPr="00004807">
        <w:rPr>
          <w:rFonts w:eastAsia="Times New Roman" w:cstheme="minorHAnsi"/>
          <w:bCs/>
          <w:color w:val="000000"/>
        </w:rPr>
        <w:t>О системах ограничений в задачах линейного программирования</w:t>
      </w:r>
    </w:p>
    <w:p w14:paraId="17414B52" w14:textId="77777777" w:rsidR="00F25DA8" w:rsidRPr="00004807" w:rsidRDefault="00F25DA8" w:rsidP="00F25DA8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EF35883" w14:textId="30BC710C" w:rsidR="00672586" w:rsidRPr="00004807" w:rsidRDefault="00227508" w:rsidP="00F25DA8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система ограничений не соответствует общей задаче?</w:t>
      </w:r>
    </w:p>
    <w:p w14:paraId="419E9A79" w14:textId="7A63C2D7" w:rsidR="00227508" w:rsidRPr="00004807" w:rsidRDefault="00227508" w:rsidP="00227508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*Задача о составлении рациона</w:t>
      </w:r>
    </w:p>
    <w:p w14:paraId="7C98D9B6" w14:textId="2EE851AC" w:rsidR="00227508" w:rsidRPr="00004807" w:rsidRDefault="00227508" w:rsidP="00227508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 загрузке оборудования</w:t>
      </w:r>
    </w:p>
    <w:p w14:paraId="0EE51F72" w14:textId="40A67860" w:rsidR="00227508" w:rsidRPr="00004807" w:rsidRDefault="00227508" w:rsidP="00227508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Транспортная задача (открытая модель)</w:t>
      </w:r>
    </w:p>
    <w:p w14:paraId="2F850853" w14:textId="42EEA6AA" w:rsidR="00F25DA8" w:rsidRPr="00004807" w:rsidRDefault="00227508" w:rsidP="00227508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Задача об использовании мощностей</w:t>
      </w:r>
    </w:p>
    <w:p w14:paraId="4D2E1575" w14:textId="77777777" w:rsidR="00227508" w:rsidRPr="00004807" w:rsidRDefault="00227508" w:rsidP="00227508">
      <w:pPr>
        <w:pStyle w:val="HTML"/>
        <w:shd w:val="clear" w:color="auto" w:fill="FFFFFF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6085732A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система ограничений не соответствует общей задаче?</w:t>
      </w:r>
    </w:p>
    <w:p w14:paraId="7AA007F8" w14:textId="01842902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об использовании ресурсов.</w:t>
      </w:r>
    </w:p>
    <w:p w14:paraId="685E9CA4" w14:textId="33FCAE6A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загрузке оборудования.</w:t>
      </w:r>
    </w:p>
    <w:p w14:paraId="10AC40FC" w14:textId="65D78E53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Транспортная задача (открытая модель).</w:t>
      </w:r>
    </w:p>
    <w:p w14:paraId="3B45AB42" w14:textId="4343C2CE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об использовании мощностей.</w:t>
      </w:r>
    </w:p>
    <w:p w14:paraId="7AC7E727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61FBBDC0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система ограничений соответствует стандартной задаче?</w:t>
      </w:r>
    </w:p>
    <w:p w14:paraId="11AB4EE3" w14:textId="4F263180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об использовании ресурсов.</w:t>
      </w:r>
    </w:p>
    <w:p w14:paraId="73FE0FA9" w14:textId="1DA5F5D0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загрузке оборудования.</w:t>
      </w:r>
    </w:p>
    <w:p w14:paraId="74ABC53F" w14:textId="18D30871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об использовании мощностей.</w:t>
      </w:r>
    </w:p>
    <w:p w14:paraId="7CBAEFA7" w14:textId="1DC982E0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Транспортная задача.</w:t>
      </w:r>
    </w:p>
    <w:p w14:paraId="2A88DDEB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5FB64AC6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система ограничений соответствует стандартной задаче?</w:t>
      </w:r>
    </w:p>
    <w:p w14:paraId="6F5F75ED" w14:textId="67C8B8EB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 составлении рациона.</w:t>
      </w:r>
    </w:p>
    <w:p w14:paraId="3C3C09CC" w14:textId="163EC33A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загрузке оборудования.</w:t>
      </w:r>
    </w:p>
    <w:p w14:paraId="6650A4F5" w14:textId="6A3C4D2C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об использовании мощностей.</w:t>
      </w:r>
    </w:p>
    <w:p w14:paraId="3ED540A4" w14:textId="3B52974E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Транспортная задача.</w:t>
      </w:r>
    </w:p>
    <w:p w14:paraId="161DB42A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0C9567E8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система ограничений соответствует канонической задаче?</w:t>
      </w:r>
    </w:p>
    <w:p w14:paraId="5ABFEF0B" w14:textId="61BCEA39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</w:t>
      </w:r>
      <w:r w:rsidR="006D3CD8" w:rsidRPr="00004807">
        <w:rPr>
          <w:rFonts w:eastAsia="Times New Roman" w:cstheme="minorHAnsi"/>
          <w:bCs/>
          <w:color w:val="000000" w:themeColor="text1"/>
        </w:rPr>
        <w:t>адача о составлении рациона</w:t>
      </w:r>
    </w:p>
    <w:p w14:paraId="104268F1" w14:textId="6F21C8FF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lastRenderedPageBreak/>
        <w:t>Задача о загрузке оборудования</w:t>
      </w:r>
    </w:p>
    <w:p w14:paraId="5EC0A743" w14:textId="00169A00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раскрое материала</w:t>
      </w:r>
    </w:p>
    <w:p w14:paraId="1FDD9AA5" w14:textId="75BCADA6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*Трансп</w:t>
      </w:r>
      <w:r w:rsidR="006D3CD8" w:rsidRPr="00004807">
        <w:rPr>
          <w:rFonts w:eastAsia="Times New Roman" w:cstheme="minorHAnsi"/>
          <w:bCs/>
          <w:color w:val="000000" w:themeColor="text1"/>
        </w:rPr>
        <w:t>ортная задача (закрытая модель)</w:t>
      </w:r>
    </w:p>
    <w:p w14:paraId="13827599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0EE63744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система ограничений соответствует общей задаче?</w:t>
      </w:r>
    </w:p>
    <w:p w14:paraId="30E2E686" w14:textId="5970AF2F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</w:t>
      </w:r>
      <w:r w:rsidR="006D3CD8" w:rsidRPr="00004807">
        <w:rPr>
          <w:rFonts w:eastAsia="Times New Roman" w:cstheme="minorHAnsi"/>
          <w:bCs/>
          <w:color w:val="000000" w:themeColor="text1"/>
        </w:rPr>
        <w:t>адача об использовании ресурсов</w:t>
      </w:r>
    </w:p>
    <w:p w14:paraId="0BB26CB6" w14:textId="64C81152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составлении рац</w:t>
      </w:r>
      <w:r w:rsidR="006D3CD8" w:rsidRPr="00004807">
        <w:rPr>
          <w:rFonts w:eastAsia="Times New Roman" w:cstheme="minorHAnsi"/>
          <w:bCs/>
          <w:color w:val="000000" w:themeColor="text1"/>
        </w:rPr>
        <w:t>иона</w:t>
      </w:r>
    </w:p>
    <w:p w14:paraId="57014746" w14:textId="33ECD8B8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 загрузке оборудования</w:t>
      </w:r>
    </w:p>
    <w:p w14:paraId="67183B5E" w14:textId="4223758C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раскрое материала</w:t>
      </w:r>
    </w:p>
    <w:p w14:paraId="27AA776A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51B3F76C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какой задаче система ограничений соответствует общей задаче?</w:t>
      </w:r>
    </w:p>
    <w:p w14:paraId="0027C2E1" w14:textId="7B1C3B58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</w:t>
      </w:r>
      <w:r w:rsidR="006D3CD8" w:rsidRPr="00004807">
        <w:rPr>
          <w:rFonts w:eastAsia="Times New Roman" w:cstheme="minorHAnsi"/>
          <w:bCs/>
          <w:color w:val="000000" w:themeColor="text1"/>
        </w:rPr>
        <w:t>адача об использовании ресурсов</w:t>
      </w:r>
    </w:p>
    <w:p w14:paraId="106BE0A6" w14:textId="4F751F76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составлении рациона</w:t>
      </w:r>
    </w:p>
    <w:p w14:paraId="1595E88C" w14:textId="4CED49C5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*Трансп</w:t>
      </w:r>
      <w:r w:rsidR="006D3CD8" w:rsidRPr="00004807">
        <w:rPr>
          <w:rFonts w:eastAsia="Times New Roman" w:cstheme="minorHAnsi"/>
          <w:bCs/>
          <w:color w:val="000000" w:themeColor="text1"/>
        </w:rPr>
        <w:t>ортная задача (открытая модель)</w:t>
      </w:r>
    </w:p>
    <w:p w14:paraId="3306F318" w14:textId="7824F892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</w:t>
      </w:r>
      <w:r w:rsidR="006D3CD8" w:rsidRPr="00004807">
        <w:rPr>
          <w:rFonts w:eastAsia="Times New Roman" w:cstheme="minorHAnsi"/>
          <w:bCs/>
          <w:color w:val="000000" w:themeColor="text1"/>
        </w:rPr>
        <w:t>е материала</w:t>
      </w:r>
    </w:p>
    <w:p w14:paraId="2CA8C082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60EE10A5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системе ограничений какой задачи отсутствуют знаки "меньше либо равно"?</w:t>
      </w:r>
    </w:p>
    <w:p w14:paraId="2801667B" w14:textId="3B4E9EFB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</w:t>
      </w:r>
      <w:r w:rsidR="006D3CD8" w:rsidRPr="00004807">
        <w:rPr>
          <w:rFonts w:eastAsia="Times New Roman" w:cstheme="minorHAnsi"/>
          <w:bCs/>
          <w:color w:val="000000" w:themeColor="text1"/>
        </w:rPr>
        <w:t>ача о планировании производства</w:t>
      </w:r>
    </w:p>
    <w:p w14:paraId="58C53CAC" w14:textId="304B76E9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 составлении рациона</w:t>
      </w:r>
    </w:p>
    <w:p w14:paraId="21B570F9" w14:textId="1F2642C5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загрузке оборудования</w:t>
      </w:r>
    </w:p>
    <w:p w14:paraId="48BBB5CE" w14:textId="708378AB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раскрое материала</w:t>
      </w:r>
    </w:p>
    <w:p w14:paraId="643A8643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343D9DCB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системе ограничений какой задачи присутствуют знаки "меньше либо равно"?</w:t>
      </w:r>
    </w:p>
    <w:p w14:paraId="3ADB4C57" w14:textId="0E298C11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</w:t>
      </w:r>
      <w:r w:rsidR="006D3CD8" w:rsidRPr="00004807">
        <w:rPr>
          <w:rFonts w:eastAsia="Times New Roman" w:cstheme="minorHAnsi"/>
          <w:bCs/>
          <w:color w:val="000000" w:themeColor="text1"/>
        </w:rPr>
        <w:t>ача о планировании производства</w:t>
      </w:r>
    </w:p>
    <w:p w14:paraId="0A0C660C" w14:textId="36777863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составлении рациона</w:t>
      </w:r>
    </w:p>
    <w:p w14:paraId="18B395EE" w14:textId="30EC0063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диете или смесях</w:t>
      </w:r>
    </w:p>
    <w:p w14:paraId="3C8B8E73" w14:textId="3298893A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Трансп</w:t>
      </w:r>
      <w:r w:rsidR="006D3CD8" w:rsidRPr="00004807">
        <w:rPr>
          <w:rFonts w:eastAsia="Times New Roman" w:cstheme="minorHAnsi"/>
          <w:bCs/>
          <w:color w:val="000000" w:themeColor="text1"/>
        </w:rPr>
        <w:t>ортная задача (закрытая модель)</w:t>
      </w:r>
    </w:p>
    <w:p w14:paraId="50E49417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6C1206AD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системе ограничений какой задачи присутствуют знаки "равно"?</w:t>
      </w:r>
    </w:p>
    <w:p w14:paraId="0A971044" w14:textId="6EC79E6B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планир</w:t>
      </w:r>
      <w:r w:rsidR="006D3CD8" w:rsidRPr="00004807">
        <w:rPr>
          <w:rFonts w:eastAsia="Times New Roman" w:cstheme="minorHAnsi"/>
          <w:bCs/>
          <w:color w:val="000000" w:themeColor="text1"/>
        </w:rPr>
        <w:t>овании производства</w:t>
      </w:r>
    </w:p>
    <w:p w14:paraId="6057A617" w14:textId="007B3BD8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составлении рациона</w:t>
      </w:r>
    </w:p>
    <w:p w14:paraId="1D8BB2B3" w14:textId="097DEB93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раскрое материала</w:t>
      </w:r>
    </w:p>
    <w:p w14:paraId="1353378D" w14:textId="60EDCA01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 загрузке оборудования</w:t>
      </w:r>
    </w:p>
    <w:p w14:paraId="7A86CA60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200EC0E2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системе ограничений какой задачи присутствуют знаки "равно"?</w:t>
      </w:r>
    </w:p>
    <w:p w14:paraId="710A6941" w14:textId="3D104623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</w:t>
      </w:r>
      <w:r w:rsidR="006D3CD8" w:rsidRPr="00004807">
        <w:rPr>
          <w:rFonts w:eastAsia="Times New Roman" w:cstheme="minorHAnsi"/>
          <w:bCs/>
          <w:color w:val="000000" w:themeColor="text1"/>
        </w:rPr>
        <w:t>ача о об использовании ресурсов</w:t>
      </w:r>
    </w:p>
    <w:p w14:paraId="3774C392" w14:textId="51B6905E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диете или смесях</w:t>
      </w:r>
    </w:p>
    <w:p w14:paraId="157F93AE" w14:textId="53F74043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</w:t>
      </w:r>
      <w:r w:rsidR="006D3CD8" w:rsidRPr="00004807">
        <w:rPr>
          <w:rFonts w:eastAsia="Times New Roman" w:cstheme="minorHAnsi"/>
          <w:bCs/>
          <w:color w:val="000000" w:themeColor="text1"/>
        </w:rPr>
        <w:t>скрое материала</w:t>
      </w:r>
    </w:p>
    <w:p w14:paraId="5A51334E" w14:textId="11D410E9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*Транспортная задача</w:t>
      </w:r>
    </w:p>
    <w:p w14:paraId="782A20E8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033D61DD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системе ограничений какой задачи отсутствуют знаки "равно"?</w:t>
      </w:r>
    </w:p>
    <w:p w14:paraId="64E01F3E" w14:textId="0B229872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 составлении рациона</w:t>
      </w:r>
    </w:p>
    <w:p w14:paraId="051B8411" w14:textId="1439B82A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загрузке оборудования</w:t>
      </w:r>
    </w:p>
    <w:p w14:paraId="0BA631EF" w14:textId="07CA6909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Трансп</w:t>
      </w:r>
      <w:r w:rsidR="006D3CD8" w:rsidRPr="00004807">
        <w:rPr>
          <w:rFonts w:eastAsia="Times New Roman" w:cstheme="minorHAnsi"/>
          <w:bCs/>
          <w:color w:val="000000" w:themeColor="text1"/>
        </w:rPr>
        <w:t>ортная задача (открытая модель)</w:t>
      </w:r>
    </w:p>
    <w:p w14:paraId="01D64252" w14:textId="688EA8CA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lastRenderedPageBreak/>
        <w:t>Транспо</w:t>
      </w:r>
      <w:r w:rsidR="006D3CD8" w:rsidRPr="00004807">
        <w:rPr>
          <w:rFonts w:eastAsia="Times New Roman" w:cstheme="minorHAnsi"/>
          <w:bCs/>
          <w:color w:val="000000" w:themeColor="text1"/>
        </w:rPr>
        <w:t>ртная задача (закрытая модель)</w:t>
      </w:r>
    </w:p>
    <w:p w14:paraId="13BAE283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03908134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системе ограничений какой задачи присутствуют знаки "больше либо равно"?</w:t>
      </w:r>
    </w:p>
    <w:p w14:paraId="59B9688D" w14:textId="27994B60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</w:t>
      </w:r>
      <w:r w:rsidR="006D3CD8" w:rsidRPr="00004807">
        <w:rPr>
          <w:rFonts w:eastAsia="Times New Roman" w:cstheme="minorHAnsi"/>
          <w:bCs/>
          <w:color w:val="000000" w:themeColor="text1"/>
        </w:rPr>
        <w:t>ача о планировании производства</w:t>
      </w:r>
    </w:p>
    <w:p w14:paraId="38ECE00F" w14:textId="32C4E5CC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 составлении рациона</w:t>
      </w:r>
    </w:p>
    <w:p w14:paraId="725C7C6F" w14:textId="00BB655E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загрузке оборудования</w:t>
      </w:r>
    </w:p>
    <w:p w14:paraId="611E981F" w14:textId="347D6867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раскрое материала</w:t>
      </w:r>
    </w:p>
    <w:p w14:paraId="6DBEC961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4B409290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системе ограничений какой задачи присутствуют знаки "больше либо равно"?</w:t>
      </w:r>
    </w:p>
    <w:p w14:paraId="07436FC3" w14:textId="0C002C40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</w:t>
      </w:r>
      <w:r w:rsidR="006D3CD8" w:rsidRPr="00004807">
        <w:rPr>
          <w:rFonts w:eastAsia="Times New Roman" w:cstheme="minorHAnsi"/>
          <w:bCs/>
          <w:color w:val="000000" w:themeColor="text1"/>
        </w:rPr>
        <w:t>адача об использовании ресурсов</w:t>
      </w:r>
    </w:p>
    <w:p w14:paraId="41235053" w14:textId="22D633FE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 диете или смесях</w:t>
      </w:r>
    </w:p>
    <w:p w14:paraId="02CD5ABF" w14:textId="14160EBF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</w:t>
      </w:r>
      <w:r w:rsidR="006D3CD8" w:rsidRPr="00004807">
        <w:rPr>
          <w:rFonts w:eastAsia="Times New Roman" w:cstheme="minorHAnsi"/>
          <w:bCs/>
          <w:color w:val="000000" w:themeColor="text1"/>
        </w:rPr>
        <w:t>дача об использовании мощностей</w:t>
      </w:r>
    </w:p>
    <w:p w14:paraId="1B1EF5A8" w14:textId="1E1D1444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раскрое материала</w:t>
      </w:r>
    </w:p>
    <w:p w14:paraId="0DC2DE37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07D3A698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системе ограничений какой задачи каждая переменная встречается два раза?</w:t>
      </w:r>
    </w:p>
    <w:p w14:paraId="5DAADB0D" w14:textId="257566E9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об использовании ресурсо</w:t>
      </w:r>
      <w:r w:rsidR="006D3CD8" w:rsidRPr="00004807">
        <w:rPr>
          <w:rFonts w:eastAsia="Times New Roman" w:cstheme="minorHAnsi"/>
          <w:bCs/>
          <w:color w:val="000000" w:themeColor="text1"/>
        </w:rPr>
        <w:t>в</w:t>
      </w:r>
    </w:p>
    <w:p w14:paraId="7EA266A6" w14:textId="3DF37FEC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диете или смесях</w:t>
      </w:r>
    </w:p>
    <w:p w14:paraId="3748E1D8" w14:textId="4EE4DE03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</w:t>
      </w:r>
      <w:r w:rsidR="006D3CD8" w:rsidRPr="00004807">
        <w:rPr>
          <w:rFonts w:eastAsia="Times New Roman" w:cstheme="minorHAnsi"/>
          <w:bCs/>
          <w:color w:val="000000" w:themeColor="text1"/>
        </w:rPr>
        <w:t>дача об использовании мощностей</w:t>
      </w:r>
    </w:p>
    <w:p w14:paraId="020CF8E9" w14:textId="74B17CF3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раскрое материала</w:t>
      </w:r>
    </w:p>
    <w:p w14:paraId="46B5A32A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414155A8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системе ограничений какой задачи каждая переменная встречается два раза?</w:t>
      </w:r>
    </w:p>
    <w:p w14:paraId="027FDEE2" w14:textId="7A0928A4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</w:t>
      </w:r>
      <w:r w:rsidR="006D3CD8" w:rsidRPr="00004807">
        <w:rPr>
          <w:rFonts w:eastAsia="Times New Roman" w:cstheme="minorHAnsi"/>
          <w:bCs/>
          <w:color w:val="000000" w:themeColor="text1"/>
        </w:rPr>
        <w:t>ача о планировании производства</w:t>
      </w:r>
    </w:p>
    <w:p w14:paraId="7E963733" w14:textId="780531D8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составлении рациона</w:t>
      </w:r>
    </w:p>
    <w:p w14:paraId="63D09B16" w14:textId="56EA5666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 xml:space="preserve">*Транспортная </w:t>
      </w:r>
      <w:r w:rsidR="006D3CD8" w:rsidRPr="00004807">
        <w:rPr>
          <w:rFonts w:eastAsia="Times New Roman" w:cstheme="minorHAnsi"/>
          <w:bCs/>
          <w:color w:val="000000" w:themeColor="text1"/>
        </w:rPr>
        <w:t>задача</w:t>
      </w:r>
    </w:p>
    <w:p w14:paraId="4C5B0F2E" w14:textId="0E645B09" w:rsidR="00F25DA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раскрое материала</w:t>
      </w:r>
    </w:p>
    <w:p w14:paraId="3FE0E004" w14:textId="77777777" w:rsidR="00F25DA8" w:rsidRPr="00004807" w:rsidRDefault="00F25DA8" w:rsidP="00F25DA8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</w:p>
    <w:p w14:paraId="30FEDA43" w14:textId="615C272E" w:rsidR="004E56D3" w:rsidRPr="00004807" w:rsidRDefault="00227508" w:rsidP="00F25DA8">
      <w:pPr>
        <w:shd w:val="clear" w:color="auto" w:fill="FFFFFF"/>
        <w:spacing w:after="0" w:line="240" w:lineRule="auto"/>
        <w:jc w:val="both"/>
        <w:rPr>
          <w:rFonts w:cstheme="minorHAnsi"/>
          <w:bCs/>
        </w:rPr>
      </w:pPr>
      <w:r w:rsidRPr="00004807">
        <w:rPr>
          <w:rFonts w:cstheme="minorHAnsi"/>
          <w:bCs/>
        </w:rPr>
        <w:t>Тема 3. О решениях задач линейного программирования</w:t>
      </w:r>
      <w:r w:rsidR="004E56D3" w:rsidRPr="00004807">
        <w:rPr>
          <w:rFonts w:cstheme="minorHAnsi"/>
          <w:bCs/>
        </w:rPr>
        <w:t>.</w:t>
      </w:r>
    </w:p>
    <w:p w14:paraId="3C0809E4" w14:textId="77777777" w:rsidR="00F25DA8" w:rsidRPr="00004807" w:rsidRDefault="00F25DA8" w:rsidP="00F25DA8">
      <w:pPr>
        <w:pStyle w:val="af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61E5C7FA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является переменными в задаче о загрузке оборудования?</w:t>
      </w:r>
    </w:p>
    <w:p w14:paraId="4735B057" w14:textId="4D7C4644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*В</w:t>
      </w:r>
      <w:r w:rsidR="006D3CD8" w:rsidRPr="00004807">
        <w:rPr>
          <w:rFonts w:eastAsia="Times New Roman" w:cstheme="minorHAnsi"/>
          <w:bCs/>
          <w:color w:val="000000" w:themeColor="text1"/>
        </w:rPr>
        <w:t>ремя работы единиц оборудования</w:t>
      </w:r>
    </w:p>
    <w:p w14:paraId="71BAD05F" w14:textId="2F11F499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Объемы выпуска видов продукции</w:t>
      </w:r>
    </w:p>
    <w:p w14:paraId="26D8B364" w14:textId="091C5D53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Сроки производства продукции</w:t>
      </w:r>
    </w:p>
    <w:p w14:paraId="6266C5F0" w14:textId="287AF8C4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План</w:t>
      </w:r>
      <w:r w:rsidR="006D3CD8" w:rsidRPr="00004807">
        <w:rPr>
          <w:rFonts w:eastAsia="Times New Roman" w:cstheme="minorHAnsi"/>
          <w:bCs/>
          <w:color w:val="000000" w:themeColor="text1"/>
        </w:rPr>
        <w:t xml:space="preserve"> по номенклатуре продукции</w:t>
      </w:r>
    </w:p>
    <w:p w14:paraId="1BC47463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5AB1B887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является переменными в задаче о планировании производства?</w:t>
      </w:r>
    </w:p>
    <w:p w14:paraId="6F010694" w14:textId="5654F21E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В</w:t>
      </w:r>
      <w:r w:rsidR="006D3CD8" w:rsidRPr="00004807">
        <w:rPr>
          <w:rFonts w:eastAsia="Times New Roman" w:cstheme="minorHAnsi"/>
          <w:bCs/>
          <w:color w:val="000000" w:themeColor="text1"/>
        </w:rPr>
        <w:t>ремя работы единиц оборудования</w:t>
      </w:r>
    </w:p>
    <w:p w14:paraId="15665F6B" w14:textId="11CDD3BB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*Объемы выпуска видов продукции</w:t>
      </w:r>
    </w:p>
    <w:p w14:paraId="136744E5" w14:textId="61C7E1EB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Сроки производства продукции</w:t>
      </w:r>
    </w:p>
    <w:p w14:paraId="7BCAC16E" w14:textId="54B8F84E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План по номенклатуре продукции</w:t>
      </w:r>
    </w:p>
    <w:p w14:paraId="2C6B9AAA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37192F6B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является переменными в задаче о раскрое материала?</w:t>
      </w:r>
    </w:p>
    <w:p w14:paraId="5C3CF688" w14:textId="34E05D9B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Количества получаемы</w:t>
      </w:r>
      <w:r w:rsidR="006D3CD8" w:rsidRPr="00004807">
        <w:rPr>
          <w:rFonts w:eastAsia="Times New Roman" w:cstheme="minorHAnsi"/>
          <w:bCs/>
          <w:color w:val="000000" w:themeColor="text1"/>
        </w:rPr>
        <w:t>х комплектующих различных видов</w:t>
      </w:r>
    </w:p>
    <w:p w14:paraId="29CAB75E" w14:textId="5E0C3BAE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Количе</w:t>
      </w:r>
      <w:r w:rsidR="006D3CD8" w:rsidRPr="00004807">
        <w:rPr>
          <w:rFonts w:eastAsia="Times New Roman" w:cstheme="minorHAnsi"/>
          <w:bCs/>
          <w:color w:val="000000" w:themeColor="text1"/>
        </w:rPr>
        <w:t>ства комплектов различных видов</w:t>
      </w:r>
    </w:p>
    <w:p w14:paraId="60E96391" w14:textId="5C1AA1F1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*Количества материала рас</w:t>
      </w:r>
      <w:r w:rsidR="006D3CD8" w:rsidRPr="00004807">
        <w:rPr>
          <w:rFonts w:eastAsia="Times New Roman" w:cstheme="minorHAnsi"/>
          <w:bCs/>
          <w:color w:val="000000" w:themeColor="text1"/>
        </w:rPr>
        <w:t>краиваемые различными способами</w:t>
      </w:r>
    </w:p>
    <w:p w14:paraId="749DAA62" w14:textId="288C36B8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lastRenderedPageBreak/>
        <w:t>Коли</w:t>
      </w:r>
      <w:r w:rsidR="006D3CD8" w:rsidRPr="00004807">
        <w:rPr>
          <w:rFonts w:eastAsia="Times New Roman" w:cstheme="minorHAnsi"/>
          <w:bCs/>
          <w:color w:val="000000" w:themeColor="text1"/>
        </w:rPr>
        <w:t>чества раскраиваемых материалов</w:t>
      </w:r>
    </w:p>
    <w:p w14:paraId="5F9E6357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5A55F69E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является переменными в задаче о составлении рациона?</w:t>
      </w:r>
    </w:p>
    <w:p w14:paraId="2EE2E876" w14:textId="283C619A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*Потре</w:t>
      </w:r>
      <w:r w:rsidR="006D3CD8" w:rsidRPr="00004807">
        <w:rPr>
          <w:rFonts w:eastAsia="Times New Roman" w:cstheme="minorHAnsi"/>
          <w:bCs/>
          <w:color w:val="000000" w:themeColor="text1"/>
        </w:rPr>
        <w:t>бляемые количества видов кормов</w:t>
      </w:r>
    </w:p>
    <w:p w14:paraId="51FCC145" w14:textId="55152215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Состав кормов в рационе</w:t>
      </w:r>
    </w:p>
    <w:p w14:paraId="688F5C11" w14:textId="1429D166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Потребляемые</w:t>
      </w:r>
      <w:r w:rsidR="006D3CD8" w:rsidRPr="00004807">
        <w:rPr>
          <w:rFonts w:eastAsia="Times New Roman" w:cstheme="minorHAnsi"/>
          <w:bCs/>
          <w:color w:val="000000" w:themeColor="text1"/>
        </w:rPr>
        <w:t xml:space="preserve"> количества питательных веществ</w:t>
      </w:r>
    </w:p>
    <w:p w14:paraId="5ECBD682" w14:textId="42091338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Содержани</w:t>
      </w:r>
      <w:r w:rsidR="006D3CD8" w:rsidRPr="00004807">
        <w:rPr>
          <w:rFonts w:eastAsia="Times New Roman" w:cstheme="minorHAnsi"/>
          <w:bCs/>
          <w:color w:val="000000" w:themeColor="text1"/>
        </w:rPr>
        <w:t>я питательных веществ в рационе</w:t>
      </w:r>
    </w:p>
    <w:p w14:paraId="4CF12D5D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5B663774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является переменными в задаче об использовании ресурсов?</w:t>
      </w:r>
    </w:p>
    <w:p w14:paraId="7B6A41D7" w14:textId="544B550B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 xml:space="preserve">Время работы единиц </w:t>
      </w:r>
      <w:r w:rsidR="006D3CD8" w:rsidRPr="00004807">
        <w:rPr>
          <w:rFonts w:eastAsia="Times New Roman" w:cstheme="minorHAnsi"/>
          <w:bCs/>
          <w:color w:val="000000" w:themeColor="text1"/>
        </w:rPr>
        <w:t>оборудования</w:t>
      </w:r>
    </w:p>
    <w:p w14:paraId="366CDA1B" w14:textId="50E9641E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*Объемы выпуска видов продукции</w:t>
      </w:r>
    </w:p>
    <w:p w14:paraId="08F8012C" w14:textId="758E20D9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Сроки производства продукции</w:t>
      </w:r>
    </w:p>
    <w:p w14:paraId="2D51B3C7" w14:textId="5334028E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План по номенклатуре продукции</w:t>
      </w:r>
    </w:p>
    <w:p w14:paraId="326A9503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3DE36503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является переменными в транспортной задаче?</w:t>
      </w:r>
    </w:p>
    <w:p w14:paraId="57A70485" w14:textId="3FC40A3E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*Объемы перевозо</w:t>
      </w:r>
      <w:r w:rsidR="006D3CD8" w:rsidRPr="00004807">
        <w:rPr>
          <w:rFonts w:eastAsia="Times New Roman" w:cstheme="minorHAnsi"/>
          <w:bCs/>
          <w:color w:val="000000" w:themeColor="text1"/>
        </w:rPr>
        <w:t>к от поставщиков к потребителям</w:t>
      </w:r>
    </w:p>
    <w:p w14:paraId="3D6559C1" w14:textId="7DC8CF95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Маршруты перевозок от поставщиков к потребит</w:t>
      </w:r>
      <w:r w:rsidR="006D3CD8" w:rsidRPr="00004807">
        <w:rPr>
          <w:rFonts w:eastAsia="Times New Roman" w:cstheme="minorHAnsi"/>
          <w:bCs/>
          <w:color w:val="000000" w:themeColor="text1"/>
        </w:rPr>
        <w:t>елям</w:t>
      </w:r>
    </w:p>
    <w:p w14:paraId="7431091E" w14:textId="2A71733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Затраты на перевозк</w:t>
      </w:r>
      <w:r w:rsidR="006D3CD8" w:rsidRPr="00004807">
        <w:rPr>
          <w:rFonts w:eastAsia="Times New Roman" w:cstheme="minorHAnsi"/>
          <w:bCs/>
          <w:color w:val="000000" w:themeColor="text1"/>
        </w:rPr>
        <w:t>и от поставщиков к потребителям</w:t>
      </w:r>
    </w:p>
    <w:p w14:paraId="1837B318" w14:textId="73A4A231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Себестоимости перевозо</w:t>
      </w:r>
      <w:r w:rsidR="006D3CD8" w:rsidRPr="00004807">
        <w:rPr>
          <w:rFonts w:eastAsia="Times New Roman" w:cstheme="minorHAnsi"/>
          <w:bCs/>
          <w:color w:val="000000" w:themeColor="text1"/>
        </w:rPr>
        <w:t>к от поставщиков к потребителям</w:t>
      </w:r>
    </w:p>
    <w:p w14:paraId="2BDE687A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0E5AD21C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Какая задача исследуется на нахождение минимального значения целевой функции?</w:t>
      </w:r>
    </w:p>
    <w:p w14:paraId="4D3B4214" w14:textId="2007FF69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</w:t>
      </w:r>
      <w:r w:rsidR="006D3CD8" w:rsidRPr="00004807">
        <w:rPr>
          <w:rFonts w:eastAsia="Times New Roman" w:cstheme="minorHAnsi"/>
          <w:bCs/>
          <w:color w:val="000000" w:themeColor="text1"/>
        </w:rPr>
        <w:t>ача о планировании производства</w:t>
      </w:r>
    </w:p>
    <w:p w14:paraId="7562E529" w14:textId="7F2C0503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 xml:space="preserve">Задача об использовании </w:t>
      </w:r>
      <w:r w:rsidR="006D3CD8" w:rsidRPr="00004807">
        <w:rPr>
          <w:rFonts w:eastAsia="Times New Roman" w:cstheme="minorHAnsi"/>
          <w:bCs/>
          <w:color w:val="000000" w:themeColor="text1"/>
        </w:rPr>
        <w:t>ресурсов</w:t>
      </w:r>
    </w:p>
    <w:p w14:paraId="6DFE454F" w14:textId="00E95309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 загрузке оборудования</w:t>
      </w:r>
    </w:p>
    <w:p w14:paraId="4EB5EBCC" w14:textId="6896B9D0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раскрое материала</w:t>
      </w:r>
    </w:p>
    <w:p w14:paraId="3423D3F1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5D868E6E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Какая задача исследуется на нахождение минимального значения целевой функции?</w:t>
      </w:r>
    </w:p>
    <w:p w14:paraId="0E12EF8D" w14:textId="70A2ED84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</w:t>
      </w:r>
      <w:r w:rsidR="006D3CD8" w:rsidRPr="00004807">
        <w:rPr>
          <w:rFonts w:eastAsia="Times New Roman" w:cstheme="minorHAnsi"/>
          <w:bCs/>
          <w:color w:val="000000" w:themeColor="text1"/>
        </w:rPr>
        <w:t>адача об использовании ресурсов</w:t>
      </w:r>
    </w:p>
    <w:p w14:paraId="077CA2AF" w14:textId="5FA78C3E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 составлении рациона</w:t>
      </w:r>
    </w:p>
    <w:p w14:paraId="5379B85D" w14:textId="7E2FCCE4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раскрое материала</w:t>
      </w:r>
    </w:p>
    <w:p w14:paraId="7FA2A8BD" w14:textId="0C2EB5A9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 xml:space="preserve">Задача </w:t>
      </w:r>
      <w:r w:rsidR="006D3CD8" w:rsidRPr="00004807">
        <w:rPr>
          <w:rFonts w:eastAsia="Times New Roman" w:cstheme="minorHAnsi"/>
          <w:bCs/>
          <w:color w:val="000000" w:themeColor="text1"/>
        </w:rPr>
        <w:t>о планировании производства</w:t>
      </w:r>
    </w:p>
    <w:p w14:paraId="1E305C83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4059DF30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Какая задача исследуется на нахождение максимального значения целевой функции?</w:t>
      </w:r>
    </w:p>
    <w:p w14:paraId="52D406DC" w14:textId="0F5FFBD7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 раскрое материала</w:t>
      </w:r>
    </w:p>
    <w:p w14:paraId="2B17F845" w14:textId="57104E2C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составлении рациона</w:t>
      </w:r>
    </w:p>
    <w:p w14:paraId="519C3A72" w14:textId="6EB2D54D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Задаче о загрузке оборудования</w:t>
      </w:r>
    </w:p>
    <w:p w14:paraId="717AF6E9" w14:textId="70BA1668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Транспортная задача</w:t>
      </w:r>
    </w:p>
    <w:p w14:paraId="155F3E23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01DF7100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Какая задача исследуется на нахождение максимального значения целевой функции?</w:t>
      </w:r>
    </w:p>
    <w:p w14:paraId="73FECDE3" w14:textId="4C52DFF1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</w:t>
      </w:r>
      <w:r w:rsidR="006D3CD8" w:rsidRPr="00004807">
        <w:rPr>
          <w:rFonts w:eastAsia="Times New Roman" w:cstheme="minorHAnsi"/>
          <w:bCs/>
          <w:color w:val="000000" w:themeColor="text1"/>
        </w:rPr>
        <w:t>адача об использовании ресурсов</w:t>
      </w:r>
    </w:p>
    <w:p w14:paraId="112D62D9" w14:textId="3D941C61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lastRenderedPageBreak/>
        <w:t>Задача о составлении рациона</w:t>
      </w:r>
    </w:p>
    <w:p w14:paraId="1535E019" w14:textId="1A8E053C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загрузке оборудования</w:t>
      </w:r>
    </w:p>
    <w:p w14:paraId="4EE2DA93" w14:textId="18CD84F7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Транспортная задача</w:t>
      </w:r>
    </w:p>
    <w:p w14:paraId="6FE81BC8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367EB474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входит в состав исходных данных транспортной задачи?</w:t>
      </w:r>
    </w:p>
    <w:p w14:paraId="35DD9617" w14:textId="10497D76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Данные о количестве тов</w:t>
      </w:r>
      <w:r w:rsidR="006D3CD8" w:rsidRPr="00004807">
        <w:rPr>
          <w:rFonts w:eastAsia="Times New Roman" w:cstheme="minorHAnsi"/>
          <w:bCs/>
          <w:color w:val="000000" w:themeColor="text1"/>
        </w:rPr>
        <w:t>ара у поставщиков</w:t>
      </w:r>
    </w:p>
    <w:p w14:paraId="10D3C2EE" w14:textId="43EB54D1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Данные о потре</w:t>
      </w:r>
      <w:r w:rsidR="006D3CD8" w:rsidRPr="00004807">
        <w:rPr>
          <w:rFonts w:eastAsia="Times New Roman" w:cstheme="minorHAnsi"/>
          <w:bCs/>
          <w:color w:val="000000" w:themeColor="text1"/>
        </w:rPr>
        <w:t>бности в товаре по потребителям</w:t>
      </w:r>
    </w:p>
    <w:p w14:paraId="26E9DE62" w14:textId="43F0D46E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*Данные об объемах перево</w:t>
      </w:r>
      <w:r w:rsidR="006D3CD8" w:rsidRPr="00004807">
        <w:rPr>
          <w:rFonts w:eastAsia="Times New Roman" w:cstheme="minorHAnsi"/>
          <w:bCs/>
          <w:color w:val="000000" w:themeColor="text1"/>
        </w:rPr>
        <w:t>зок от поставщиков потребителям</w:t>
      </w:r>
    </w:p>
    <w:p w14:paraId="750518BC" w14:textId="1E8AB07A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Данные о себестоимостях перевозок единицы товара</w:t>
      </w:r>
      <w:r w:rsidR="006D3CD8" w:rsidRPr="00004807">
        <w:rPr>
          <w:rFonts w:eastAsia="Times New Roman" w:cstheme="minorHAnsi"/>
          <w:bCs/>
          <w:color w:val="000000" w:themeColor="text1"/>
        </w:rPr>
        <w:t xml:space="preserve"> от поставщиков к потребителям</w:t>
      </w:r>
    </w:p>
    <w:p w14:paraId="5F92DAE8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1FE4E4CE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условиях какой задачи учитывается фактор времени?</w:t>
      </w:r>
    </w:p>
    <w:p w14:paraId="2B2A633E" w14:textId="185CECE8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</w:t>
      </w:r>
      <w:r w:rsidR="006D3CD8" w:rsidRPr="00004807">
        <w:rPr>
          <w:rFonts w:eastAsia="Times New Roman" w:cstheme="minorHAnsi"/>
          <w:bCs/>
          <w:color w:val="000000" w:themeColor="text1"/>
        </w:rPr>
        <w:t>адача об использовании ресурсов</w:t>
      </w:r>
    </w:p>
    <w:p w14:paraId="142E020A" w14:textId="55187899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составлении рациона</w:t>
      </w:r>
    </w:p>
    <w:p w14:paraId="4410FC2B" w14:textId="3060394E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</w:t>
      </w:r>
      <w:r w:rsidR="006D3CD8" w:rsidRPr="00004807">
        <w:rPr>
          <w:rFonts w:eastAsia="Times New Roman" w:cstheme="minorHAnsi"/>
          <w:bCs/>
          <w:color w:val="000000" w:themeColor="text1"/>
        </w:rPr>
        <w:t>дача об использовании мощностей</w:t>
      </w:r>
    </w:p>
    <w:p w14:paraId="5AA6E2D9" w14:textId="1F642957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раскрое материала</w:t>
      </w:r>
    </w:p>
    <w:p w14:paraId="4F5987E2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38BEB5E7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условиях какой задачи учитывается фактор времени?</w:t>
      </w:r>
    </w:p>
    <w:p w14:paraId="07553FBB" w14:textId="7501CA0E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</w:t>
      </w:r>
      <w:r w:rsidR="006D3CD8" w:rsidRPr="00004807">
        <w:rPr>
          <w:rFonts w:eastAsia="Times New Roman" w:cstheme="minorHAnsi"/>
          <w:bCs/>
          <w:color w:val="000000" w:themeColor="text1"/>
        </w:rPr>
        <w:t>ача о планировании производства</w:t>
      </w:r>
    </w:p>
    <w:p w14:paraId="6C7A901E" w14:textId="13AB5971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диете или смесях</w:t>
      </w:r>
    </w:p>
    <w:p w14:paraId="34F7CF07" w14:textId="380E7B19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*Задача о загрузке оборудования</w:t>
      </w:r>
    </w:p>
    <w:p w14:paraId="21CE0A66" w14:textId="5F8A9F31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Задача о раскрое материала</w:t>
      </w:r>
    </w:p>
    <w:p w14:paraId="3C7F1AB0" w14:textId="472C68F8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732FA208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Какой метод получения первого решения транспортной задачи не существует?</w:t>
      </w:r>
    </w:p>
    <w:p w14:paraId="056813C8" w14:textId="6CC46BB4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 xml:space="preserve">*Метод </w:t>
      </w:r>
      <w:proofErr w:type="spellStart"/>
      <w:r w:rsidRPr="00004807">
        <w:rPr>
          <w:rFonts w:eastAsia="Times New Roman" w:cstheme="minorHAnsi"/>
          <w:bCs/>
          <w:color w:val="000000" w:themeColor="text1"/>
        </w:rPr>
        <w:t>Флагеля</w:t>
      </w:r>
      <w:proofErr w:type="spellEnd"/>
    </w:p>
    <w:p w14:paraId="04CB9156" w14:textId="26012F1A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Метод северо-западного угла</w:t>
      </w:r>
    </w:p>
    <w:p w14:paraId="10935421" w14:textId="32A9BD65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Метод наименьших затрат</w:t>
      </w:r>
    </w:p>
    <w:p w14:paraId="7F0F3F31" w14:textId="3257B40F" w:rsidR="00227508" w:rsidRPr="00004807" w:rsidRDefault="006D3CD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Метод левого верхнего угла</w:t>
      </w:r>
    </w:p>
    <w:p w14:paraId="06F82667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78E5EA99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относится в методу северо-западного угла получения решения транспортной задачи?</w:t>
      </w:r>
    </w:p>
    <w:p w14:paraId="2765DDBA" w14:textId="67383CCC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Перерасчет текущей мощности поставщика и текущего спроса потребителя пос</w:t>
      </w:r>
      <w:r w:rsidR="006D3CD8" w:rsidRPr="00004807">
        <w:rPr>
          <w:rFonts w:eastAsia="Times New Roman" w:cstheme="minorHAnsi"/>
          <w:bCs/>
          <w:color w:val="000000" w:themeColor="text1"/>
        </w:rPr>
        <w:t>ле определения объема перевозки</w:t>
      </w:r>
    </w:p>
    <w:p w14:paraId="09F80303" w14:textId="42EF8D0C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 xml:space="preserve">Определение объема перевозки как минимума между мощностью поставщика и спросом </w:t>
      </w:r>
      <w:r w:rsidR="006D3CD8" w:rsidRPr="00004807">
        <w:rPr>
          <w:rFonts w:eastAsia="Times New Roman" w:cstheme="minorHAnsi"/>
          <w:bCs/>
          <w:color w:val="000000" w:themeColor="text1"/>
        </w:rPr>
        <w:t>потребителя</w:t>
      </w:r>
    </w:p>
    <w:p w14:paraId="0A9846C9" w14:textId="394D6CC9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Выбор незаполненной ячей</w:t>
      </w:r>
      <w:r w:rsidR="006D3CD8" w:rsidRPr="00004807">
        <w:rPr>
          <w:rFonts w:eastAsia="Times New Roman" w:cstheme="minorHAnsi"/>
          <w:bCs/>
          <w:color w:val="000000" w:themeColor="text1"/>
        </w:rPr>
        <w:t>ки в левом верхнем углу таблицы</w:t>
      </w:r>
    </w:p>
    <w:p w14:paraId="0EE04572" w14:textId="134842CE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*Выполнение максимально возможной перевозк</w:t>
      </w:r>
      <w:r w:rsidR="006D3CD8" w:rsidRPr="00004807">
        <w:rPr>
          <w:rFonts w:eastAsia="Times New Roman" w:cstheme="minorHAnsi"/>
          <w:bCs/>
          <w:color w:val="000000" w:themeColor="text1"/>
        </w:rPr>
        <w:t>и по наиболее дешевому маршруту</w:t>
      </w:r>
    </w:p>
    <w:p w14:paraId="4CD4D146" w14:textId="77777777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1B6D4060" w14:textId="77777777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относится к методу наименьших затрат получения решения транспортной задачи?</w:t>
      </w:r>
    </w:p>
    <w:p w14:paraId="494B6377" w14:textId="03AC1F95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Перерасчет текущей мощности поставщика и текущего спроса потребителя пос</w:t>
      </w:r>
      <w:r w:rsidR="006D3CD8" w:rsidRPr="00004807">
        <w:rPr>
          <w:rFonts w:eastAsia="Times New Roman" w:cstheme="minorHAnsi"/>
          <w:bCs/>
          <w:color w:val="000000" w:themeColor="text1"/>
        </w:rPr>
        <w:t>ле определения объема перевозки</w:t>
      </w:r>
    </w:p>
    <w:p w14:paraId="6C3395BC" w14:textId="3ECDB92B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Выбор в таблице ячеек, соответствующих ми</w:t>
      </w:r>
      <w:r w:rsidR="006D3CD8" w:rsidRPr="00004807">
        <w:rPr>
          <w:rFonts w:eastAsia="Times New Roman" w:cstheme="minorHAnsi"/>
          <w:bCs/>
          <w:color w:val="000000" w:themeColor="text1"/>
        </w:rPr>
        <w:t>нимальным затратам на перевозку</w:t>
      </w:r>
    </w:p>
    <w:p w14:paraId="12042E68" w14:textId="062B1B32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t>*Минимизация суммарных затрат в результате подбора объемов перево</w:t>
      </w:r>
      <w:r w:rsidR="006D3CD8" w:rsidRPr="00004807">
        <w:rPr>
          <w:rFonts w:eastAsia="Times New Roman" w:cstheme="minorHAnsi"/>
          <w:bCs/>
          <w:color w:val="000000" w:themeColor="text1"/>
        </w:rPr>
        <w:t>зок от поставщиков потребителям</w:t>
      </w:r>
    </w:p>
    <w:p w14:paraId="45750ED8" w14:textId="27B97DBF" w:rsidR="00227508" w:rsidRPr="00004807" w:rsidRDefault="0022750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  <w:r w:rsidRPr="00004807">
        <w:rPr>
          <w:rFonts w:eastAsia="Times New Roman" w:cstheme="minorHAnsi"/>
          <w:bCs/>
          <w:color w:val="000000" w:themeColor="text1"/>
        </w:rPr>
        <w:lastRenderedPageBreak/>
        <w:t>Выполнение максимально возможной перевозк</w:t>
      </w:r>
      <w:r w:rsidR="006D3CD8" w:rsidRPr="00004807">
        <w:rPr>
          <w:rFonts w:eastAsia="Times New Roman" w:cstheme="minorHAnsi"/>
          <w:bCs/>
          <w:color w:val="000000" w:themeColor="text1"/>
        </w:rPr>
        <w:t>и по наиболее дешевому маршруту</w:t>
      </w:r>
    </w:p>
    <w:p w14:paraId="6E912F9D" w14:textId="77777777" w:rsidR="00F25DA8" w:rsidRPr="00004807" w:rsidRDefault="00F25DA8" w:rsidP="00227508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000000" w:themeColor="text1"/>
        </w:rPr>
      </w:pPr>
    </w:p>
    <w:p w14:paraId="52DC8914" w14:textId="54EC992A" w:rsidR="003112B5" w:rsidRPr="00004807" w:rsidRDefault="00531089" w:rsidP="00227508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Тема 4. </w:t>
      </w:r>
      <w:r w:rsidR="00227508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О симплексном методе</w:t>
      </w:r>
    </w:p>
    <w:p w14:paraId="7183A598" w14:textId="77777777" w:rsidR="00F25DA8" w:rsidRPr="00004807" w:rsidRDefault="00F25DA8" w:rsidP="00F25DA8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6274B68C" w14:textId="37177D94" w:rsidR="00343565" w:rsidRPr="00004807" w:rsidRDefault="006F2202" w:rsidP="00F25DA8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В каком случае оценочное отношение не равно бесконечности?</w:t>
      </w:r>
    </w:p>
    <w:p w14:paraId="2EDCF54F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Числитель и знаменатель равны нулю.</w:t>
      </w:r>
    </w:p>
    <w:p w14:paraId="6DBBAE77" w14:textId="37339539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Числитель больше нуля, а знаменатель меньше нуля</w:t>
      </w:r>
    </w:p>
    <w:p w14:paraId="5420FD9C" w14:textId="33BF1A5F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*Числитель равен нулю, а знаменатель больше нуля</w:t>
      </w:r>
    </w:p>
    <w:p w14:paraId="7127FE31" w14:textId="4BD10EB5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Числитель равен нулю, а знаменатель меньше нуля</w:t>
      </w:r>
    </w:p>
    <w:p w14:paraId="2E2E1F7B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7040834E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каком случае оценочное отношение равно нулю?</w:t>
      </w:r>
    </w:p>
    <w:p w14:paraId="75FA3A0C" w14:textId="1CF96C52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Числи</w:t>
      </w:r>
      <w:r w:rsidR="00F77E22" w:rsidRPr="00004807">
        <w:rPr>
          <w:rFonts w:eastAsia="Times New Roman" w:cstheme="minorHAnsi"/>
          <w:bCs/>
          <w:color w:val="000000"/>
        </w:rPr>
        <w:t>тель и знаменатель равны нулю</w:t>
      </w:r>
    </w:p>
    <w:p w14:paraId="1B91E229" w14:textId="219B33C2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Числитель равен нулю, </w:t>
      </w:r>
      <w:r w:rsidR="00F77E22" w:rsidRPr="00004807">
        <w:rPr>
          <w:rFonts w:eastAsia="Times New Roman" w:cstheme="minorHAnsi"/>
          <w:bCs/>
          <w:color w:val="000000"/>
        </w:rPr>
        <w:t>а знаменатель отличен от нуля</w:t>
      </w:r>
    </w:p>
    <w:p w14:paraId="469E05DA" w14:textId="31013F9B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*Числитель равен ну</w:t>
      </w:r>
      <w:r w:rsidR="00F77E22" w:rsidRPr="00004807">
        <w:rPr>
          <w:rFonts w:eastAsia="Times New Roman" w:cstheme="minorHAnsi"/>
          <w:bCs/>
          <w:color w:val="000000"/>
        </w:rPr>
        <w:t>лю, а знаменатель больше нуля</w:t>
      </w:r>
    </w:p>
    <w:p w14:paraId="3753568F" w14:textId="38FF3A5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Числитель равен ну</w:t>
      </w:r>
      <w:r w:rsidR="00F77E22" w:rsidRPr="00004807">
        <w:rPr>
          <w:rFonts w:eastAsia="Times New Roman" w:cstheme="minorHAnsi"/>
          <w:bCs/>
          <w:color w:val="000000"/>
        </w:rPr>
        <w:t>лю, а знаменатель меньше нуля</w:t>
      </w:r>
    </w:p>
    <w:p w14:paraId="132C880A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2E6BA42D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является составляющей симплексного метода?</w:t>
      </w:r>
    </w:p>
    <w:p w14:paraId="72862331" w14:textId="54C6CAB4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Способ перехода к лучшему или по крайней м</w:t>
      </w:r>
      <w:r w:rsidR="00F77E22" w:rsidRPr="00004807">
        <w:rPr>
          <w:rFonts w:eastAsia="Times New Roman" w:cstheme="minorHAnsi"/>
          <w:bCs/>
          <w:color w:val="000000"/>
        </w:rPr>
        <w:t>ере не худшему решению задачи</w:t>
      </w:r>
    </w:p>
    <w:p w14:paraId="1F010EA1" w14:textId="6DAB0C5C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*Способ выбора ключевого столбца и ключе</w:t>
      </w:r>
      <w:r w:rsidR="00F77E22" w:rsidRPr="00004807">
        <w:rPr>
          <w:rFonts w:eastAsia="Times New Roman" w:cstheme="minorHAnsi"/>
          <w:bCs/>
          <w:color w:val="000000"/>
        </w:rPr>
        <w:t>вой строки</w:t>
      </w:r>
    </w:p>
    <w:p w14:paraId="069B0BD6" w14:textId="40BC6C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Способ пол</w:t>
      </w:r>
      <w:r w:rsidR="00F77E22" w:rsidRPr="00004807">
        <w:rPr>
          <w:rFonts w:eastAsia="Times New Roman" w:cstheme="minorHAnsi"/>
          <w:bCs/>
          <w:color w:val="000000"/>
        </w:rPr>
        <w:t>учения первого решения задачи</w:t>
      </w:r>
    </w:p>
    <w:p w14:paraId="0521BFF3" w14:textId="05241700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Критерий для проверки оптималь</w:t>
      </w:r>
      <w:r w:rsidR="00F77E22" w:rsidRPr="00004807">
        <w:rPr>
          <w:rFonts w:eastAsia="Times New Roman" w:cstheme="minorHAnsi"/>
          <w:bCs/>
          <w:color w:val="000000"/>
        </w:rPr>
        <w:t>ности текущего решения задачи</w:t>
      </w:r>
    </w:p>
    <w:p w14:paraId="7ACD9162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3B4F6113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Какие переменные вводятся в ограничения задачи линейного программирования при использовании метода искусственного базиса?</w:t>
      </w:r>
    </w:p>
    <w:p w14:paraId="6F4BF522" w14:textId="1937F332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Дополнительные</w:t>
      </w:r>
    </w:p>
    <w:p w14:paraId="50081462" w14:textId="5A9CEBA9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Фиктивные</w:t>
      </w:r>
    </w:p>
    <w:p w14:paraId="6102D754" w14:textId="78835260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Искусственные</w:t>
      </w:r>
    </w:p>
    <w:p w14:paraId="450BA8A7" w14:textId="254D67BD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Базисные</w:t>
      </w:r>
    </w:p>
    <w:p w14:paraId="6B51E129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3F37E193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Какие переменные вводятся в ограничения задачи линейного программирования для преобразования неравенств в уравнения?</w:t>
      </w:r>
    </w:p>
    <w:p w14:paraId="5DD58BA8" w14:textId="4616BE03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Дополнительные</w:t>
      </w:r>
    </w:p>
    <w:p w14:paraId="645BA244" w14:textId="7B32145B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Фиктивные</w:t>
      </w:r>
    </w:p>
    <w:p w14:paraId="2A6CFCAC" w14:textId="05EC5406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Искусственные</w:t>
      </w:r>
    </w:p>
    <w:p w14:paraId="32261087" w14:textId="3FDD2D86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Базисные</w:t>
      </w:r>
    </w:p>
    <w:p w14:paraId="7954CDCD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45682B9B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Какой вид плана как решения задачи линейного программирования не существует?</w:t>
      </w:r>
    </w:p>
    <w:p w14:paraId="485DB625" w14:textId="38B2FE19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Допустимый</w:t>
      </w:r>
    </w:p>
    <w:p w14:paraId="4E21854E" w14:textId="144C8499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Недо</w:t>
      </w:r>
      <w:r w:rsidR="00F77E22" w:rsidRPr="00004807">
        <w:rPr>
          <w:rFonts w:eastAsia="Times New Roman" w:cstheme="minorHAnsi"/>
          <w:bCs/>
          <w:color w:val="000000"/>
        </w:rPr>
        <w:t>пустимый</w:t>
      </w:r>
    </w:p>
    <w:p w14:paraId="7703CF55" w14:textId="2A90B092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Оптимальный</w:t>
      </w:r>
    </w:p>
    <w:p w14:paraId="6835F373" w14:textId="2A379F54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Несовместный</w:t>
      </w:r>
    </w:p>
    <w:p w14:paraId="78C9817A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65792B71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Для чего используется метод искусственного базиса при решении задач линейного программирования?</w:t>
      </w:r>
    </w:p>
    <w:p w14:paraId="74846D48" w14:textId="4C55B608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Для приведения неравенств в сис</w:t>
      </w:r>
      <w:r w:rsidR="00F77E22" w:rsidRPr="00004807">
        <w:rPr>
          <w:rFonts w:eastAsia="Times New Roman" w:cstheme="minorHAnsi"/>
          <w:bCs/>
          <w:color w:val="000000"/>
        </w:rPr>
        <w:t>теме ограничений к уравнениям</w:t>
      </w:r>
    </w:p>
    <w:p w14:paraId="17615E31" w14:textId="0553F776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Для уско</w:t>
      </w:r>
      <w:r w:rsidR="00F77E22" w:rsidRPr="00004807">
        <w:rPr>
          <w:rFonts w:eastAsia="Times New Roman" w:cstheme="minorHAnsi"/>
          <w:bCs/>
          <w:color w:val="000000"/>
        </w:rPr>
        <w:t>рения процесса решения задачи</w:t>
      </w:r>
    </w:p>
    <w:p w14:paraId="0D673B2C" w14:textId="6AE6A26F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Для введения в за</w:t>
      </w:r>
      <w:r w:rsidR="00F77E22" w:rsidRPr="00004807">
        <w:rPr>
          <w:rFonts w:eastAsia="Times New Roman" w:cstheme="minorHAnsi"/>
          <w:bCs/>
          <w:color w:val="000000"/>
        </w:rPr>
        <w:t>дачу искусственных переменных</w:t>
      </w:r>
    </w:p>
    <w:p w14:paraId="4C55B165" w14:textId="6C35F49F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*Для пол</w:t>
      </w:r>
      <w:r w:rsidR="00F77E22" w:rsidRPr="00004807">
        <w:rPr>
          <w:rFonts w:eastAsia="Times New Roman" w:cstheme="minorHAnsi"/>
          <w:bCs/>
          <w:color w:val="000000"/>
        </w:rPr>
        <w:t>учения первого решения задачи</w:t>
      </w:r>
    </w:p>
    <w:p w14:paraId="0E834231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5C8F04C0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Какие переменные имеются в задачах линейного программирования?</w:t>
      </w:r>
    </w:p>
    <w:p w14:paraId="75B6275E" w14:textId="35406330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*Базисные, свободные, </w:t>
      </w:r>
      <w:r w:rsidR="00F77E22" w:rsidRPr="00004807">
        <w:rPr>
          <w:rFonts w:eastAsia="Times New Roman" w:cstheme="minorHAnsi"/>
          <w:bCs/>
          <w:color w:val="000000"/>
        </w:rPr>
        <w:t>дополнительные, искусственные</w:t>
      </w:r>
    </w:p>
    <w:p w14:paraId="68113762" w14:textId="1E1C8CB2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Базисные, </w:t>
      </w:r>
      <w:proofErr w:type="spellStart"/>
      <w:r w:rsidRPr="00004807">
        <w:rPr>
          <w:rFonts w:eastAsia="Times New Roman" w:cstheme="minorHAnsi"/>
          <w:bCs/>
          <w:color w:val="000000"/>
        </w:rPr>
        <w:t>внебазисные</w:t>
      </w:r>
      <w:proofErr w:type="spellEnd"/>
      <w:r w:rsidRPr="00004807">
        <w:rPr>
          <w:rFonts w:eastAsia="Times New Roman" w:cstheme="minorHAnsi"/>
          <w:bCs/>
          <w:color w:val="000000"/>
        </w:rPr>
        <w:t xml:space="preserve">, </w:t>
      </w:r>
      <w:r w:rsidR="00F77E22" w:rsidRPr="00004807">
        <w:rPr>
          <w:rFonts w:eastAsia="Times New Roman" w:cstheme="minorHAnsi"/>
          <w:bCs/>
          <w:color w:val="000000"/>
        </w:rPr>
        <w:t>дополнительные, искусственные</w:t>
      </w:r>
    </w:p>
    <w:p w14:paraId="77869CB7" w14:textId="7DED0829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Базисные, исходные, </w:t>
      </w:r>
      <w:r w:rsidR="00F77E22" w:rsidRPr="00004807">
        <w:rPr>
          <w:rFonts w:eastAsia="Times New Roman" w:cstheme="minorHAnsi"/>
          <w:bCs/>
          <w:color w:val="000000"/>
        </w:rPr>
        <w:t>дополнительные, искусственные</w:t>
      </w:r>
    </w:p>
    <w:p w14:paraId="02370AD3" w14:textId="1F582051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Базисные, фиктивные, </w:t>
      </w:r>
      <w:r w:rsidR="00F77E22" w:rsidRPr="00004807">
        <w:rPr>
          <w:rFonts w:eastAsia="Times New Roman" w:cstheme="minorHAnsi"/>
          <w:bCs/>
          <w:color w:val="000000"/>
        </w:rPr>
        <w:t>дополнительные, искусственные</w:t>
      </w:r>
    </w:p>
    <w:p w14:paraId="14A6FB53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65045B3F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Какие переменные не могут входить в оптимальное решение задачи линейного программирования?</w:t>
      </w:r>
    </w:p>
    <w:p w14:paraId="732D644A" w14:textId="6B130279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Бази</w:t>
      </w:r>
      <w:r w:rsidR="00F77E22" w:rsidRPr="00004807">
        <w:rPr>
          <w:rFonts w:eastAsia="Times New Roman" w:cstheme="minorHAnsi"/>
          <w:bCs/>
          <w:color w:val="000000"/>
        </w:rPr>
        <w:t>сные</w:t>
      </w:r>
    </w:p>
    <w:p w14:paraId="2F6D5402" w14:textId="27F27AD3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Искусственные</w:t>
      </w:r>
    </w:p>
    <w:p w14:paraId="103CA493" w14:textId="79EA4832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Дополнительные</w:t>
      </w:r>
    </w:p>
    <w:p w14:paraId="018258B3" w14:textId="61DA32A9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Отрицательные</w:t>
      </w:r>
    </w:p>
    <w:p w14:paraId="00916E79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6647C836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является возможным требованием к значениям переменных задачи линейного программирования?</w:t>
      </w:r>
    </w:p>
    <w:p w14:paraId="6AD8A40E" w14:textId="1F07D7F1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Требов</w:t>
      </w:r>
      <w:r w:rsidR="00F77E22" w:rsidRPr="00004807">
        <w:rPr>
          <w:rFonts w:eastAsia="Times New Roman" w:cstheme="minorHAnsi"/>
          <w:bCs/>
          <w:color w:val="000000"/>
        </w:rPr>
        <w:t xml:space="preserve">ание </w:t>
      </w:r>
      <w:proofErr w:type="spellStart"/>
      <w:r w:rsidR="00F77E22" w:rsidRPr="00004807">
        <w:rPr>
          <w:rFonts w:eastAsia="Times New Roman" w:cstheme="minorHAnsi"/>
          <w:bCs/>
          <w:color w:val="000000"/>
        </w:rPr>
        <w:t>неотрицательности</w:t>
      </w:r>
      <w:proofErr w:type="spellEnd"/>
      <w:r w:rsidR="00F77E22" w:rsidRPr="00004807">
        <w:rPr>
          <w:rFonts w:eastAsia="Times New Roman" w:cstheme="minorHAnsi"/>
          <w:bCs/>
          <w:color w:val="000000"/>
        </w:rPr>
        <w:t xml:space="preserve"> значений</w:t>
      </w:r>
    </w:p>
    <w:p w14:paraId="141A95EA" w14:textId="4F4D2531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Треб</w:t>
      </w:r>
      <w:r w:rsidR="00F77E22" w:rsidRPr="00004807">
        <w:rPr>
          <w:rFonts w:eastAsia="Times New Roman" w:cstheme="minorHAnsi"/>
          <w:bCs/>
          <w:color w:val="000000"/>
        </w:rPr>
        <w:t xml:space="preserve">ование </w:t>
      </w:r>
      <w:proofErr w:type="spellStart"/>
      <w:r w:rsidR="00F77E22" w:rsidRPr="00004807">
        <w:rPr>
          <w:rFonts w:eastAsia="Times New Roman" w:cstheme="minorHAnsi"/>
          <w:bCs/>
          <w:color w:val="000000"/>
        </w:rPr>
        <w:t>целочисленности</w:t>
      </w:r>
      <w:proofErr w:type="spellEnd"/>
      <w:r w:rsidR="00F77E22" w:rsidRPr="00004807">
        <w:rPr>
          <w:rFonts w:eastAsia="Times New Roman" w:cstheme="minorHAnsi"/>
          <w:bCs/>
          <w:color w:val="000000"/>
        </w:rPr>
        <w:t xml:space="preserve"> значений</w:t>
      </w:r>
    </w:p>
    <w:p w14:paraId="5AF5E9FA" w14:textId="4353C2DF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*Требование положительно</w:t>
      </w:r>
      <w:r w:rsidR="00F77E22" w:rsidRPr="00004807">
        <w:rPr>
          <w:rFonts w:eastAsia="Times New Roman" w:cstheme="minorHAnsi"/>
          <w:bCs/>
          <w:color w:val="000000"/>
        </w:rPr>
        <w:t>сти значений</w:t>
      </w:r>
    </w:p>
    <w:p w14:paraId="271E0FF6" w14:textId="4A0BC320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Требование </w:t>
      </w:r>
      <w:r w:rsidR="00F77E22" w:rsidRPr="00004807">
        <w:rPr>
          <w:rFonts w:eastAsia="Times New Roman" w:cstheme="minorHAnsi"/>
          <w:bCs/>
          <w:color w:val="000000"/>
        </w:rPr>
        <w:t>соответствия диапазону значений</w:t>
      </w:r>
    </w:p>
    <w:p w14:paraId="475718AC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735A632F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Каким способом выбирают ключевой столбец при решении задачи линейного программирования на максимум без использования метода искусственного базиса?</w:t>
      </w:r>
    </w:p>
    <w:p w14:paraId="6D9C0712" w14:textId="52C229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Максимальный отрицательный элемент в строке целе</w:t>
      </w:r>
      <w:r w:rsidR="00F77E22" w:rsidRPr="00004807">
        <w:rPr>
          <w:rFonts w:eastAsia="Times New Roman" w:cstheme="minorHAnsi"/>
          <w:bCs/>
          <w:color w:val="000000"/>
        </w:rPr>
        <w:t>вой функции</w:t>
      </w:r>
    </w:p>
    <w:p w14:paraId="15C82744" w14:textId="6E02DB68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Максимальный положительный эле</w:t>
      </w:r>
      <w:r w:rsidR="00F77E22" w:rsidRPr="00004807">
        <w:rPr>
          <w:rFonts w:eastAsia="Times New Roman" w:cstheme="minorHAnsi"/>
          <w:bCs/>
          <w:color w:val="000000"/>
        </w:rPr>
        <w:t>мент в строке целевой функции</w:t>
      </w:r>
    </w:p>
    <w:p w14:paraId="3A971A92" w14:textId="0FEB13F9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*Максимальный по модулю отрицательный эле</w:t>
      </w:r>
      <w:r w:rsidR="00F77E22" w:rsidRPr="00004807">
        <w:rPr>
          <w:rFonts w:eastAsia="Times New Roman" w:cstheme="minorHAnsi"/>
          <w:bCs/>
          <w:color w:val="000000"/>
        </w:rPr>
        <w:t>мент в строке целевой функции</w:t>
      </w:r>
    </w:p>
    <w:p w14:paraId="51E315B9" w14:textId="25F8BB5F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Минимальный положительный элемент в строке целевой</w:t>
      </w:r>
      <w:r w:rsidR="00F77E22" w:rsidRPr="00004807">
        <w:rPr>
          <w:rFonts w:eastAsia="Times New Roman" w:cstheme="minorHAnsi"/>
          <w:bCs/>
          <w:color w:val="000000"/>
        </w:rPr>
        <w:t xml:space="preserve"> функции</w:t>
      </w:r>
    </w:p>
    <w:p w14:paraId="0FC54D60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1F361652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Каким способом выбирают ключевой столбец при решении задачи линейного программирования на минимум без использования метода искусственного базиса?</w:t>
      </w:r>
    </w:p>
    <w:p w14:paraId="149493ED" w14:textId="77777777" w:rsidR="00F77E2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Максимальный отрицательный эле</w:t>
      </w:r>
      <w:r w:rsidR="00F77E22" w:rsidRPr="00004807">
        <w:rPr>
          <w:rFonts w:eastAsia="Times New Roman" w:cstheme="minorHAnsi"/>
          <w:bCs/>
          <w:color w:val="000000"/>
        </w:rPr>
        <w:t>мент в строке целевой функции</w:t>
      </w:r>
    </w:p>
    <w:p w14:paraId="06568460" w14:textId="6DC408DA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Минимальный отрицательный эле</w:t>
      </w:r>
      <w:r w:rsidR="00F77E22" w:rsidRPr="00004807">
        <w:rPr>
          <w:rFonts w:eastAsia="Times New Roman" w:cstheme="minorHAnsi"/>
          <w:bCs/>
          <w:color w:val="000000"/>
        </w:rPr>
        <w:t>мент в строке целевой функции</w:t>
      </w:r>
    </w:p>
    <w:p w14:paraId="4020FB5E" w14:textId="2A5B3AF0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*Максимальный положительный элем</w:t>
      </w:r>
      <w:r w:rsidR="00F77E22" w:rsidRPr="00004807">
        <w:rPr>
          <w:rFonts w:eastAsia="Times New Roman" w:cstheme="minorHAnsi"/>
          <w:bCs/>
          <w:color w:val="000000"/>
        </w:rPr>
        <w:t>ент в строке целевой функции</w:t>
      </w:r>
    </w:p>
    <w:p w14:paraId="4C580A3B" w14:textId="19AD32F6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Максимальный по модулю отрицательный эле</w:t>
      </w:r>
      <w:r w:rsidR="00F77E22" w:rsidRPr="00004807">
        <w:rPr>
          <w:rFonts w:eastAsia="Times New Roman" w:cstheme="minorHAnsi"/>
          <w:bCs/>
          <w:color w:val="000000"/>
        </w:rPr>
        <w:t>мент в строке целевой функции</w:t>
      </w:r>
    </w:p>
    <w:p w14:paraId="688D6567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137816CF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>Какой вариант результатов возможен при анализе системы ограничений задачи линейного программирования?</w:t>
      </w:r>
    </w:p>
    <w:p w14:paraId="010FB661" w14:textId="7909C5A6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*Система ограничений совместна и определяемая ею о</w:t>
      </w:r>
      <w:r w:rsidR="00F77E22" w:rsidRPr="00004807">
        <w:rPr>
          <w:rFonts w:eastAsia="Times New Roman" w:cstheme="minorHAnsi"/>
          <w:bCs/>
          <w:color w:val="000000"/>
        </w:rPr>
        <w:t>бласть не ограничена</w:t>
      </w:r>
    </w:p>
    <w:p w14:paraId="52D45D09" w14:textId="4D59E6C6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Система ограничений несовместна и опреде</w:t>
      </w:r>
      <w:r w:rsidR="00F77E22" w:rsidRPr="00004807">
        <w:rPr>
          <w:rFonts w:eastAsia="Times New Roman" w:cstheme="minorHAnsi"/>
          <w:bCs/>
          <w:color w:val="000000"/>
        </w:rPr>
        <w:t>ляемая ею область ограниченна</w:t>
      </w:r>
    </w:p>
    <w:p w14:paraId="38020C25" w14:textId="7F424CC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Система ограничений несовместна и определя</w:t>
      </w:r>
      <w:r w:rsidR="00F77E22" w:rsidRPr="00004807">
        <w:rPr>
          <w:rFonts w:eastAsia="Times New Roman" w:cstheme="minorHAnsi"/>
          <w:bCs/>
          <w:color w:val="000000"/>
        </w:rPr>
        <w:t>емая ею область не ограничена</w:t>
      </w:r>
    </w:p>
    <w:p w14:paraId="4198BFA2" w14:textId="630FD1D2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Система ограничений совместна и оп</w:t>
      </w:r>
      <w:r w:rsidR="00F77E22" w:rsidRPr="00004807">
        <w:rPr>
          <w:rFonts w:eastAsia="Times New Roman" w:cstheme="minorHAnsi"/>
          <w:bCs/>
          <w:color w:val="000000"/>
        </w:rPr>
        <w:t>ределяемое ею множество пусто</w:t>
      </w:r>
    </w:p>
    <w:p w14:paraId="1BFC7BAD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40215CD0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Какой результат анализа системы ограничений задачи линейного программирования не возможен?</w:t>
      </w:r>
    </w:p>
    <w:p w14:paraId="5AF25D8B" w14:textId="0871919E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Система ограничений не совместна и оп</w:t>
      </w:r>
      <w:r w:rsidR="00F77E22" w:rsidRPr="00004807">
        <w:rPr>
          <w:rFonts w:eastAsia="Times New Roman" w:cstheme="minorHAnsi"/>
          <w:bCs/>
          <w:color w:val="000000"/>
        </w:rPr>
        <w:t>ределяемое ею множество пусто</w:t>
      </w:r>
    </w:p>
    <w:p w14:paraId="1EFB905D" w14:textId="05BA9D9A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Система ограничений совместна и определ</w:t>
      </w:r>
      <w:r w:rsidR="00F77E22" w:rsidRPr="00004807">
        <w:rPr>
          <w:rFonts w:eastAsia="Times New Roman" w:cstheme="minorHAnsi"/>
          <w:bCs/>
          <w:color w:val="000000"/>
        </w:rPr>
        <w:t>яемое ею множество ограничено</w:t>
      </w:r>
    </w:p>
    <w:p w14:paraId="33DE04B8" w14:textId="30ACBE8B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*Система ограничений не совместна и определяем</w:t>
      </w:r>
      <w:r w:rsidR="00F77E22" w:rsidRPr="00004807">
        <w:rPr>
          <w:rFonts w:eastAsia="Times New Roman" w:cstheme="minorHAnsi"/>
          <w:bCs/>
          <w:color w:val="000000"/>
        </w:rPr>
        <w:t>ое ею множество не ограничено</w:t>
      </w:r>
    </w:p>
    <w:p w14:paraId="6767E4E0" w14:textId="768A2A80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Система ограничений совместна и определяем</w:t>
      </w:r>
      <w:r w:rsidR="00F77E22" w:rsidRPr="00004807">
        <w:rPr>
          <w:rFonts w:eastAsia="Times New Roman" w:cstheme="minorHAnsi"/>
          <w:bCs/>
          <w:color w:val="000000"/>
        </w:rPr>
        <w:t>ое ею множество не ограничено</w:t>
      </w:r>
    </w:p>
    <w:p w14:paraId="17C46402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643D5327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говорит о том, что решение задачи линейного программирования симплексным методом окончено?</w:t>
      </w:r>
    </w:p>
    <w:p w14:paraId="1FABE260" w14:textId="708BEA53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Все оценочные отношения строк равны бесконечности</w:t>
      </w:r>
    </w:p>
    <w:p w14:paraId="2018433C" w14:textId="79332333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В строке целевой функ</w:t>
      </w:r>
      <w:r w:rsidR="00F77E22" w:rsidRPr="00004807">
        <w:rPr>
          <w:rFonts w:eastAsia="Times New Roman" w:cstheme="minorHAnsi"/>
          <w:bCs/>
          <w:color w:val="000000"/>
        </w:rPr>
        <w:t>ции нет отрицательных элементов</w:t>
      </w:r>
    </w:p>
    <w:p w14:paraId="5DD81DC7" w14:textId="07F85261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В строке целевой функ</w:t>
      </w:r>
      <w:r w:rsidR="00F77E22" w:rsidRPr="00004807">
        <w:rPr>
          <w:rFonts w:eastAsia="Times New Roman" w:cstheme="minorHAnsi"/>
          <w:bCs/>
          <w:color w:val="000000"/>
        </w:rPr>
        <w:t>ции нет положительных элементов</w:t>
      </w:r>
    </w:p>
    <w:p w14:paraId="46FB31FC" w14:textId="421B9BCD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*В строке целевой функции</w:t>
      </w:r>
      <w:r w:rsidR="00F77E22" w:rsidRPr="00004807">
        <w:rPr>
          <w:rFonts w:eastAsia="Times New Roman" w:cstheme="minorHAnsi"/>
          <w:bCs/>
          <w:color w:val="000000"/>
        </w:rPr>
        <w:t xml:space="preserve"> нет элементов с обозначением М</w:t>
      </w:r>
    </w:p>
    <w:p w14:paraId="2DB97075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3E1BFF29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относится к процессу решения задачи линейного программирования с применением симплексного метода?</w:t>
      </w:r>
    </w:p>
    <w:p w14:paraId="5318ACBF" w14:textId="7E23961E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*Расч</w:t>
      </w:r>
      <w:r w:rsidR="00F77E22" w:rsidRPr="00004807">
        <w:rPr>
          <w:rFonts w:eastAsia="Times New Roman" w:cstheme="minorHAnsi"/>
          <w:bCs/>
          <w:color w:val="000000"/>
        </w:rPr>
        <w:t>ет оценочных отношений столбцов</w:t>
      </w:r>
    </w:p>
    <w:p w14:paraId="74A807F4" w14:textId="40345FF4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Выбор ключевого столбца</w:t>
      </w:r>
    </w:p>
    <w:p w14:paraId="6D462369" w14:textId="442A8F36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Р</w:t>
      </w:r>
      <w:r w:rsidR="00F77E22" w:rsidRPr="00004807">
        <w:rPr>
          <w:rFonts w:eastAsia="Times New Roman" w:cstheme="minorHAnsi"/>
          <w:bCs/>
          <w:color w:val="000000"/>
        </w:rPr>
        <w:t>асчет оценочных отношений строк</w:t>
      </w:r>
    </w:p>
    <w:p w14:paraId="645EA87F" w14:textId="304F04BC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Выбор ключевой строки</w:t>
      </w:r>
    </w:p>
    <w:p w14:paraId="3C35EB0D" w14:textId="244B8FE2" w:rsidR="00F25DA8" w:rsidRPr="00004807" w:rsidRDefault="00F25DA8" w:rsidP="00F25DA8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14:paraId="6162466E" w14:textId="3A64091C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Тема 5. </w:t>
      </w:r>
      <w:r w:rsidR="006F2202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Общая теория линейного программирования</w:t>
      </w:r>
    </w:p>
    <w:p w14:paraId="46F745D3" w14:textId="173E95A2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6AE8CB9E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Какая гипотеза линейного программирования не существует?</w:t>
      </w:r>
    </w:p>
    <w:p w14:paraId="7FD86B53" w14:textId="0CA525C4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Гипотеза </w:t>
      </w:r>
      <w:proofErr w:type="spellStart"/>
      <w:r w:rsidRPr="00004807">
        <w:rPr>
          <w:rFonts w:eastAsia="Times New Roman" w:cstheme="minorHAnsi"/>
          <w:bCs/>
          <w:color w:val="000000"/>
        </w:rPr>
        <w:t>неотрица</w:t>
      </w:r>
      <w:r w:rsidR="00F77E22" w:rsidRPr="00004807">
        <w:rPr>
          <w:rFonts w:eastAsia="Times New Roman" w:cstheme="minorHAnsi"/>
          <w:bCs/>
          <w:color w:val="000000"/>
        </w:rPr>
        <w:t>тельности</w:t>
      </w:r>
      <w:proofErr w:type="spellEnd"/>
      <w:r w:rsidR="00F77E22" w:rsidRPr="00004807">
        <w:rPr>
          <w:rFonts w:eastAsia="Times New Roman" w:cstheme="minorHAnsi"/>
          <w:bCs/>
          <w:color w:val="000000"/>
        </w:rPr>
        <w:t xml:space="preserve"> значений переменных</w:t>
      </w:r>
    </w:p>
    <w:p w14:paraId="2C9A43F8" w14:textId="2DEE122F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*Гипотеза </w:t>
      </w:r>
      <w:proofErr w:type="spellStart"/>
      <w:r w:rsidRPr="00004807">
        <w:rPr>
          <w:rFonts w:eastAsia="Times New Roman" w:cstheme="minorHAnsi"/>
          <w:bCs/>
          <w:color w:val="000000"/>
        </w:rPr>
        <w:t>целочи</w:t>
      </w:r>
      <w:r w:rsidR="00F77E22" w:rsidRPr="00004807">
        <w:rPr>
          <w:rFonts w:eastAsia="Times New Roman" w:cstheme="minorHAnsi"/>
          <w:bCs/>
          <w:color w:val="000000"/>
        </w:rPr>
        <w:t>сленности</w:t>
      </w:r>
      <w:proofErr w:type="spellEnd"/>
      <w:r w:rsidR="00F77E22" w:rsidRPr="00004807">
        <w:rPr>
          <w:rFonts w:eastAsia="Times New Roman" w:cstheme="minorHAnsi"/>
          <w:bCs/>
          <w:color w:val="000000"/>
        </w:rPr>
        <w:t xml:space="preserve"> значений переменных</w:t>
      </w:r>
    </w:p>
    <w:p w14:paraId="352E3B77" w14:textId="26133D35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Гипотеза линейности</w:t>
      </w:r>
    </w:p>
    <w:p w14:paraId="49AC0AD0" w14:textId="22713F13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Гипотеза аддитивности</w:t>
      </w:r>
    </w:p>
    <w:p w14:paraId="6827AB72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54E9251B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Какая причина приводит к отсутствию решений задачи линейного программирования?</w:t>
      </w:r>
    </w:p>
    <w:p w14:paraId="0F415DD8" w14:textId="5B9DE80E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Неограниченнос</w:t>
      </w:r>
      <w:r w:rsidR="00F77E22" w:rsidRPr="00004807">
        <w:rPr>
          <w:rFonts w:eastAsia="Times New Roman" w:cstheme="minorHAnsi"/>
          <w:bCs/>
          <w:color w:val="000000"/>
        </w:rPr>
        <w:t>ть области допустимых решений</w:t>
      </w:r>
    </w:p>
    <w:p w14:paraId="59B9E38F" w14:textId="47623301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Ограниченнос</w:t>
      </w:r>
      <w:r w:rsidR="00F77E22" w:rsidRPr="00004807">
        <w:rPr>
          <w:rFonts w:eastAsia="Times New Roman" w:cstheme="minorHAnsi"/>
          <w:bCs/>
          <w:color w:val="000000"/>
        </w:rPr>
        <w:t>ть области допустимых решений</w:t>
      </w:r>
    </w:p>
    <w:p w14:paraId="4B5BD8B7" w14:textId="767A5CF4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*Несов</w:t>
      </w:r>
      <w:r w:rsidR="00F77E22" w:rsidRPr="00004807">
        <w:rPr>
          <w:rFonts w:eastAsia="Times New Roman" w:cstheme="minorHAnsi"/>
          <w:bCs/>
          <w:color w:val="000000"/>
        </w:rPr>
        <w:t>местность системы ограничений</w:t>
      </w:r>
    </w:p>
    <w:p w14:paraId="1D95B04F" w14:textId="58953051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Сов</w:t>
      </w:r>
      <w:r w:rsidR="00F77E22" w:rsidRPr="00004807">
        <w:rPr>
          <w:rFonts w:eastAsia="Times New Roman" w:cstheme="minorHAnsi"/>
          <w:bCs/>
          <w:color w:val="000000"/>
        </w:rPr>
        <w:t>местность системы ограничений</w:t>
      </w:r>
    </w:p>
    <w:p w14:paraId="129999A6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29A82BB4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Какие виды ограничений выделяют в задачах линейного программирования?</w:t>
      </w:r>
    </w:p>
    <w:p w14:paraId="33A16D49" w14:textId="08FD22C2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Активные и неактивные</w:t>
      </w:r>
    </w:p>
    <w:p w14:paraId="52EA5BA4" w14:textId="7B30A86A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Активные и</w:t>
      </w:r>
      <w:r w:rsidR="00F77E22" w:rsidRPr="00004807">
        <w:rPr>
          <w:rFonts w:eastAsia="Times New Roman" w:cstheme="minorHAnsi"/>
          <w:bCs/>
          <w:color w:val="000000"/>
        </w:rPr>
        <w:t xml:space="preserve"> пассивные</w:t>
      </w:r>
    </w:p>
    <w:p w14:paraId="03CA7F6B" w14:textId="38F5B651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Активны</w:t>
      </w:r>
      <w:r w:rsidR="00F77E22" w:rsidRPr="00004807">
        <w:rPr>
          <w:rFonts w:eastAsia="Times New Roman" w:cstheme="minorHAnsi"/>
          <w:bCs/>
          <w:color w:val="000000"/>
        </w:rPr>
        <w:t>е, неактивные и недействующие</w:t>
      </w:r>
    </w:p>
    <w:p w14:paraId="0A86E160" w14:textId="11E07E71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Активн</w:t>
      </w:r>
      <w:r w:rsidR="00F77E22" w:rsidRPr="00004807">
        <w:rPr>
          <w:rFonts w:eastAsia="Times New Roman" w:cstheme="minorHAnsi"/>
          <w:bCs/>
          <w:color w:val="000000"/>
        </w:rPr>
        <w:t>ые, пассивные и недействующие</w:t>
      </w:r>
    </w:p>
    <w:p w14:paraId="7380C782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2E72C9CD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Какие точки множества допустимых решений задачи линейного программирование не могут соответствовать оптимальному решению?</w:t>
      </w:r>
    </w:p>
    <w:p w14:paraId="04B495D1" w14:textId="34DB13A4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Граничные</w:t>
      </w:r>
    </w:p>
    <w:p w14:paraId="1EE42C53" w14:textId="6C012BAD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Внутренние</w:t>
      </w:r>
    </w:p>
    <w:p w14:paraId="328524E0" w14:textId="7B0B22EC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Угловые</w:t>
      </w:r>
    </w:p>
    <w:p w14:paraId="38E46C1C" w14:textId="598279DD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*Внешние</w:t>
      </w:r>
    </w:p>
    <w:p w14:paraId="2E1433A2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ab/>
      </w:r>
    </w:p>
    <w:p w14:paraId="580D8FF0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Каким не может являться множество решений задачи линейного программирования?</w:t>
      </w:r>
    </w:p>
    <w:p w14:paraId="1B57CBF9" w14:textId="5B94312C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Ограниченным</w:t>
      </w:r>
    </w:p>
    <w:p w14:paraId="1238C482" w14:textId="36A606FE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Неограниченным</w:t>
      </w:r>
    </w:p>
    <w:p w14:paraId="26D779C8" w14:textId="7E31F7EE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Выпуклым</w:t>
      </w:r>
    </w:p>
    <w:p w14:paraId="3367BD3B" w14:textId="76D9BA2C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Невыпуклым</w:t>
      </w:r>
    </w:p>
    <w:p w14:paraId="2DD35687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1FAB4792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Каким обязательно является множество решений задачи линейного программирования?</w:t>
      </w:r>
    </w:p>
    <w:p w14:paraId="08E56D4E" w14:textId="4118DA45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Ограниченным</w:t>
      </w:r>
    </w:p>
    <w:p w14:paraId="649F04D4" w14:textId="000E8600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Неограниченным</w:t>
      </w:r>
    </w:p>
    <w:p w14:paraId="43891B66" w14:textId="0E05699F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*Вып</w:t>
      </w:r>
      <w:r w:rsidR="00F77E22" w:rsidRPr="00004807">
        <w:rPr>
          <w:rFonts w:eastAsia="Times New Roman" w:cstheme="minorHAnsi"/>
          <w:bCs/>
          <w:color w:val="000000"/>
        </w:rPr>
        <w:t>уклым</w:t>
      </w:r>
    </w:p>
    <w:p w14:paraId="7DECDE7C" w14:textId="3A157E3F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Замкнутым</w:t>
      </w:r>
    </w:p>
    <w:p w14:paraId="0320315D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05126912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Система ограничений канонической задачи линейного программирования состоит из:</w:t>
      </w:r>
    </w:p>
    <w:p w14:paraId="2E55986E" w14:textId="0BE9E34E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Неравенств</w:t>
      </w:r>
    </w:p>
    <w:p w14:paraId="24C589F9" w14:textId="76D46525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Уравнений</w:t>
      </w:r>
    </w:p>
    <w:p w14:paraId="494ACDC4" w14:textId="2599718E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Неравенств и уравнений</w:t>
      </w:r>
    </w:p>
    <w:p w14:paraId="55C4B227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75F37182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Система ограничений общей задачи линейного программирования состоит из:</w:t>
      </w:r>
    </w:p>
    <w:p w14:paraId="17568549" w14:textId="201DE2C6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Неравенств</w:t>
      </w:r>
    </w:p>
    <w:p w14:paraId="6D43FB23" w14:textId="2CB410DF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Уравнений</w:t>
      </w:r>
    </w:p>
    <w:p w14:paraId="640661B4" w14:textId="510B6EF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*Нераве</w:t>
      </w:r>
      <w:r w:rsidR="00F77E22" w:rsidRPr="00004807">
        <w:rPr>
          <w:rFonts w:eastAsia="Times New Roman" w:cstheme="minorHAnsi"/>
          <w:bCs/>
          <w:color w:val="000000"/>
        </w:rPr>
        <w:t>нств и уравнений</w:t>
      </w:r>
    </w:p>
    <w:p w14:paraId="63DF171F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0086ED36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Система ограничений стандартной задачи линейного программирования состоит из:</w:t>
      </w:r>
    </w:p>
    <w:p w14:paraId="5346E823" w14:textId="3E54167A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Неравенств</w:t>
      </w:r>
    </w:p>
    <w:p w14:paraId="62447768" w14:textId="030212F3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У</w:t>
      </w:r>
      <w:r w:rsidR="00F77E22" w:rsidRPr="00004807">
        <w:rPr>
          <w:rFonts w:eastAsia="Times New Roman" w:cstheme="minorHAnsi"/>
          <w:bCs/>
          <w:color w:val="000000"/>
        </w:rPr>
        <w:t>равнений</w:t>
      </w:r>
    </w:p>
    <w:p w14:paraId="77A5BD46" w14:textId="181CAA15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Неравенств и уравнений</w:t>
      </w:r>
    </w:p>
    <w:p w14:paraId="2C5B273C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3FFCE590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Какими свойствами обладает выпуклая многогранная область?</w:t>
      </w:r>
    </w:p>
    <w:p w14:paraId="63FFAB10" w14:textId="57181612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*Имеет</w:t>
      </w:r>
      <w:r w:rsidR="00F77E22" w:rsidRPr="00004807">
        <w:rPr>
          <w:rFonts w:eastAsia="Times New Roman" w:cstheme="minorHAnsi"/>
          <w:bCs/>
          <w:color w:val="000000"/>
        </w:rPr>
        <w:t xml:space="preserve"> конечное число угловых точек</w:t>
      </w:r>
    </w:p>
    <w:p w14:paraId="62527846" w14:textId="53F82E2B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Имеет бесконеч</w:t>
      </w:r>
      <w:r w:rsidR="00F77E22" w:rsidRPr="00004807">
        <w:rPr>
          <w:rFonts w:eastAsia="Times New Roman" w:cstheme="minorHAnsi"/>
          <w:bCs/>
          <w:color w:val="000000"/>
        </w:rPr>
        <w:t>ное число угловых точек</w:t>
      </w:r>
    </w:p>
    <w:p w14:paraId="10DD121D" w14:textId="46996E9C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Явл</w:t>
      </w:r>
      <w:r w:rsidR="00F77E22" w:rsidRPr="00004807">
        <w:rPr>
          <w:rFonts w:eastAsia="Times New Roman" w:cstheme="minorHAnsi"/>
          <w:bCs/>
          <w:color w:val="000000"/>
        </w:rPr>
        <w:t>яется ограниченным множеством</w:t>
      </w:r>
    </w:p>
    <w:p w14:paraId="0C0C9F9B" w14:textId="1F8FD7E2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Имеет бесконечное число ребер</w:t>
      </w:r>
    </w:p>
    <w:p w14:paraId="5B53B235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34E87E3C" w14:textId="77777777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Какими свойствами обладает выпуклый многогранник?</w:t>
      </w:r>
    </w:p>
    <w:p w14:paraId="563F9B9D" w14:textId="1FCD472A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Имеет бесконечное число ребер</w:t>
      </w:r>
    </w:p>
    <w:p w14:paraId="6141AB60" w14:textId="4451E0D4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Имеет бе</w:t>
      </w:r>
      <w:r w:rsidR="00F77E22" w:rsidRPr="00004807">
        <w:rPr>
          <w:rFonts w:eastAsia="Times New Roman" w:cstheme="minorHAnsi"/>
          <w:bCs/>
          <w:color w:val="000000"/>
        </w:rPr>
        <w:t>сконечное число угловых точек</w:t>
      </w:r>
    </w:p>
    <w:p w14:paraId="2F587DCF" w14:textId="4E5DC1CD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*Явл</w:t>
      </w:r>
      <w:r w:rsidR="00F77E22" w:rsidRPr="00004807">
        <w:rPr>
          <w:rFonts w:eastAsia="Times New Roman" w:cstheme="minorHAnsi"/>
          <w:bCs/>
          <w:color w:val="000000"/>
        </w:rPr>
        <w:t>яется ограниченным множеством</w:t>
      </w:r>
    </w:p>
    <w:p w14:paraId="70DF324E" w14:textId="31FCC75A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Являе</w:t>
      </w:r>
      <w:r w:rsidR="00F77E22" w:rsidRPr="00004807">
        <w:rPr>
          <w:rFonts w:eastAsia="Times New Roman" w:cstheme="minorHAnsi"/>
          <w:bCs/>
          <w:color w:val="000000"/>
        </w:rPr>
        <w:t>тся неограниченным множеством</w:t>
      </w:r>
    </w:p>
    <w:p w14:paraId="3D99DECF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53058A6F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соответствует понятию линии уровня целевой функции?</w:t>
      </w:r>
    </w:p>
    <w:p w14:paraId="169C98FF" w14:textId="2E9BE39F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Линия уровня соответствует конкрет</w:t>
      </w:r>
      <w:r w:rsidR="00F77E22" w:rsidRPr="00004807">
        <w:rPr>
          <w:rFonts w:eastAsia="Times New Roman" w:cstheme="minorHAnsi"/>
          <w:bCs/>
          <w:color w:val="000000"/>
        </w:rPr>
        <w:t>ному значению целевой функции</w:t>
      </w:r>
    </w:p>
    <w:p w14:paraId="10A62BDB" w14:textId="7218DC88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Параллельное смещение линии уровня соответствует увеличению или сокращению значения целевой ф</w:t>
      </w:r>
      <w:r w:rsidR="00F77E22" w:rsidRPr="00004807">
        <w:rPr>
          <w:rFonts w:eastAsia="Times New Roman" w:cstheme="minorHAnsi"/>
          <w:bCs/>
          <w:color w:val="000000"/>
        </w:rPr>
        <w:t>ункции</w:t>
      </w:r>
    </w:p>
    <w:p w14:paraId="51ED3365" w14:textId="7E8FABEF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Точки на линии уровня имеют координаты, обеспечивающие одно и </w:t>
      </w:r>
      <w:r w:rsidR="00F77E22" w:rsidRPr="00004807">
        <w:rPr>
          <w:rFonts w:eastAsia="Times New Roman" w:cstheme="minorHAnsi"/>
          <w:bCs/>
          <w:color w:val="000000"/>
        </w:rPr>
        <w:t>тоже значение целевой функции</w:t>
      </w:r>
    </w:p>
    <w:p w14:paraId="13D9846F" w14:textId="3D8EC8E0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*Линия уровня позволяет найти решение</w:t>
      </w:r>
      <w:r w:rsidR="00F77E22" w:rsidRPr="00004807">
        <w:rPr>
          <w:rFonts w:eastAsia="Times New Roman" w:cstheme="minorHAnsi"/>
          <w:bCs/>
          <w:color w:val="000000"/>
        </w:rPr>
        <w:t xml:space="preserve"> задачи на максимум и минимум</w:t>
      </w:r>
    </w:p>
    <w:p w14:paraId="1ABA4887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777D3157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является свойством взаимно-двойственных задач линейного программирования?</w:t>
      </w:r>
    </w:p>
    <w:p w14:paraId="18DACFB1" w14:textId="5B3172C8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Одна задача исследуется на </w:t>
      </w:r>
      <w:r w:rsidR="00F77E22" w:rsidRPr="00004807">
        <w:rPr>
          <w:rFonts w:eastAsia="Times New Roman" w:cstheme="minorHAnsi"/>
          <w:bCs/>
          <w:color w:val="000000"/>
        </w:rPr>
        <w:t>максимум, а другая на минимум</w:t>
      </w:r>
    </w:p>
    <w:p w14:paraId="1D5E8129" w14:textId="7715529F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*В системе ограничений одной из задач знаки "меньше либо равно", а в системе ограничений другой задачи </w:t>
      </w:r>
      <w:r w:rsidR="00F77E22" w:rsidRPr="00004807">
        <w:rPr>
          <w:rFonts w:eastAsia="Times New Roman" w:cstheme="minorHAnsi"/>
          <w:bCs/>
          <w:color w:val="000000"/>
        </w:rPr>
        <w:t>"больше либо равно"</w:t>
      </w:r>
    </w:p>
    <w:p w14:paraId="4D8DBCCA" w14:textId="3314675E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Матрицы коэффициентов задач являются транспонированными по отношению друг </w:t>
      </w:r>
      <w:r w:rsidR="00F77E22" w:rsidRPr="00004807">
        <w:rPr>
          <w:rFonts w:eastAsia="Times New Roman" w:cstheme="minorHAnsi"/>
          <w:bCs/>
          <w:color w:val="000000"/>
        </w:rPr>
        <w:t>к другу</w:t>
      </w:r>
    </w:p>
    <w:p w14:paraId="51906261" w14:textId="7D589631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Коэффициенты при переменных в целевой функции одной из задач являются правыми частями в сист</w:t>
      </w:r>
      <w:r w:rsidR="00F77E22" w:rsidRPr="00004807">
        <w:rPr>
          <w:rFonts w:eastAsia="Times New Roman" w:cstheme="minorHAnsi"/>
          <w:bCs/>
          <w:color w:val="000000"/>
        </w:rPr>
        <w:t>еме ограничений другой задачи</w:t>
      </w:r>
    </w:p>
    <w:p w14:paraId="2B1B0AA4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47740288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является свойством взаимно-двойственных задач линейного программирования?</w:t>
      </w:r>
    </w:p>
    <w:p w14:paraId="4891E3C9" w14:textId="00E4C4B5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Количество переменных в одной задаче равно количеств</w:t>
      </w:r>
      <w:r w:rsidR="00F77E22" w:rsidRPr="00004807">
        <w:rPr>
          <w:rFonts w:eastAsia="Times New Roman" w:cstheme="minorHAnsi"/>
          <w:bCs/>
          <w:color w:val="000000"/>
        </w:rPr>
        <w:t>у ограничений в другой задаче</w:t>
      </w:r>
    </w:p>
    <w:p w14:paraId="1FDC81B2" w14:textId="362E543D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lastRenderedPageBreak/>
        <w:t>*Каждая из задач задана в канонической форме - их системы ограничений</w:t>
      </w:r>
      <w:r w:rsidR="00F77E22" w:rsidRPr="00004807">
        <w:rPr>
          <w:rFonts w:eastAsia="Times New Roman" w:cstheme="minorHAnsi"/>
          <w:bCs/>
          <w:color w:val="000000"/>
        </w:rPr>
        <w:t xml:space="preserve"> состоят только из неравенств</w:t>
      </w:r>
    </w:p>
    <w:p w14:paraId="69683DD0" w14:textId="1CA6F3C4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Матрицы коэффициентов задач являются транспонированн</w:t>
      </w:r>
      <w:r w:rsidR="00F77E22" w:rsidRPr="00004807">
        <w:rPr>
          <w:rFonts w:eastAsia="Times New Roman" w:cstheme="minorHAnsi"/>
          <w:bCs/>
          <w:color w:val="000000"/>
        </w:rPr>
        <w:t>ыми по отношению друг к другу</w:t>
      </w:r>
    </w:p>
    <w:p w14:paraId="5F183E96" w14:textId="4740A6BE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Коэффициенты при переменных в целевой функции одной из задач являются правыми частями в сист</w:t>
      </w:r>
      <w:r w:rsidR="00F77E22" w:rsidRPr="00004807">
        <w:rPr>
          <w:rFonts w:eastAsia="Times New Roman" w:cstheme="minorHAnsi"/>
          <w:bCs/>
          <w:color w:val="000000"/>
        </w:rPr>
        <w:t>еме ограничений другой задачи</w:t>
      </w:r>
    </w:p>
    <w:p w14:paraId="4025DB28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07555F22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В каком случае у задачи линейного программирования может не быть решения на один из экстремумов?</w:t>
      </w:r>
    </w:p>
    <w:p w14:paraId="712F4768" w14:textId="3D9A572B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Област</w:t>
      </w:r>
      <w:r w:rsidR="00F77E22" w:rsidRPr="00004807">
        <w:rPr>
          <w:rFonts w:eastAsia="Times New Roman" w:cstheme="minorHAnsi"/>
          <w:bCs/>
          <w:color w:val="000000"/>
        </w:rPr>
        <w:t>ь допустимых решений ограничена</w:t>
      </w:r>
    </w:p>
    <w:p w14:paraId="3DD3597E" w14:textId="06B7B989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*Область допустимых р</w:t>
      </w:r>
      <w:r w:rsidR="00F77E22" w:rsidRPr="00004807">
        <w:rPr>
          <w:rFonts w:eastAsia="Times New Roman" w:cstheme="minorHAnsi"/>
          <w:bCs/>
          <w:color w:val="000000"/>
        </w:rPr>
        <w:t>ешений не ограничена</w:t>
      </w:r>
    </w:p>
    <w:p w14:paraId="701D0239" w14:textId="566F4AAB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О</w:t>
      </w:r>
      <w:r w:rsidR="00F77E22" w:rsidRPr="00004807">
        <w:rPr>
          <w:rFonts w:eastAsia="Times New Roman" w:cstheme="minorHAnsi"/>
          <w:bCs/>
          <w:color w:val="000000"/>
        </w:rPr>
        <w:t>бласть допустимых решений пуста</w:t>
      </w:r>
    </w:p>
    <w:p w14:paraId="23EB418A" w14:textId="6DA5C132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Область </w:t>
      </w:r>
      <w:r w:rsidR="00F77E22" w:rsidRPr="00004807">
        <w:rPr>
          <w:rFonts w:eastAsia="Times New Roman" w:cstheme="minorHAnsi"/>
          <w:bCs/>
          <w:color w:val="000000"/>
        </w:rPr>
        <w:t>допустимых решений – одна точка</w:t>
      </w:r>
    </w:p>
    <w:p w14:paraId="133E164A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4FE9CF7A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Какой не может быть область допустимых решений задачи линейного программирования?</w:t>
      </w:r>
    </w:p>
    <w:p w14:paraId="57C956CE" w14:textId="4FED6CDD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Неограниченной</w:t>
      </w:r>
    </w:p>
    <w:p w14:paraId="621414B8" w14:textId="6D52AEEE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Замкнутой</w:t>
      </w:r>
    </w:p>
    <w:p w14:paraId="376BC8A9" w14:textId="65E9BD17" w:rsidR="006F2202" w:rsidRPr="00004807" w:rsidRDefault="00F77E2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Ограниченной</w:t>
      </w:r>
    </w:p>
    <w:p w14:paraId="3CFDD1DD" w14:textId="77D13D3B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Незамкнутая</w:t>
      </w:r>
    </w:p>
    <w:p w14:paraId="56FF237E" w14:textId="77777777" w:rsidR="006F2202" w:rsidRPr="00004807" w:rsidRDefault="006F2202" w:rsidP="006F220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390D1112" w14:textId="31D6A561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Тема 6. </w:t>
      </w:r>
      <w:r w:rsidR="006F2202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Дополнение про теорию игр</w:t>
      </w:r>
    </w:p>
    <w:p w14:paraId="12934565" w14:textId="36D9EE49" w:rsidR="006F2202" w:rsidRPr="00004807" w:rsidRDefault="006F2202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F9E4F63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относится к платежной матрице?</w:t>
      </w:r>
    </w:p>
    <w:p w14:paraId="5758784F" w14:textId="731B5FA0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Стратегии игроков</w:t>
      </w:r>
    </w:p>
    <w:p w14:paraId="780C4563" w14:textId="6A255E31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Выигрыши игроков</w:t>
      </w:r>
    </w:p>
    <w:p w14:paraId="09CEED3D" w14:textId="05BF43BB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Проигрыши игроков</w:t>
      </w:r>
    </w:p>
    <w:p w14:paraId="627003D1" w14:textId="375CB0B3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*Вероятност</w:t>
      </w:r>
      <w:r w:rsidR="00F77E22" w:rsidRPr="00004807">
        <w:rPr>
          <w:rFonts w:eastAsia="Times New Roman" w:cstheme="minorHAnsi"/>
          <w:bCs/>
          <w:color w:val="000000"/>
        </w:rPr>
        <w:t>и применения стратегий игроками</w:t>
      </w:r>
    </w:p>
    <w:p w14:paraId="7E4F4DC7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4367B7DD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Какое из утверждений является неверным?</w:t>
      </w:r>
    </w:p>
    <w:p w14:paraId="7D057AC3" w14:textId="7E44FE15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Нижняя цена игры определяется</w:t>
      </w:r>
      <w:r w:rsidR="00F77E22" w:rsidRPr="00004807">
        <w:rPr>
          <w:rFonts w:eastAsia="Times New Roman" w:cstheme="minorHAnsi"/>
          <w:bCs/>
          <w:color w:val="000000"/>
        </w:rPr>
        <w:t xml:space="preserve"> </w:t>
      </w:r>
      <w:proofErr w:type="spellStart"/>
      <w:r w:rsidR="00F77E22" w:rsidRPr="00004807">
        <w:rPr>
          <w:rFonts w:eastAsia="Times New Roman" w:cstheme="minorHAnsi"/>
          <w:bCs/>
          <w:color w:val="000000"/>
        </w:rPr>
        <w:t>максиминным</w:t>
      </w:r>
      <w:proofErr w:type="spellEnd"/>
      <w:r w:rsidR="00F77E22" w:rsidRPr="00004807">
        <w:rPr>
          <w:rFonts w:eastAsia="Times New Roman" w:cstheme="minorHAnsi"/>
          <w:bCs/>
          <w:color w:val="000000"/>
        </w:rPr>
        <w:t xml:space="preserve"> выигрышем</w:t>
      </w:r>
    </w:p>
    <w:p w14:paraId="5643971B" w14:textId="6B1CDD6B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Верхняя цена игры опр</w:t>
      </w:r>
      <w:r w:rsidR="00F77E22" w:rsidRPr="00004807">
        <w:rPr>
          <w:rFonts w:eastAsia="Times New Roman" w:cstheme="minorHAnsi"/>
          <w:bCs/>
          <w:color w:val="000000"/>
        </w:rPr>
        <w:t>еделяется минимаксным выигрышем</w:t>
      </w:r>
    </w:p>
    <w:p w14:paraId="7A08C1D8" w14:textId="0B6C06A0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Седловая точка определяется равенс</w:t>
      </w:r>
      <w:r w:rsidR="00F77E22" w:rsidRPr="00004807">
        <w:rPr>
          <w:rFonts w:eastAsia="Times New Roman" w:cstheme="minorHAnsi"/>
          <w:bCs/>
          <w:color w:val="000000"/>
        </w:rPr>
        <w:t>твом верхней и нижней цены игры</w:t>
      </w:r>
    </w:p>
    <w:p w14:paraId="3D016FE8" w14:textId="1E9C6F81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*Седловая точка определяется сравне</w:t>
      </w:r>
      <w:r w:rsidR="00F77E22" w:rsidRPr="00004807">
        <w:rPr>
          <w:rFonts w:eastAsia="Times New Roman" w:cstheme="minorHAnsi"/>
          <w:bCs/>
          <w:color w:val="000000"/>
        </w:rPr>
        <w:t>нием верхней и нижней цены игры</w:t>
      </w:r>
    </w:p>
    <w:p w14:paraId="7B2EFB9B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547771D4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Каких стратегий не бывает у игроков?</w:t>
      </w:r>
    </w:p>
    <w:p w14:paraId="0556AA0F" w14:textId="01ACD6DD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Ч</w:t>
      </w:r>
      <w:r w:rsidR="00F77E22" w:rsidRPr="00004807">
        <w:rPr>
          <w:rFonts w:eastAsia="Times New Roman" w:cstheme="minorHAnsi"/>
          <w:bCs/>
          <w:color w:val="000000"/>
        </w:rPr>
        <w:t>истые</w:t>
      </w:r>
    </w:p>
    <w:p w14:paraId="68C6C555" w14:textId="5AC9718F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Смешанные</w:t>
      </w:r>
    </w:p>
    <w:p w14:paraId="2C8D3D73" w14:textId="5E1E4B46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Комбинированные</w:t>
      </w:r>
    </w:p>
    <w:p w14:paraId="417B2A03" w14:textId="26B6EC49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Оптимальные</w:t>
      </w:r>
    </w:p>
    <w:p w14:paraId="2D0788A3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15119D00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Решение каких матричных игр не может быть выполнено графическим методом?</w:t>
      </w:r>
    </w:p>
    <w:p w14:paraId="5FC0BCEC" w14:textId="38838DCB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Размерностью 2 на 2</w:t>
      </w:r>
    </w:p>
    <w:p w14:paraId="001CA538" w14:textId="15F243E2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Размерностью 2 на n</w:t>
      </w:r>
    </w:p>
    <w:p w14:paraId="65FB1601" w14:textId="7C4EF8BF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Размерностью m</w:t>
      </w:r>
      <w:r w:rsidR="00F77E22" w:rsidRPr="00004807">
        <w:rPr>
          <w:rFonts w:eastAsia="Times New Roman" w:cstheme="minorHAnsi"/>
          <w:bCs/>
          <w:color w:val="000000"/>
        </w:rPr>
        <w:t xml:space="preserve"> на 2</w:t>
      </w:r>
    </w:p>
    <w:p w14:paraId="6C881B33" w14:textId="17287FD8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*Размерностью m на n</w:t>
      </w:r>
    </w:p>
    <w:p w14:paraId="3C885EE6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56AD82A2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Каким способом можно гарантировать </w:t>
      </w:r>
      <w:proofErr w:type="spellStart"/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неотрицательность</w:t>
      </w:r>
      <w:proofErr w:type="spellEnd"/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цены игры при приведении матричной игры к задаче линейного программирования?</w:t>
      </w:r>
    </w:p>
    <w:p w14:paraId="59795BF7" w14:textId="6C1B2CF8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*Прибавлением ко всем элементам платежной матрицы достаточно б</w:t>
      </w:r>
      <w:r w:rsidR="00F77E22" w:rsidRPr="00004807">
        <w:rPr>
          <w:rFonts w:eastAsia="Times New Roman" w:cstheme="minorHAnsi"/>
          <w:bCs/>
          <w:color w:val="000000"/>
        </w:rPr>
        <w:t>ольшого положительного значения</w:t>
      </w:r>
    </w:p>
    <w:p w14:paraId="1FC9E7C7" w14:textId="33EEBCE4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Использованием при решении задачи модулей значений элементов платежно</w:t>
      </w:r>
      <w:r w:rsidR="00F77E22" w:rsidRPr="00004807">
        <w:rPr>
          <w:rFonts w:eastAsia="Times New Roman" w:cstheme="minorHAnsi"/>
          <w:bCs/>
          <w:color w:val="000000"/>
        </w:rPr>
        <w:t>й матрицы</w:t>
      </w:r>
    </w:p>
    <w:p w14:paraId="1FCD76FD" w14:textId="3FE86F1D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proofErr w:type="spellStart"/>
      <w:r w:rsidRPr="00004807">
        <w:rPr>
          <w:rFonts w:eastAsia="Times New Roman" w:cstheme="minorHAnsi"/>
          <w:bCs/>
          <w:color w:val="000000"/>
        </w:rPr>
        <w:t>Домножением</w:t>
      </w:r>
      <w:proofErr w:type="spellEnd"/>
      <w:r w:rsidRPr="00004807">
        <w:rPr>
          <w:rFonts w:eastAsia="Times New Roman" w:cstheme="minorHAnsi"/>
          <w:bCs/>
          <w:color w:val="000000"/>
        </w:rPr>
        <w:t xml:space="preserve"> элем</w:t>
      </w:r>
      <w:r w:rsidR="00F77E22" w:rsidRPr="00004807">
        <w:rPr>
          <w:rFonts w:eastAsia="Times New Roman" w:cstheme="minorHAnsi"/>
          <w:bCs/>
          <w:color w:val="000000"/>
        </w:rPr>
        <w:t>ентов платежной матрицы на (–1)</w:t>
      </w:r>
    </w:p>
    <w:p w14:paraId="285A9C82" w14:textId="1686220F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Прибавлением к платежной матриц</w:t>
      </w:r>
      <w:r w:rsidR="00F77E22" w:rsidRPr="00004807">
        <w:rPr>
          <w:rFonts w:eastAsia="Times New Roman" w:cstheme="minorHAnsi"/>
          <w:bCs/>
          <w:color w:val="000000"/>
        </w:rPr>
        <w:t>е ее алгебраического дополнения</w:t>
      </w:r>
    </w:p>
    <w:p w14:paraId="3732DD7A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35675847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будет являться переменными в задаче линейного программирования, полученной на основе матричной игры?</w:t>
      </w:r>
    </w:p>
    <w:p w14:paraId="58B27628" w14:textId="04F3A165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*Отношения вероятностей п</w:t>
      </w:r>
      <w:r w:rsidR="00F77E22" w:rsidRPr="00004807">
        <w:rPr>
          <w:rFonts w:eastAsia="Times New Roman" w:cstheme="minorHAnsi"/>
          <w:bCs/>
          <w:color w:val="000000"/>
        </w:rPr>
        <w:t>рименения стратегий к цене игры</w:t>
      </w:r>
    </w:p>
    <w:p w14:paraId="516BB89E" w14:textId="789B6D73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Отношения вероятностей </w:t>
      </w:r>
      <w:r w:rsidR="00F77E22" w:rsidRPr="00004807">
        <w:rPr>
          <w:rFonts w:eastAsia="Times New Roman" w:cstheme="minorHAnsi"/>
          <w:bCs/>
          <w:color w:val="000000"/>
        </w:rPr>
        <w:t>применения стратегий к выигрышу</w:t>
      </w:r>
    </w:p>
    <w:p w14:paraId="2C96684E" w14:textId="36A250A8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В</w:t>
      </w:r>
      <w:r w:rsidR="00F77E22" w:rsidRPr="00004807">
        <w:rPr>
          <w:rFonts w:eastAsia="Times New Roman" w:cstheme="minorHAnsi"/>
          <w:bCs/>
          <w:color w:val="000000"/>
        </w:rPr>
        <w:t>ероятности применения стратегий</w:t>
      </w:r>
    </w:p>
    <w:p w14:paraId="212C4930" w14:textId="0854AFD3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В</w:t>
      </w:r>
      <w:r w:rsidR="00F77E22" w:rsidRPr="00004807">
        <w:rPr>
          <w:rFonts w:eastAsia="Times New Roman" w:cstheme="minorHAnsi"/>
          <w:bCs/>
          <w:color w:val="000000"/>
        </w:rPr>
        <w:t>ыигрыши от применения стратегий</w:t>
      </w:r>
    </w:p>
    <w:p w14:paraId="3B00698A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19DDA854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Каких матричных игр не бывает?</w:t>
      </w:r>
    </w:p>
    <w:p w14:paraId="678F6625" w14:textId="2FF6B445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Множественных</w:t>
      </w:r>
    </w:p>
    <w:p w14:paraId="034E8C29" w14:textId="79E92A3F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Бескоалиционных</w:t>
      </w:r>
    </w:p>
    <w:p w14:paraId="7763B7E4" w14:textId="7653EAA8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Коалиционных</w:t>
      </w:r>
    </w:p>
    <w:p w14:paraId="47928C1C" w14:textId="10B7B702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Единичных</w:t>
      </w:r>
    </w:p>
    <w:p w14:paraId="5C15D654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4CCC2B48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Каких матричных игр не бывает?</w:t>
      </w:r>
    </w:p>
    <w:p w14:paraId="4FA55008" w14:textId="1F593B00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 полной информацией</w:t>
      </w:r>
    </w:p>
    <w:p w14:paraId="13FC2BCF" w14:textId="56FD30AF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 неполной информацией</w:t>
      </w:r>
    </w:p>
    <w:p w14:paraId="4C296310" w14:textId="5229BF56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Антагонистических</w:t>
      </w:r>
    </w:p>
    <w:p w14:paraId="6ACA45DC" w14:textId="1E8BD169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proofErr w:type="spellStart"/>
      <w:r w:rsidR="00F77E22" w:rsidRPr="00004807">
        <w:rPr>
          <w:rFonts w:eastAsia="Times New Roman" w:cstheme="minorHAnsi"/>
          <w:bCs/>
          <w:color w:val="000000"/>
        </w:rPr>
        <w:t>Протагонистических</w:t>
      </w:r>
      <w:proofErr w:type="spellEnd"/>
    </w:p>
    <w:p w14:paraId="6CE6FC16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7461B8DF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При каком условии стратегия игрока может быть гарантированно исключена из платежной матрицы?</w:t>
      </w:r>
    </w:p>
    <w:p w14:paraId="63FE3DF8" w14:textId="1D42712C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Если все соответствующие ей элементы пл</w:t>
      </w:r>
      <w:r w:rsidR="00F77E22" w:rsidRPr="00004807">
        <w:rPr>
          <w:rFonts w:eastAsia="Times New Roman" w:cstheme="minorHAnsi"/>
          <w:bCs/>
          <w:color w:val="000000"/>
        </w:rPr>
        <w:t>атежной матрицы отрицательны</w:t>
      </w:r>
    </w:p>
    <w:p w14:paraId="2B9C2FC8" w14:textId="65FFE486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*Если все соответствующие ей элементы платежной матрицы либо больше или равны, либо меньше или равны соответствующих элементов платежной матрицы для какой-либ</w:t>
      </w:r>
      <w:r w:rsidR="00F77E22" w:rsidRPr="00004807">
        <w:rPr>
          <w:rFonts w:eastAsia="Times New Roman" w:cstheme="minorHAnsi"/>
          <w:bCs/>
          <w:color w:val="000000"/>
        </w:rPr>
        <w:t>о другой стратегии этого игрока</w:t>
      </w:r>
    </w:p>
    <w:p w14:paraId="21E1D995" w14:textId="77F6AAFC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Если все соответствующие ей элементы платежной матрицы больше или равны соответствующих элементов платежной матрицы для какой-либ</w:t>
      </w:r>
      <w:r w:rsidR="00F77E22" w:rsidRPr="00004807">
        <w:rPr>
          <w:rFonts w:eastAsia="Times New Roman" w:cstheme="minorHAnsi"/>
          <w:bCs/>
          <w:color w:val="000000"/>
        </w:rPr>
        <w:t>о другой стратегии этого игрока</w:t>
      </w:r>
    </w:p>
    <w:p w14:paraId="7064FF5E" w14:textId="250247CC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Если все соответствующие ей элементы платежной матрицы меньше или равны соответствующих элементов платежной матрицы для какой-либ</w:t>
      </w:r>
      <w:r w:rsidR="00F77E22" w:rsidRPr="00004807">
        <w:rPr>
          <w:rFonts w:eastAsia="Times New Roman" w:cstheme="minorHAnsi"/>
          <w:bCs/>
          <w:color w:val="000000"/>
        </w:rPr>
        <w:t>о другой стратегии этого игрока</w:t>
      </w:r>
    </w:p>
    <w:p w14:paraId="6DA5BBF9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0A291EFF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6696C086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Какие значения не могут принимать элементы платежной матрицы?</w:t>
      </w:r>
    </w:p>
    <w:p w14:paraId="4064D51B" w14:textId="2226E311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Положительные</w:t>
      </w:r>
    </w:p>
    <w:p w14:paraId="77505362" w14:textId="15E6D951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Отрицательные</w:t>
      </w:r>
    </w:p>
    <w:p w14:paraId="5F9BC9FD" w14:textId="2D121033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Дробные</w:t>
      </w:r>
    </w:p>
    <w:p w14:paraId="76A0E49F" w14:textId="23C6AEC4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lastRenderedPageBreak/>
        <w:t>*</w:t>
      </w:r>
      <w:proofErr w:type="spellStart"/>
      <w:r w:rsidR="00F77E22" w:rsidRPr="00004807">
        <w:rPr>
          <w:rFonts w:eastAsia="Times New Roman" w:cstheme="minorHAnsi"/>
          <w:bCs/>
          <w:color w:val="000000"/>
        </w:rPr>
        <w:t>Булевые</w:t>
      </w:r>
      <w:proofErr w:type="spellEnd"/>
    </w:p>
    <w:p w14:paraId="61974201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08D23C5F" w14:textId="1994CD02" w:rsidR="00227508" w:rsidRPr="00004807" w:rsidRDefault="00227508" w:rsidP="006F220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Тема 7. </w:t>
      </w:r>
      <w:r w:rsidR="006F2202"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Дополнение про модели управления запасами</w:t>
      </w:r>
    </w:p>
    <w:p w14:paraId="2F9F2EC6" w14:textId="7C8978D3" w:rsidR="00227508" w:rsidRPr="00004807" w:rsidRDefault="00227508" w:rsidP="00227508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54D2B31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относится к основным функциям в моделях управления запасами?</w:t>
      </w:r>
    </w:p>
    <w:p w14:paraId="3C7EC0E8" w14:textId="0CC40645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Пополнение запасов</w:t>
      </w:r>
    </w:p>
    <w:p w14:paraId="65BB5068" w14:textId="1652FE2C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Расходование запасов</w:t>
      </w:r>
    </w:p>
    <w:p w14:paraId="5E089499" w14:textId="1CE0EE51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Спрос на запасаемый продукт</w:t>
      </w:r>
    </w:p>
    <w:p w14:paraId="0A39A43A" w14:textId="74ED61AF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Текущий уровень запаса</w:t>
      </w:r>
    </w:p>
    <w:p w14:paraId="605DF519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0F90AA7C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Какое из утверждений не является верным?</w:t>
      </w:r>
    </w:p>
    <w:p w14:paraId="3BE907D3" w14:textId="4318967A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Статическая модель соответствует случаю, когда все параметры не меняются в</w:t>
      </w:r>
      <w:r w:rsidR="00F77E22" w:rsidRPr="00004807">
        <w:rPr>
          <w:rFonts w:eastAsia="Times New Roman" w:cstheme="minorHAnsi"/>
          <w:bCs/>
          <w:color w:val="000000"/>
        </w:rPr>
        <w:t>о времени</w:t>
      </w:r>
    </w:p>
    <w:p w14:paraId="75DE0D01" w14:textId="51DC2930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Детерминированная модель соответствует случаю, когда все параметры не</w:t>
      </w:r>
      <w:r w:rsidR="00F77E22" w:rsidRPr="00004807">
        <w:rPr>
          <w:rFonts w:eastAsia="Times New Roman" w:cstheme="minorHAnsi"/>
          <w:bCs/>
          <w:color w:val="000000"/>
        </w:rPr>
        <w:t xml:space="preserve"> являются случайными величинами</w:t>
      </w:r>
    </w:p>
    <w:p w14:paraId="62A5DA05" w14:textId="54C34734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Стохастическая модель соответствует случаю, когда какие-либо параметры</w:t>
      </w:r>
      <w:r w:rsidR="00F77E22" w:rsidRPr="00004807">
        <w:rPr>
          <w:rFonts w:eastAsia="Times New Roman" w:cstheme="minorHAnsi"/>
          <w:bCs/>
          <w:color w:val="000000"/>
        </w:rPr>
        <w:t xml:space="preserve"> являются случайными величинами</w:t>
      </w:r>
    </w:p>
    <w:p w14:paraId="0FA9D8FF" w14:textId="32E3B46F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*Динамическая модель соответствует случаю, когда уровень </w:t>
      </w:r>
      <w:r w:rsidR="00F77E22" w:rsidRPr="00004807">
        <w:rPr>
          <w:rFonts w:eastAsia="Times New Roman" w:cstheme="minorHAnsi"/>
          <w:bCs/>
          <w:color w:val="000000"/>
        </w:rPr>
        <w:t>запаса меняется с ходом времени</w:t>
      </w:r>
    </w:p>
    <w:p w14:paraId="01F666B0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64CE1C51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относится к компонентам функции затрат в моделях управления запасами:</w:t>
      </w:r>
    </w:p>
    <w:p w14:paraId="522139FA" w14:textId="46198933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Затраты на создание запаса</w:t>
      </w:r>
    </w:p>
    <w:p w14:paraId="5FBA0189" w14:textId="186973B3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Затраты на хранение запаса</w:t>
      </w:r>
    </w:p>
    <w:p w14:paraId="7DD9DD2D" w14:textId="2C61EDE0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Штраф за дефицит</w:t>
      </w:r>
    </w:p>
    <w:p w14:paraId="2A070395" w14:textId="552ED4FB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Затраты на доставку запаса</w:t>
      </w:r>
    </w:p>
    <w:p w14:paraId="6A2124E5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1491671F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является переменной в статической детерминированной модели без дефицита?</w:t>
      </w:r>
    </w:p>
    <w:p w14:paraId="292DC264" w14:textId="69BDF134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</w:t>
      </w:r>
      <w:r w:rsidR="00F77E22" w:rsidRPr="00004807">
        <w:rPr>
          <w:rFonts w:eastAsia="Times New Roman" w:cstheme="minorHAnsi"/>
          <w:bCs/>
          <w:color w:val="000000"/>
        </w:rPr>
        <w:t>Объем партии</w:t>
      </w:r>
    </w:p>
    <w:p w14:paraId="5B873DA9" w14:textId="134336C5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Уровень запаса</w:t>
      </w:r>
    </w:p>
    <w:p w14:paraId="6E55533C" w14:textId="4955D1F3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Затраты на создание запаса</w:t>
      </w:r>
    </w:p>
    <w:p w14:paraId="5A6712A4" w14:textId="29A64A1E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Затраты на хранение запаса</w:t>
      </w:r>
    </w:p>
    <w:p w14:paraId="3F430282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08C40268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является переменными в статической детерминированной модели с дефицитом?</w:t>
      </w:r>
    </w:p>
    <w:p w14:paraId="629D06B4" w14:textId="4C24EF6E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Затраты на создание запас</w:t>
      </w:r>
      <w:r w:rsidR="00F77E22" w:rsidRPr="00004807">
        <w:rPr>
          <w:rFonts w:eastAsia="Times New Roman" w:cstheme="minorHAnsi"/>
          <w:bCs/>
          <w:color w:val="000000"/>
        </w:rPr>
        <w:t>а и затраты на хранение запаса</w:t>
      </w:r>
    </w:p>
    <w:p w14:paraId="3D1706B3" w14:textId="2DB6143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Объем </w:t>
      </w:r>
      <w:r w:rsidR="00F77E22" w:rsidRPr="00004807">
        <w:rPr>
          <w:rFonts w:eastAsia="Times New Roman" w:cstheme="minorHAnsi"/>
          <w:bCs/>
          <w:color w:val="000000"/>
        </w:rPr>
        <w:t>партии и текущий уровень запаса</w:t>
      </w:r>
    </w:p>
    <w:p w14:paraId="3768DCAA" w14:textId="4E4A2C5C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*Объем парти</w:t>
      </w:r>
      <w:r w:rsidR="00F77E22" w:rsidRPr="00004807">
        <w:rPr>
          <w:rFonts w:eastAsia="Times New Roman" w:cstheme="minorHAnsi"/>
          <w:bCs/>
          <w:color w:val="000000"/>
        </w:rPr>
        <w:t>и и максимальный уровень запаса</w:t>
      </w:r>
    </w:p>
    <w:p w14:paraId="4CE64537" w14:textId="77441849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Объем парт</w:t>
      </w:r>
      <w:r w:rsidR="00F77E22" w:rsidRPr="00004807">
        <w:rPr>
          <w:rFonts w:eastAsia="Times New Roman" w:cstheme="minorHAnsi"/>
          <w:bCs/>
          <w:color w:val="000000"/>
        </w:rPr>
        <w:t>ии и минимальный уровень запаса</w:t>
      </w:r>
    </w:p>
    <w:p w14:paraId="38FA388E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725876CD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Какой компонент формирует основную составляющую графической иллюстрации модели управления запасами?</w:t>
      </w:r>
    </w:p>
    <w:p w14:paraId="46D280CC" w14:textId="741A3743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Функция расходования запаса</w:t>
      </w:r>
    </w:p>
    <w:p w14:paraId="14A3E25C" w14:textId="6AA811C1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Функция пополнения запаса</w:t>
      </w:r>
    </w:p>
    <w:p w14:paraId="6E2FAB80" w14:textId="32543BD1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*Функция уровня запаса в момент времени t</w:t>
      </w:r>
    </w:p>
    <w:p w14:paraId="35D343AA" w14:textId="3F97166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Функц</w:t>
      </w:r>
      <w:r w:rsidR="00F77E22" w:rsidRPr="00004807">
        <w:rPr>
          <w:rFonts w:eastAsia="Times New Roman" w:cstheme="minorHAnsi"/>
          <w:bCs/>
          <w:color w:val="000000"/>
        </w:rPr>
        <w:t>ия спроса на запасаемый продукт</w:t>
      </w:r>
    </w:p>
    <w:p w14:paraId="04D79579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5D8DE5B9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 рассчитываются суммарные затраты на хранение запаса за период времени T?</w:t>
      </w:r>
    </w:p>
    <w:p w14:paraId="27B2CED6" w14:textId="36F71F6A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*На основании значения интеграла от функции уровня запаса за период времени T</w:t>
      </w:r>
    </w:p>
    <w:p w14:paraId="11B5BF69" w14:textId="725CF683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На основании затрат на хранение среднего запаса для всего периода времени T</w:t>
      </w:r>
    </w:p>
    <w:p w14:paraId="047CE68E" w14:textId="41EEDE4B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На основании значения произведения функции уровня запаса за период времени T и затрат на хранение единицы продукта в единицу вр</w:t>
      </w:r>
      <w:r w:rsidR="00F77E22" w:rsidRPr="00004807">
        <w:rPr>
          <w:rFonts w:eastAsia="Times New Roman" w:cstheme="minorHAnsi"/>
          <w:bCs/>
          <w:color w:val="000000"/>
        </w:rPr>
        <w:t>емени</w:t>
      </w:r>
    </w:p>
    <w:p w14:paraId="46A58D08" w14:textId="458D5399" w:rsidR="006F2202" w:rsidRPr="00004807" w:rsidRDefault="006F2202" w:rsidP="00F77E22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На основании значения произведения функции пополнения запаса за период времени T и затрат на хранение еди</w:t>
      </w:r>
      <w:r w:rsidR="00F77E22" w:rsidRPr="00004807">
        <w:rPr>
          <w:rFonts w:eastAsia="Times New Roman" w:cstheme="minorHAnsi"/>
          <w:bCs/>
          <w:color w:val="000000"/>
        </w:rPr>
        <w:t>ницы продукта в единицу времени</w:t>
      </w:r>
    </w:p>
    <w:p w14:paraId="582055A1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6B81E6A4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относится к исходным данным статической детерминированной модели без дефицита?</w:t>
      </w:r>
    </w:p>
    <w:p w14:paraId="717A03A8" w14:textId="23C3C46A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Суммарное потребление запасаемого продукта </w:t>
      </w:r>
      <w:r w:rsidR="00F77E22" w:rsidRPr="00004807">
        <w:rPr>
          <w:rFonts w:eastAsia="Times New Roman" w:cstheme="minorHAnsi"/>
          <w:bCs/>
          <w:color w:val="000000"/>
        </w:rPr>
        <w:t>за длительный период наблюдения</w:t>
      </w:r>
    </w:p>
    <w:p w14:paraId="70EB3B64" w14:textId="0EFE2D7A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Продолжительность</w:t>
      </w:r>
      <w:r w:rsidR="00F77E22" w:rsidRPr="00004807">
        <w:rPr>
          <w:rFonts w:eastAsia="Times New Roman" w:cstheme="minorHAnsi"/>
          <w:bCs/>
          <w:color w:val="000000"/>
        </w:rPr>
        <w:t xml:space="preserve"> длительного периода наблюдения</w:t>
      </w:r>
    </w:p>
    <w:p w14:paraId="0B5252CF" w14:textId="0D7073AF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Функция расходования запаса</w:t>
      </w:r>
    </w:p>
    <w:p w14:paraId="703F7CD4" w14:textId="1DD470EF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*Время р</w:t>
      </w:r>
      <w:r w:rsidR="00F77E22" w:rsidRPr="00004807">
        <w:rPr>
          <w:rFonts w:eastAsia="Times New Roman" w:cstheme="minorHAnsi"/>
          <w:bCs/>
          <w:color w:val="000000"/>
        </w:rPr>
        <w:t>асходования одной партии запаса</w:t>
      </w:r>
    </w:p>
    <w:p w14:paraId="4EA4C29B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21CA9C3C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Что не относится к исходным данным статической детерминированной модели с дефицитом?</w:t>
      </w:r>
    </w:p>
    <w:p w14:paraId="74D88129" w14:textId="32377B60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 xml:space="preserve">Суммарное потребление запасаемого продукта </w:t>
      </w:r>
      <w:r w:rsidR="00F77E22" w:rsidRPr="00004807">
        <w:rPr>
          <w:rFonts w:eastAsia="Times New Roman" w:cstheme="minorHAnsi"/>
          <w:bCs/>
          <w:color w:val="000000"/>
        </w:rPr>
        <w:t>за длительный период наблюдения</w:t>
      </w:r>
    </w:p>
    <w:p w14:paraId="30DFFA28" w14:textId="278D1A91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Продолжительность</w:t>
      </w:r>
      <w:r w:rsidR="00F77E22" w:rsidRPr="00004807">
        <w:rPr>
          <w:rFonts w:eastAsia="Times New Roman" w:cstheme="minorHAnsi"/>
          <w:bCs/>
          <w:color w:val="000000"/>
        </w:rPr>
        <w:t xml:space="preserve"> длительного периода наблюдения</w:t>
      </w:r>
    </w:p>
    <w:p w14:paraId="1B8C988A" w14:textId="37B8123B" w:rsidR="006F2202" w:rsidRPr="00004807" w:rsidRDefault="00F77E2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Функция расходования запаса</w:t>
      </w:r>
    </w:p>
    <w:p w14:paraId="7BC4AEF6" w14:textId="03279E1C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*Время р</w:t>
      </w:r>
      <w:r w:rsidR="00F77E22" w:rsidRPr="00004807">
        <w:rPr>
          <w:rFonts w:eastAsia="Times New Roman" w:cstheme="minorHAnsi"/>
          <w:bCs/>
          <w:color w:val="000000"/>
        </w:rPr>
        <w:t>асходования одной партии запаса</w:t>
      </w:r>
    </w:p>
    <w:p w14:paraId="4379027C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14613746" w14:textId="77777777" w:rsidR="006F2202" w:rsidRPr="00004807" w:rsidRDefault="006F2202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004807">
        <w:rPr>
          <w:rFonts w:asciiTheme="minorHAnsi" w:hAnsiTheme="minorHAnsi" w:cstheme="minorHAnsi"/>
          <w:bCs/>
          <w:color w:val="000000"/>
          <w:sz w:val="22"/>
          <w:szCs w:val="22"/>
        </w:rPr>
        <w:t>Каким методом обеспечивается минимизация суммарных затрат в моделях управления запасами?</w:t>
      </w:r>
    </w:p>
    <w:p w14:paraId="7092454E" w14:textId="36B24E6A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Симплексным методом без применен</w:t>
      </w:r>
      <w:r w:rsidR="00F77E22" w:rsidRPr="00004807">
        <w:rPr>
          <w:rFonts w:eastAsia="Times New Roman" w:cstheme="minorHAnsi"/>
          <w:bCs/>
          <w:color w:val="000000"/>
        </w:rPr>
        <w:t>ия метода искусственного базиса</w:t>
      </w:r>
    </w:p>
    <w:p w14:paraId="3679A91D" w14:textId="009A4B6A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Симплексным методом с применени</w:t>
      </w:r>
      <w:r w:rsidR="00F77E22" w:rsidRPr="00004807">
        <w:rPr>
          <w:rFonts w:eastAsia="Times New Roman" w:cstheme="minorHAnsi"/>
          <w:bCs/>
          <w:color w:val="000000"/>
        </w:rPr>
        <w:t>ем метода искусственного базиса</w:t>
      </w:r>
    </w:p>
    <w:p w14:paraId="74598709" w14:textId="0767F98E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*Приравниванием к нулю частных производ</w:t>
      </w:r>
      <w:r w:rsidR="00F77E22" w:rsidRPr="00004807">
        <w:rPr>
          <w:rFonts w:eastAsia="Times New Roman" w:cstheme="minorHAnsi"/>
          <w:bCs/>
          <w:color w:val="000000"/>
        </w:rPr>
        <w:t>ных от функции суммарных затрат</w:t>
      </w:r>
    </w:p>
    <w:p w14:paraId="299E6BBE" w14:textId="5CF2BE0B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004807">
        <w:rPr>
          <w:rFonts w:eastAsia="Times New Roman" w:cstheme="minorHAnsi"/>
          <w:bCs/>
          <w:color w:val="000000"/>
        </w:rPr>
        <w:t>Приравниванием затрат на формирование запас</w:t>
      </w:r>
      <w:r w:rsidR="00F77E22" w:rsidRPr="00004807">
        <w:rPr>
          <w:rFonts w:eastAsia="Times New Roman" w:cstheme="minorHAnsi"/>
          <w:bCs/>
          <w:color w:val="000000"/>
        </w:rPr>
        <w:t>а к затратам на хранение запаса</w:t>
      </w:r>
    </w:p>
    <w:p w14:paraId="40ED3236" w14:textId="77777777" w:rsidR="006F2202" w:rsidRPr="00004807" w:rsidRDefault="006F2202" w:rsidP="00F77E22">
      <w:pPr>
        <w:spacing w:after="0" w:line="240" w:lineRule="auto"/>
        <w:rPr>
          <w:rFonts w:eastAsia="Times New Roman" w:cstheme="minorHAnsi"/>
          <w:bCs/>
          <w:color w:val="000000"/>
        </w:rPr>
      </w:pPr>
    </w:p>
    <w:p w14:paraId="01DB9EA8" w14:textId="24DF9CEC" w:rsidR="00227508" w:rsidRPr="00004807" w:rsidRDefault="00227508" w:rsidP="00F77E22">
      <w:pPr>
        <w:pStyle w:val="af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sectPr w:rsidR="00227508" w:rsidRPr="00004807" w:rsidSect="00F25DA8">
      <w:pgSz w:w="11906" w:h="16838"/>
      <w:pgMar w:top="1134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A26C0" w14:textId="77777777" w:rsidR="00325782" w:rsidRDefault="00325782" w:rsidP="00935555">
      <w:pPr>
        <w:spacing w:after="0" w:line="240" w:lineRule="auto"/>
      </w:pPr>
      <w:r>
        <w:separator/>
      </w:r>
    </w:p>
  </w:endnote>
  <w:endnote w:type="continuationSeparator" w:id="0">
    <w:p w14:paraId="2D8ED68A" w14:textId="77777777" w:rsidR="00325782" w:rsidRDefault="00325782" w:rsidP="0093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AE6A2" w14:textId="77777777" w:rsidR="00325782" w:rsidRDefault="00325782" w:rsidP="00935555">
      <w:pPr>
        <w:spacing w:after="0" w:line="240" w:lineRule="auto"/>
      </w:pPr>
      <w:r>
        <w:separator/>
      </w:r>
    </w:p>
  </w:footnote>
  <w:footnote w:type="continuationSeparator" w:id="0">
    <w:p w14:paraId="461346A9" w14:textId="77777777" w:rsidR="00325782" w:rsidRDefault="00325782" w:rsidP="00935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4032B"/>
    <w:multiLevelType w:val="hybridMultilevel"/>
    <w:tmpl w:val="9C5C18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297"/>
    <w:rsid w:val="00004807"/>
    <w:rsid w:val="00016297"/>
    <w:rsid w:val="000346A7"/>
    <w:rsid w:val="000A3F2A"/>
    <w:rsid w:val="000A667B"/>
    <w:rsid w:val="000B694B"/>
    <w:rsid w:val="000C001E"/>
    <w:rsid w:val="00144888"/>
    <w:rsid w:val="00145190"/>
    <w:rsid w:val="00207BD0"/>
    <w:rsid w:val="00227508"/>
    <w:rsid w:val="002318F3"/>
    <w:rsid w:val="003112B5"/>
    <w:rsid w:val="00325782"/>
    <w:rsid w:val="003351A0"/>
    <w:rsid w:val="00337C4E"/>
    <w:rsid w:val="00343565"/>
    <w:rsid w:val="00386220"/>
    <w:rsid w:val="00406CD3"/>
    <w:rsid w:val="00472230"/>
    <w:rsid w:val="00472F5D"/>
    <w:rsid w:val="004E4FFC"/>
    <w:rsid w:val="004E56D3"/>
    <w:rsid w:val="004E7013"/>
    <w:rsid w:val="00510EDA"/>
    <w:rsid w:val="00531089"/>
    <w:rsid w:val="0054670E"/>
    <w:rsid w:val="005C4EE1"/>
    <w:rsid w:val="00672586"/>
    <w:rsid w:val="006950B2"/>
    <w:rsid w:val="006C6059"/>
    <w:rsid w:val="006D3CD8"/>
    <w:rsid w:val="006F2202"/>
    <w:rsid w:val="0070738C"/>
    <w:rsid w:val="00763984"/>
    <w:rsid w:val="007B071A"/>
    <w:rsid w:val="007D58F8"/>
    <w:rsid w:val="007D75FC"/>
    <w:rsid w:val="007E544D"/>
    <w:rsid w:val="00860922"/>
    <w:rsid w:val="008A130A"/>
    <w:rsid w:val="00912578"/>
    <w:rsid w:val="00935555"/>
    <w:rsid w:val="009546D0"/>
    <w:rsid w:val="00997ED2"/>
    <w:rsid w:val="009A276E"/>
    <w:rsid w:val="009B482E"/>
    <w:rsid w:val="009F7984"/>
    <w:rsid w:val="00A20101"/>
    <w:rsid w:val="00B036A4"/>
    <w:rsid w:val="00B83B54"/>
    <w:rsid w:val="00BA1A77"/>
    <w:rsid w:val="00BD01F9"/>
    <w:rsid w:val="00C10B20"/>
    <w:rsid w:val="00C64F46"/>
    <w:rsid w:val="00C75AC5"/>
    <w:rsid w:val="00CB169F"/>
    <w:rsid w:val="00CF4079"/>
    <w:rsid w:val="00D1012A"/>
    <w:rsid w:val="00D6508A"/>
    <w:rsid w:val="00D97C90"/>
    <w:rsid w:val="00DB3BEB"/>
    <w:rsid w:val="00DB54A1"/>
    <w:rsid w:val="00DC1D42"/>
    <w:rsid w:val="00DD754F"/>
    <w:rsid w:val="00E01719"/>
    <w:rsid w:val="00E32384"/>
    <w:rsid w:val="00E9427B"/>
    <w:rsid w:val="00EB02F0"/>
    <w:rsid w:val="00ED03CF"/>
    <w:rsid w:val="00F25DA8"/>
    <w:rsid w:val="00F37D46"/>
    <w:rsid w:val="00F77E22"/>
    <w:rsid w:val="00FA3B1C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8216"/>
  <w15:docId w15:val="{09C81816-2B6F-400C-91DB-4912E7CC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2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2F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72F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72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72F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72F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72F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72F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72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2F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72F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72F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72F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72F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72F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72F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472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472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72F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72F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472F5D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472F5D"/>
    <w:rPr>
      <w:i/>
      <w:iCs/>
    </w:rPr>
  </w:style>
  <w:style w:type="character" w:styleId="a9">
    <w:name w:val="Intense Emphasis"/>
    <w:basedOn w:val="a0"/>
    <w:uiPriority w:val="21"/>
    <w:qFormat/>
    <w:rsid w:val="00472F5D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472F5D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472F5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72F5D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472F5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72F5D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472F5D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472F5D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472F5D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472F5D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472F5D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sid w:val="00472F5D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unhideWhenUsed/>
    <w:rsid w:val="000A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C4EE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32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23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40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06CD3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unhideWhenUsed/>
    <w:rsid w:val="007D7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93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935555"/>
  </w:style>
  <w:style w:type="paragraph" w:styleId="afa">
    <w:name w:val="footer"/>
    <w:basedOn w:val="a"/>
    <w:link w:val="afb"/>
    <w:uiPriority w:val="99"/>
    <w:unhideWhenUsed/>
    <w:rsid w:val="00935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93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C0B54-F970-49C9-B84B-1079EC84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</TotalTime>
  <Pages>15</Pages>
  <Words>3429</Words>
  <Characters>19550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Мельник Влад</cp:lastModifiedBy>
  <cp:revision>5</cp:revision>
  <dcterms:created xsi:type="dcterms:W3CDTF">2020-05-11T08:29:00Z</dcterms:created>
  <dcterms:modified xsi:type="dcterms:W3CDTF">2020-05-27T13:08:00Z</dcterms:modified>
</cp:coreProperties>
</file>